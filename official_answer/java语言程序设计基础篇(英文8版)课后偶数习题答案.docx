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47" w:rsidRDefault="00853347" w:rsidP="0084097F">
      <w:r>
        <w:t>public class Exercise1_2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System.out.println("Welcome to Java");</w:t>
      </w:r>
    </w:p>
    <w:p w:rsidR="00853347" w:rsidRDefault="00853347" w:rsidP="0084097F">
      <w:r>
        <w:t xml:space="preserve">    System.out.println("Welcome to Java");</w:t>
      </w:r>
    </w:p>
    <w:p w:rsidR="00853347" w:rsidRDefault="00853347" w:rsidP="0084097F">
      <w:r>
        <w:t xml:space="preserve">    System.out.println("Welcome to Java");</w:t>
      </w:r>
    </w:p>
    <w:p w:rsidR="00853347" w:rsidRDefault="00853347" w:rsidP="0084097F">
      <w:r>
        <w:t xml:space="preserve">    System.out.println("Welcome to Java");</w:t>
      </w:r>
    </w:p>
    <w:p w:rsidR="00853347" w:rsidRDefault="00853347" w:rsidP="0084097F">
      <w:r>
        <w:t xml:space="preserve">    System.out.println("Welcome to Java");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Exercise1_4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System.out.println("a      a^2    a^3");  </w:t>
      </w:r>
    </w:p>
    <w:p w:rsidR="00853347" w:rsidRDefault="00853347" w:rsidP="0084097F">
      <w:r>
        <w:t xml:space="preserve">    System.out.println("1      1      1");   </w:t>
      </w:r>
    </w:p>
    <w:p w:rsidR="00853347" w:rsidRDefault="00853347" w:rsidP="0084097F">
      <w:r>
        <w:t xml:space="preserve">    System.out.println("2      4      8");</w:t>
      </w:r>
    </w:p>
    <w:p w:rsidR="00853347" w:rsidRDefault="00853347" w:rsidP="0084097F">
      <w:r>
        <w:t xml:space="preserve">    System.out.println("3      9      27");</w:t>
      </w:r>
    </w:p>
    <w:p w:rsidR="00853347" w:rsidRDefault="00853347" w:rsidP="0084097F">
      <w:r>
        <w:t xml:space="preserve">    System.out.println("4      16     64");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Exercise1_6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System.out.println(1 + 2 + 3 + 4 + 5 + 6 + 7 + 8 + 9);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Exercise1_8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</w:t>
      </w:r>
      <w:r>
        <w:tab/>
        <w:t>// Display area</w:t>
      </w:r>
    </w:p>
    <w:p w:rsidR="00853347" w:rsidRDefault="00853347" w:rsidP="0084097F">
      <w:r>
        <w:t xml:space="preserve">    System.out.println(5.5 * 5.5 * 3.14159);</w:t>
      </w:r>
    </w:p>
    <w:p w:rsidR="00853347" w:rsidRDefault="00853347" w:rsidP="0084097F"/>
    <w:p w:rsidR="00853347" w:rsidRDefault="00853347" w:rsidP="0084097F">
      <w:r>
        <w:t xml:space="preserve">    // Display perimeter</w:t>
      </w:r>
    </w:p>
    <w:p w:rsidR="00853347" w:rsidRDefault="00853347" w:rsidP="0084097F">
      <w:r>
        <w:t xml:space="preserve">    System.out.println(2 * 5.5 * 3.14159);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javax.swing.JOptionPane;</w:t>
      </w:r>
    </w:p>
    <w:p w:rsidR="00853347" w:rsidRDefault="00853347" w:rsidP="0084097F"/>
    <w:p w:rsidR="00853347" w:rsidRDefault="00853347" w:rsidP="0084097F">
      <w:r>
        <w:t>public class Exercise2_1WithDialogBox 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Enter a temperatur in Fahrenheit</w:t>
      </w:r>
    </w:p>
    <w:p w:rsidR="00853347" w:rsidRDefault="00853347" w:rsidP="0084097F">
      <w:r>
        <w:t xml:space="preserve">    String celsiusString = JOptionPane.showInputDialog(null,</w:t>
      </w:r>
    </w:p>
    <w:p w:rsidR="00853347" w:rsidRDefault="00853347" w:rsidP="0084097F">
      <w:r>
        <w:t xml:space="preserve">      "Enter a temperature in Celsius:",</w:t>
      </w:r>
    </w:p>
    <w:p w:rsidR="00853347" w:rsidRDefault="00853347" w:rsidP="0084097F">
      <w:r>
        <w:t xml:space="preserve">      "Exercise2_1 Input", JOptionPane.QUESTION_MESSAGE);</w:t>
      </w:r>
    </w:p>
    <w:p w:rsidR="00853347" w:rsidRDefault="00853347" w:rsidP="0084097F"/>
    <w:p w:rsidR="00853347" w:rsidRDefault="00853347" w:rsidP="0084097F">
      <w:r>
        <w:t xml:space="preserve">    // Convert string to double</w:t>
      </w:r>
    </w:p>
    <w:p w:rsidR="00853347" w:rsidRDefault="00853347" w:rsidP="0084097F">
      <w:r>
        <w:t xml:space="preserve">    double celsius =  Double.parseDouble(celsiusString);</w:t>
      </w:r>
    </w:p>
    <w:p w:rsidR="00853347" w:rsidRDefault="00853347" w:rsidP="0084097F"/>
    <w:p w:rsidR="00853347" w:rsidRDefault="00853347" w:rsidP="0084097F">
      <w:r>
        <w:t xml:space="preserve">    // Convert it to Celsius</w:t>
      </w:r>
    </w:p>
    <w:p w:rsidR="00853347" w:rsidRDefault="00853347" w:rsidP="0084097F">
      <w:r>
        <w:t xml:space="preserve">    double fahrenheit = (9.0 / 5) * celsius + 32;</w:t>
      </w:r>
    </w:p>
    <w:p w:rsidR="00853347" w:rsidRDefault="00853347" w:rsidP="0084097F"/>
    <w:p w:rsidR="00853347" w:rsidRDefault="00853347" w:rsidP="0084097F">
      <w:r>
        <w:t xml:space="preserve">    // Display the result</w:t>
      </w:r>
    </w:p>
    <w:p w:rsidR="00853347" w:rsidRDefault="00853347" w:rsidP="0084097F">
      <w:r>
        <w:t xml:space="preserve">    JOptionPane.showMessageDialog(null, "The temperature is " +</w:t>
      </w:r>
    </w:p>
    <w:p w:rsidR="00853347" w:rsidRDefault="00853347" w:rsidP="0084097F">
      <w:r>
        <w:t xml:space="preserve">      fahrenheit + " in Fahrenheit");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Exercise2_2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Enter radius of the cylinder</w:t>
      </w:r>
    </w:p>
    <w:p w:rsidR="00853347" w:rsidRDefault="00853347" w:rsidP="0084097F">
      <w:r>
        <w:t xml:space="preserve">    System.out.print("Enter radius of the cylinder: ");</w:t>
      </w:r>
    </w:p>
    <w:p w:rsidR="00853347" w:rsidRDefault="00853347" w:rsidP="0084097F">
      <w:r>
        <w:t xml:space="preserve">    double radius = input.nextDouble();</w:t>
      </w:r>
    </w:p>
    <w:p w:rsidR="00853347" w:rsidRDefault="00853347" w:rsidP="0084097F"/>
    <w:p w:rsidR="00853347" w:rsidRDefault="00853347" w:rsidP="0084097F">
      <w:r>
        <w:t xml:space="preserve">    // Enter length of the cylinder</w:t>
      </w:r>
    </w:p>
    <w:p w:rsidR="00853347" w:rsidRDefault="00853347" w:rsidP="0084097F">
      <w:r>
        <w:t xml:space="preserve">    System.out.print("Enter length of the cylinder: ");</w:t>
      </w:r>
    </w:p>
    <w:p w:rsidR="00853347" w:rsidRDefault="00853347" w:rsidP="0084097F">
      <w:r>
        <w:t xml:space="preserve">    double length = input.nextDouble();</w:t>
      </w:r>
    </w:p>
    <w:p w:rsidR="00853347" w:rsidRDefault="00853347" w:rsidP="0084097F"/>
    <w:p w:rsidR="00853347" w:rsidRDefault="00853347" w:rsidP="0084097F">
      <w:r>
        <w:t xml:space="preserve">    double volume = radius * radius * 3.14159 * length;</w:t>
      </w:r>
    </w:p>
    <w:p w:rsidR="00853347" w:rsidRDefault="00853347" w:rsidP="0084097F"/>
    <w:p w:rsidR="00853347" w:rsidRDefault="00853347" w:rsidP="0084097F">
      <w:r>
        <w:t xml:space="preserve">    System.out.println("The volume of the cylinder is " + volume);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Exercise2_4 {</w:t>
      </w:r>
    </w:p>
    <w:p w:rsidR="00853347" w:rsidRDefault="00853347" w:rsidP="0084097F"/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Prompt the input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System.out.print("Enter a number in pounds: ");</w:t>
      </w:r>
    </w:p>
    <w:p w:rsidR="00853347" w:rsidRDefault="00853347" w:rsidP="0084097F">
      <w:r>
        <w:t xml:space="preserve">    double pounds = input.nextDouble();</w:t>
      </w:r>
    </w:p>
    <w:p w:rsidR="00853347" w:rsidRDefault="00853347" w:rsidP="0084097F">
      <w:r>
        <w:t xml:space="preserve">    double kilograms = pounds * 0.454;</w:t>
      </w:r>
    </w:p>
    <w:p w:rsidR="00853347" w:rsidRDefault="00853347" w:rsidP="0084097F"/>
    <w:p w:rsidR="00853347" w:rsidRDefault="00853347" w:rsidP="0084097F">
      <w:r>
        <w:t xml:space="preserve">    System.out.println(pounds + " pounds is " + kilograms + " kilograms");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// Exercise2_6.java: Summarize all digits in an integer &lt; 1000</w:t>
      </w:r>
    </w:p>
    <w:p w:rsidR="00853347" w:rsidRDefault="00853347" w:rsidP="0084097F">
      <w:r>
        <w:t>public class Exercise2_6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// Read a number</w:t>
      </w:r>
    </w:p>
    <w:p w:rsidR="00853347" w:rsidRDefault="00853347" w:rsidP="0084097F">
      <w:r>
        <w:t xml:space="preserve">    System.out.print("Enter an integer between 0 and 1000: ");</w:t>
      </w:r>
    </w:p>
    <w:p w:rsidR="00853347" w:rsidRDefault="00853347" w:rsidP="0084097F">
      <w:r>
        <w:t xml:space="preserve">    int number = input.nextInt();</w:t>
      </w:r>
    </w:p>
    <w:p w:rsidR="00853347" w:rsidRDefault="00853347" w:rsidP="0084097F"/>
    <w:p w:rsidR="00853347" w:rsidRDefault="00853347" w:rsidP="0084097F">
      <w:r>
        <w:t xml:space="preserve">    // Find all digits in number</w:t>
      </w:r>
    </w:p>
    <w:p w:rsidR="00853347" w:rsidRDefault="00853347" w:rsidP="0084097F">
      <w:r>
        <w:t xml:space="preserve">    int lastDigit = number % 10;</w:t>
      </w:r>
    </w:p>
    <w:p w:rsidR="00853347" w:rsidRDefault="00853347" w:rsidP="0084097F">
      <w:r>
        <w:t xml:space="preserve">    int remainingNumber = number / 10;</w:t>
      </w:r>
    </w:p>
    <w:p w:rsidR="00853347" w:rsidRDefault="00853347" w:rsidP="0084097F">
      <w:r>
        <w:t xml:space="preserve">    int secondLastDigit = remainingNumber % 10;</w:t>
      </w:r>
    </w:p>
    <w:p w:rsidR="00853347" w:rsidRDefault="00853347" w:rsidP="0084097F">
      <w:r>
        <w:t xml:space="preserve">    remainingNumber = remainingNumber / 10;</w:t>
      </w:r>
    </w:p>
    <w:p w:rsidR="00853347" w:rsidRDefault="00853347" w:rsidP="0084097F">
      <w:r>
        <w:t xml:space="preserve">    int thirdLastDigit = remainingNumber % 10;</w:t>
      </w:r>
    </w:p>
    <w:p w:rsidR="00853347" w:rsidRDefault="00853347" w:rsidP="0084097F"/>
    <w:p w:rsidR="00853347" w:rsidRDefault="00853347" w:rsidP="0084097F">
      <w:r>
        <w:t xml:space="preserve">    // Obtain the sum of all digits</w:t>
      </w:r>
    </w:p>
    <w:p w:rsidR="00853347" w:rsidRDefault="00853347" w:rsidP="0084097F">
      <w:r>
        <w:t xml:space="preserve">    int sum = lastDigit + secondLastDigit + thirdLastDigit;</w:t>
      </w:r>
    </w:p>
    <w:p w:rsidR="00853347" w:rsidRDefault="00853347" w:rsidP="0084097F"/>
    <w:p w:rsidR="00853347" w:rsidRDefault="00853347" w:rsidP="0084097F">
      <w:r>
        <w:t xml:space="preserve">    // Display results</w:t>
      </w:r>
    </w:p>
    <w:p w:rsidR="00853347" w:rsidRDefault="00853347" w:rsidP="0084097F">
      <w:r>
        <w:t xml:space="preserve">    System.out.println("The sum of all digits in " + number</w:t>
      </w:r>
    </w:p>
    <w:p w:rsidR="00853347" w:rsidRDefault="00853347" w:rsidP="0084097F">
      <w:r>
        <w:t xml:space="preserve">      + " is " + sum);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Exercise2_8 {</w:t>
      </w:r>
    </w:p>
    <w:p w:rsidR="00853347" w:rsidRDefault="00853347" w:rsidP="0084097F">
      <w:r>
        <w:t xml:space="preserve">  public static void main(String args[])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Enter an ASCII code</w:t>
      </w:r>
    </w:p>
    <w:p w:rsidR="00853347" w:rsidRDefault="00853347" w:rsidP="0084097F">
      <w:r>
        <w:t xml:space="preserve">    System.out.print("Enter an ASCII code: ");</w:t>
      </w:r>
    </w:p>
    <w:p w:rsidR="00853347" w:rsidRDefault="00853347" w:rsidP="0084097F">
      <w:r>
        <w:t xml:space="preserve">    int code = input.nextInt();</w:t>
      </w:r>
    </w:p>
    <w:p w:rsidR="00853347" w:rsidRDefault="00853347" w:rsidP="0084097F"/>
    <w:p w:rsidR="00853347" w:rsidRDefault="00853347" w:rsidP="0084097F">
      <w:r>
        <w:t xml:space="preserve">    // Display result</w:t>
      </w:r>
    </w:p>
    <w:p w:rsidR="00853347" w:rsidRDefault="00853347" w:rsidP="0084097F">
      <w:r>
        <w:t xml:space="preserve">    System.out.println("The character for ASCII code "</w:t>
      </w:r>
    </w:p>
    <w:p w:rsidR="00853347" w:rsidRDefault="00853347" w:rsidP="0084097F">
      <w:r>
        <w:t xml:space="preserve">      + code + " is " + (char)code);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Exercise2_10 {</w:t>
      </w:r>
    </w:p>
    <w:p w:rsidR="00853347" w:rsidRDefault="00853347" w:rsidP="0084097F">
      <w:r>
        <w:t xml:space="preserve">  /** Main method */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Receive the amount entered from the keyboard</w:t>
      </w:r>
    </w:p>
    <w:p w:rsidR="00853347" w:rsidRDefault="00853347" w:rsidP="0084097F">
      <w:r>
        <w:t xml:space="preserve">    System.out.print("Enter an amount in double, for example 11.56 ");</w:t>
      </w:r>
    </w:p>
    <w:p w:rsidR="00853347" w:rsidRDefault="00853347" w:rsidP="0084097F">
      <w:r>
        <w:t xml:space="preserve">    double amount = input.nextDouble();</w:t>
      </w:r>
    </w:p>
    <w:p w:rsidR="00853347" w:rsidRDefault="00853347" w:rsidP="0084097F"/>
    <w:p w:rsidR="00853347" w:rsidRDefault="00853347" w:rsidP="0084097F">
      <w:r>
        <w:t xml:space="preserve">    int remainingAmount = (int)(amount * 100);</w:t>
      </w:r>
    </w:p>
    <w:p w:rsidR="00853347" w:rsidRDefault="00853347" w:rsidP="0084097F"/>
    <w:p w:rsidR="00853347" w:rsidRDefault="00853347" w:rsidP="0084097F">
      <w:r>
        <w:t xml:space="preserve">    // Find the number of one dollars</w:t>
      </w:r>
    </w:p>
    <w:p w:rsidR="00853347" w:rsidRDefault="00853347" w:rsidP="0084097F">
      <w:r>
        <w:t xml:space="preserve">    int numberOfOneDollars = remainingAmount / 100;</w:t>
      </w:r>
    </w:p>
    <w:p w:rsidR="00853347" w:rsidRDefault="00853347" w:rsidP="0084097F">
      <w:r>
        <w:t xml:space="preserve">    remainingAmount = remainingAmount % 100;</w:t>
      </w:r>
    </w:p>
    <w:p w:rsidR="00853347" w:rsidRDefault="00853347" w:rsidP="0084097F"/>
    <w:p w:rsidR="00853347" w:rsidRDefault="00853347" w:rsidP="0084097F">
      <w:r>
        <w:t xml:space="preserve">    // Find the number of quarters in the remaining amount</w:t>
      </w:r>
    </w:p>
    <w:p w:rsidR="00853347" w:rsidRDefault="00853347" w:rsidP="0084097F">
      <w:r>
        <w:t xml:space="preserve">    int numberOfQuarters = remainingAmount / 25;</w:t>
      </w:r>
    </w:p>
    <w:p w:rsidR="00853347" w:rsidRDefault="00853347" w:rsidP="0084097F">
      <w:r>
        <w:t xml:space="preserve">    remainingAmount = remainingAmount % 25;</w:t>
      </w:r>
    </w:p>
    <w:p w:rsidR="00853347" w:rsidRDefault="00853347" w:rsidP="0084097F"/>
    <w:p w:rsidR="00853347" w:rsidRDefault="00853347" w:rsidP="0084097F">
      <w:r>
        <w:t xml:space="preserve">    // Find the number of dimes in the remaining amount</w:t>
      </w:r>
    </w:p>
    <w:p w:rsidR="00853347" w:rsidRDefault="00853347" w:rsidP="0084097F">
      <w:r>
        <w:t xml:space="preserve">    int numberOfDimes = remainingAmount / 10;</w:t>
      </w:r>
    </w:p>
    <w:p w:rsidR="00853347" w:rsidRDefault="00853347" w:rsidP="0084097F">
      <w:r>
        <w:t xml:space="preserve">    remainingAmount = remainingAmount % 10;</w:t>
      </w:r>
    </w:p>
    <w:p w:rsidR="00853347" w:rsidRDefault="00853347" w:rsidP="0084097F"/>
    <w:p w:rsidR="00853347" w:rsidRDefault="00853347" w:rsidP="0084097F">
      <w:r>
        <w:t xml:space="preserve">    // Find the number of nickels in the remaining amount</w:t>
      </w:r>
    </w:p>
    <w:p w:rsidR="00853347" w:rsidRDefault="00853347" w:rsidP="0084097F">
      <w:r>
        <w:t xml:space="preserve">    int numberOfNickels = remainingAmount / 5;</w:t>
      </w:r>
    </w:p>
    <w:p w:rsidR="00853347" w:rsidRDefault="00853347" w:rsidP="0084097F">
      <w:r>
        <w:t xml:space="preserve">    remainingAmount = remainingAmount % 5;</w:t>
      </w:r>
    </w:p>
    <w:p w:rsidR="00853347" w:rsidRDefault="00853347" w:rsidP="0084097F"/>
    <w:p w:rsidR="00853347" w:rsidRDefault="00853347" w:rsidP="0084097F">
      <w:r>
        <w:t xml:space="preserve">    // Find the number of pennies in the remaining amount</w:t>
      </w:r>
    </w:p>
    <w:p w:rsidR="00853347" w:rsidRDefault="00853347" w:rsidP="0084097F">
      <w:r>
        <w:t xml:space="preserve">    int numberOfPennies = remainingAmount;</w:t>
      </w:r>
    </w:p>
    <w:p w:rsidR="00853347" w:rsidRDefault="00853347" w:rsidP="0084097F"/>
    <w:p w:rsidR="00853347" w:rsidRDefault="00853347" w:rsidP="0084097F">
      <w:r>
        <w:t xml:space="preserve">    // Display results</w:t>
      </w:r>
    </w:p>
    <w:p w:rsidR="00853347" w:rsidRDefault="00853347" w:rsidP="0084097F">
      <w:r>
        <w:t xml:space="preserve">    String output = "Your amount " + amount + " consists of \n" +</w:t>
      </w:r>
    </w:p>
    <w:p w:rsidR="00853347" w:rsidRDefault="00853347" w:rsidP="0084097F">
      <w:r>
        <w:t xml:space="preserve">      numberOfOneDollars + " dollars\n" +</w:t>
      </w:r>
    </w:p>
    <w:p w:rsidR="00853347" w:rsidRDefault="00853347" w:rsidP="0084097F">
      <w:r>
        <w:t xml:space="preserve">      numberOfQuarters + " quarters\n" +</w:t>
      </w:r>
    </w:p>
    <w:p w:rsidR="00853347" w:rsidRDefault="00853347" w:rsidP="0084097F">
      <w:r>
        <w:t xml:space="preserve">      numberOfDimes + " dimes\n" +</w:t>
      </w:r>
    </w:p>
    <w:p w:rsidR="00853347" w:rsidRDefault="00853347" w:rsidP="0084097F">
      <w:r>
        <w:t xml:space="preserve">      numberOfNickels + " nickels\n" +</w:t>
      </w:r>
    </w:p>
    <w:p w:rsidR="00853347" w:rsidRDefault="00853347" w:rsidP="0084097F">
      <w:r>
        <w:t xml:space="preserve">      numberOfPennies + " pennies";</w:t>
      </w:r>
    </w:p>
    <w:p w:rsidR="00853347" w:rsidRDefault="00853347" w:rsidP="0084097F">
      <w:r>
        <w:t xml:space="preserve">    System.out.println(output);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javax.swing.JOptionPane;</w:t>
      </w:r>
    </w:p>
    <w:p w:rsidR="00853347" w:rsidRDefault="00853347" w:rsidP="0084097F"/>
    <w:p w:rsidR="00853347" w:rsidRDefault="00853347" w:rsidP="0084097F">
      <w:r>
        <w:t>public class Exercise2_12a {</w:t>
      </w:r>
    </w:p>
    <w:p w:rsidR="00853347" w:rsidRDefault="00853347" w:rsidP="0084097F">
      <w:r>
        <w:t xml:space="preserve">  public static void main(String args[]) {</w:t>
      </w:r>
    </w:p>
    <w:p w:rsidR="00853347" w:rsidRDefault="00853347" w:rsidP="0084097F">
      <w:r>
        <w:t xml:space="preserve">    // Obtain input</w:t>
      </w:r>
    </w:p>
    <w:p w:rsidR="00853347" w:rsidRDefault="00853347" w:rsidP="0084097F">
      <w:r>
        <w:t xml:space="preserve">    String balanceString = JOptionPane.showInputDialog(null,</w:t>
      </w:r>
    </w:p>
    <w:p w:rsidR="00853347" w:rsidRDefault="00853347" w:rsidP="0084097F">
      <w:r>
        <w:t xml:space="preserve">      "Enter balance:");</w:t>
      </w:r>
    </w:p>
    <w:p w:rsidR="00853347" w:rsidRDefault="00853347" w:rsidP="0084097F">
      <w:r>
        <w:t xml:space="preserve">    double balance = Double.parseDouble(balanceString);</w:t>
      </w:r>
    </w:p>
    <w:p w:rsidR="00853347" w:rsidRDefault="00853347" w:rsidP="0084097F"/>
    <w:p w:rsidR="00853347" w:rsidRDefault="00853347" w:rsidP="0084097F">
      <w:r>
        <w:t xml:space="preserve">    String interestRateString = JOptionPane.showInputDialog(null,</w:t>
      </w:r>
    </w:p>
    <w:p w:rsidR="00853347" w:rsidRDefault="00853347" w:rsidP="0084097F">
      <w:r>
        <w:t xml:space="preserve">      "Enter annual interest rate:");</w:t>
      </w:r>
    </w:p>
    <w:p w:rsidR="00853347" w:rsidRDefault="00853347" w:rsidP="0084097F">
      <w:r>
        <w:t xml:space="preserve">    double annualInterestRate = Double.parseDouble(interestRateString);</w:t>
      </w:r>
    </w:p>
    <w:p w:rsidR="00853347" w:rsidRDefault="00853347" w:rsidP="0084097F">
      <w:r>
        <w:t xml:space="preserve">    double monthlyInterestRate = annualInterestRate / 1200;</w:t>
      </w:r>
    </w:p>
    <w:p w:rsidR="00853347" w:rsidRDefault="00853347" w:rsidP="0084097F"/>
    <w:p w:rsidR="00853347" w:rsidRDefault="00853347" w:rsidP="0084097F">
      <w:r>
        <w:t xml:space="preserve">    double interest = balance * monthlyInterestRate;</w:t>
      </w:r>
    </w:p>
    <w:p w:rsidR="00853347" w:rsidRDefault="00853347" w:rsidP="0084097F"/>
    <w:p w:rsidR="00853347" w:rsidRDefault="00853347" w:rsidP="0084097F">
      <w:r>
        <w:t xml:space="preserve">    // Display output</w:t>
      </w:r>
    </w:p>
    <w:p w:rsidR="00853347" w:rsidRDefault="00853347" w:rsidP="0084097F">
      <w:r>
        <w:t xml:space="preserve">    JOptionPane.showMessageDialog(null, "The interest is " +</w:t>
      </w:r>
    </w:p>
    <w:p w:rsidR="00853347" w:rsidRDefault="00853347" w:rsidP="0084097F">
      <w:r>
        <w:t xml:space="preserve">      (int)(100* interest) / 100.0);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Exercise2_12b {</w:t>
      </w:r>
    </w:p>
    <w:p w:rsidR="00853347" w:rsidRDefault="00853347" w:rsidP="0084097F">
      <w:r>
        <w:t xml:space="preserve">  public static void main(String args[])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Obtain input</w:t>
      </w:r>
    </w:p>
    <w:p w:rsidR="00853347" w:rsidRDefault="00853347" w:rsidP="0084097F">
      <w:r>
        <w:t xml:space="preserve">    System.out.print("Enter balance: ");</w:t>
      </w:r>
    </w:p>
    <w:p w:rsidR="00853347" w:rsidRDefault="00853347" w:rsidP="0084097F">
      <w:r>
        <w:t xml:space="preserve">    double balance = input.nextDouble();</w:t>
      </w:r>
    </w:p>
    <w:p w:rsidR="00853347" w:rsidRDefault="00853347" w:rsidP="0084097F"/>
    <w:p w:rsidR="00853347" w:rsidRDefault="00853347" w:rsidP="0084097F">
      <w:r>
        <w:t xml:space="preserve">    System.out.print("Enter annual interest rate: ");</w:t>
      </w:r>
    </w:p>
    <w:p w:rsidR="00853347" w:rsidRDefault="00853347" w:rsidP="0084097F">
      <w:r>
        <w:t xml:space="preserve">    double annualInterestRate = input.nextDouble();</w:t>
      </w:r>
    </w:p>
    <w:p w:rsidR="00853347" w:rsidRDefault="00853347" w:rsidP="0084097F">
      <w:r>
        <w:t xml:space="preserve">    double monthlyInterestRate = annualInterestRate / 1200;</w:t>
      </w:r>
    </w:p>
    <w:p w:rsidR="00853347" w:rsidRDefault="00853347" w:rsidP="0084097F"/>
    <w:p w:rsidR="00853347" w:rsidRDefault="00853347" w:rsidP="0084097F">
      <w:r>
        <w:t xml:space="preserve">    double interest = balance * monthlyInterestRate;</w:t>
      </w:r>
    </w:p>
    <w:p w:rsidR="00853347" w:rsidRDefault="00853347" w:rsidP="0084097F"/>
    <w:p w:rsidR="00853347" w:rsidRDefault="00853347" w:rsidP="0084097F">
      <w:r>
        <w:t xml:space="preserve">    // Display output</w:t>
      </w:r>
    </w:p>
    <w:p w:rsidR="00853347" w:rsidRDefault="00853347" w:rsidP="0084097F">
      <w:r>
        <w:t xml:space="preserve">    System.out.println("The interest is " + (int)(100* interest) / 100.0);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Exercise2_14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Prompt the user to enter weight in pounds</w:t>
      </w:r>
    </w:p>
    <w:p w:rsidR="00853347" w:rsidRDefault="00853347" w:rsidP="0084097F">
      <w:r>
        <w:t xml:space="preserve">    System.out.print("Enter weight in pounds: ");</w:t>
      </w:r>
    </w:p>
    <w:p w:rsidR="00853347" w:rsidRDefault="00853347" w:rsidP="0084097F">
      <w:r>
        <w:t xml:space="preserve">    double weight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Prompt the user to enter height in inches</w:t>
      </w:r>
    </w:p>
    <w:p w:rsidR="00853347" w:rsidRDefault="00853347" w:rsidP="0084097F">
      <w:r>
        <w:t xml:space="preserve">    System.out.print("Enter height in inches: ");</w:t>
      </w:r>
    </w:p>
    <w:p w:rsidR="00853347" w:rsidRDefault="00853347" w:rsidP="0084097F">
      <w:r>
        <w:t xml:space="preserve">    double height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double bmi = weight * 0.45359237 / (height * 0.0254 * height * 0.0254);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System.out.print("BMI is " + bmi);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Exercise2_16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the amount of water in kilograms: ");</w:t>
      </w:r>
    </w:p>
    <w:p w:rsidR="00853347" w:rsidRDefault="00853347" w:rsidP="0084097F">
      <w:r>
        <w:t xml:space="preserve">    double mass = input.nextDouble();</w:t>
      </w:r>
    </w:p>
    <w:p w:rsidR="00853347" w:rsidRDefault="00853347" w:rsidP="0084097F"/>
    <w:p w:rsidR="00853347" w:rsidRDefault="00853347" w:rsidP="0084097F">
      <w:r>
        <w:t xml:space="preserve">    System.out.print("Enter the initial temperature: ");</w:t>
      </w:r>
    </w:p>
    <w:p w:rsidR="00853347" w:rsidRDefault="00853347" w:rsidP="0084097F">
      <w:r>
        <w:t xml:space="preserve">    double initialTemperature = input.nextDouble();</w:t>
      </w:r>
    </w:p>
    <w:p w:rsidR="00853347" w:rsidRDefault="00853347" w:rsidP="0084097F"/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the final temperature: ");</w:t>
      </w:r>
    </w:p>
    <w:p w:rsidR="00853347" w:rsidRDefault="00853347" w:rsidP="0084097F">
      <w:r>
        <w:t xml:space="preserve">    double finalTemperature = input.nextDouble();</w:t>
      </w:r>
    </w:p>
    <w:p w:rsidR="00853347" w:rsidRDefault="00853347" w:rsidP="0084097F"/>
    <w:p w:rsidR="00853347" w:rsidRDefault="00853347" w:rsidP="0084097F">
      <w:r>
        <w:t xml:space="preserve">    double energy =</w:t>
      </w:r>
    </w:p>
    <w:p w:rsidR="00853347" w:rsidRDefault="00853347" w:rsidP="0084097F">
      <w:r>
        <w:t xml:space="preserve">      mass * (finalTemperature - initialTemperature) * 4184;</w:t>
      </w:r>
    </w:p>
    <w:p w:rsidR="00853347" w:rsidRDefault="00853347" w:rsidP="0084097F"/>
    <w:p w:rsidR="00853347" w:rsidRDefault="00853347" w:rsidP="0084097F">
      <w:r>
        <w:t xml:space="preserve">    System.out.print("The energy needed is " + energy);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Exercise2_18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System.out.println("a      b      pow(a, b)");</w:t>
      </w:r>
    </w:p>
    <w:p w:rsidR="00853347" w:rsidRDefault="00853347" w:rsidP="0084097F">
      <w:r>
        <w:t xml:space="preserve">    System.out.println("1      2      " + (int)Math.pow(1, 2));</w:t>
      </w:r>
    </w:p>
    <w:p w:rsidR="00853347" w:rsidRDefault="00853347" w:rsidP="0084097F">
      <w:r>
        <w:t xml:space="preserve">    System.out.println("2      3      " + (int)Math.pow(2, 3));</w:t>
      </w:r>
    </w:p>
    <w:p w:rsidR="00853347" w:rsidRDefault="00853347" w:rsidP="0084097F">
      <w:r>
        <w:t xml:space="preserve">    System.out.println("3      4      " + (int)Math.pow(3, 4));</w:t>
      </w:r>
    </w:p>
    <w:p w:rsidR="00853347" w:rsidRDefault="00853347" w:rsidP="0084097F">
      <w:r>
        <w:t xml:space="preserve">    System.out.println("4      5      " + (int)Math.pow(4, 5));</w:t>
      </w:r>
    </w:p>
    <w:p w:rsidR="00853347" w:rsidRDefault="00853347" w:rsidP="0084097F">
      <w:r>
        <w:t xml:space="preserve">    System.out.println("5      6      " + (int)Math.pow(5, 6));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Exercise2_20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Enter the first point with two double values</w:t>
      </w:r>
    </w:p>
    <w:p w:rsidR="00853347" w:rsidRDefault="00853347" w:rsidP="0084097F">
      <w:r>
        <w:t xml:space="preserve">    System.out.print("Enter x1 and y1: ");</w:t>
      </w:r>
    </w:p>
    <w:p w:rsidR="00853347" w:rsidRDefault="00853347" w:rsidP="0084097F">
      <w:r>
        <w:t xml:space="preserve">    double x1 = input.nextDouble();</w:t>
      </w:r>
    </w:p>
    <w:p w:rsidR="00853347" w:rsidRDefault="00853347" w:rsidP="0084097F">
      <w:r>
        <w:t xml:space="preserve">    double y1 = input.nextDouble();</w:t>
      </w:r>
    </w:p>
    <w:p w:rsidR="00853347" w:rsidRDefault="00853347" w:rsidP="0084097F"/>
    <w:p w:rsidR="00853347" w:rsidRDefault="00853347" w:rsidP="0084097F">
      <w:r>
        <w:t xml:space="preserve">    // Enter the second point with two double values</w:t>
      </w:r>
    </w:p>
    <w:p w:rsidR="00853347" w:rsidRDefault="00853347" w:rsidP="0084097F">
      <w:r>
        <w:t xml:space="preserve">    System.out.print("Enter x2 and y2: ");</w:t>
      </w:r>
    </w:p>
    <w:p w:rsidR="00853347" w:rsidRDefault="00853347" w:rsidP="0084097F">
      <w:r>
        <w:t xml:space="preserve">    double x2 = input.nextDouble();</w:t>
      </w:r>
    </w:p>
    <w:p w:rsidR="00853347" w:rsidRDefault="00853347" w:rsidP="0084097F">
      <w:r>
        <w:t xml:space="preserve">    double y2 = input.nextDouble();</w:t>
      </w:r>
    </w:p>
    <w:p w:rsidR="00853347" w:rsidRDefault="00853347" w:rsidP="0084097F"/>
    <w:p w:rsidR="00853347" w:rsidRDefault="00853347" w:rsidP="0084097F">
      <w:r>
        <w:t xml:space="preserve">    // Compute the distance</w:t>
      </w:r>
    </w:p>
    <w:p w:rsidR="00853347" w:rsidRDefault="00853347" w:rsidP="0084097F">
      <w:r>
        <w:t xml:space="preserve">    double distance = Math.pow((x1 - x2) * (x1 - x2) +</w:t>
      </w:r>
    </w:p>
    <w:p w:rsidR="00853347" w:rsidRDefault="00853347" w:rsidP="0084097F">
      <w:r>
        <w:t xml:space="preserve">        (y1 - y2) * (y1 - y2), 0.5);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System.out.println("The distance of the two points is " +</w:t>
      </w:r>
    </w:p>
    <w:p w:rsidR="00853347" w:rsidRDefault="00853347" w:rsidP="0084097F">
      <w:r>
        <w:t xml:space="preserve">        distance);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Exercise2_22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Enter the side of the hexagon</w:t>
      </w:r>
    </w:p>
    <w:p w:rsidR="00853347" w:rsidRDefault="00853347" w:rsidP="0084097F">
      <w:r>
        <w:t xml:space="preserve">    System.out.print("Enter the side: ");</w:t>
      </w:r>
    </w:p>
    <w:p w:rsidR="00853347" w:rsidRDefault="00853347" w:rsidP="0084097F">
      <w:r>
        <w:t xml:space="preserve">    double side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Compute the area</w:t>
      </w:r>
    </w:p>
    <w:p w:rsidR="00853347" w:rsidRDefault="00853347" w:rsidP="0084097F">
      <w:r>
        <w:t xml:space="preserve">    double area = 3 * 1.732 * side * side / 2;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System.out.println("The area of the hexagon is " + area);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Exercise2_24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System.out.print("Enter speed v: ");</w:t>
      </w:r>
    </w:p>
    <w:p w:rsidR="00853347" w:rsidRDefault="00853347" w:rsidP="0084097F">
      <w:r>
        <w:t xml:space="preserve">    double v = input.nextDouble();</w:t>
      </w:r>
    </w:p>
    <w:p w:rsidR="00853347" w:rsidRDefault="00853347" w:rsidP="0084097F">
      <w:r>
        <w:t xml:space="preserve">    System.out.print("Enter acceleration a: ");</w:t>
      </w:r>
    </w:p>
    <w:p w:rsidR="00853347" w:rsidRDefault="00853347" w:rsidP="0084097F">
      <w:r>
        <w:t xml:space="preserve">    double a = input.nextDouble();</w:t>
      </w:r>
    </w:p>
    <w:p w:rsidR="00853347" w:rsidRDefault="00853347" w:rsidP="0084097F"/>
    <w:p w:rsidR="00853347" w:rsidRDefault="00853347" w:rsidP="0084097F">
      <w:r>
        <w:t xml:space="preserve">    double length = v * v / (2 * a);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System.out.println("The minimum runway length for this airplane is " +</w:t>
      </w:r>
    </w:p>
    <w:p w:rsidR="00853347" w:rsidRDefault="00853347" w:rsidP="0084097F">
      <w:r>
        <w:t xml:space="preserve">        length + " meters");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Exercise3_2 {</w:t>
      </w:r>
    </w:p>
    <w:p w:rsidR="00853347" w:rsidRDefault="00853347" w:rsidP="0084097F">
      <w:r>
        <w:t xml:space="preserve">  /**Main method*/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Prompt the user to enter an integer</w:t>
      </w:r>
    </w:p>
    <w:p w:rsidR="00853347" w:rsidRDefault="00853347" w:rsidP="0084097F">
      <w:r>
        <w:t xml:space="preserve">    System.out.print("Enter an integer: ");</w:t>
      </w:r>
    </w:p>
    <w:p w:rsidR="00853347" w:rsidRDefault="00853347" w:rsidP="0084097F">
      <w:r>
        <w:t xml:space="preserve">    int number = input.nextInt();</w:t>
      </w:r>
    </w:p>
    <w:p w:rsidR="00853347" w:rsidRDefault="00853347" w:rsidP="0084097F"/>
    <w:p w:rsidR="00853347" w:rsidRDefault="00853347" w:rsidP="0084097F">
      <w:r>
        <w:t xml:space="preserve">    // Display results</w:t>
      </w:r>
    </w:p>
    <w:p w:rsidR="00853347" w:rsidRDefault="00853347" w:rsidP="0084097F">
      <w:r>
        <w:t xml:space="preserve">    System.out.println("Is " + number + " an even number? " +</w:t>
      </w:r>
    </w:p>
    <w:p w:rsidR="00853347" w:rsidRDefault="00853347" w:rsidP="0084097F">
      <w:r>
        <w:t xml:space="preserve">      (number % 2 == 0));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javax.swing.*;</w:t>
      </w:r>
    </w:p>
    <w:p w:rsidR="00853347" w:rsidRDefault="00853347" w:rsidP="0084097F"/>
    <w:p w:rsidR="00853347" w:rsidRDefault="00853347" w:rsidP="0084097F">
      <w:r>
        <w:t>public class Exercise3_4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number1 = (int)(System.currentTimeMillis() % 100);</w:t>
      </w:r>
    </w:p>
    <w:p w:rsidR="00853347" w:rsidRDefault="00853347" w:rsidP="0084097F">
      <w:r>
        <w:t xml:space="preserve">    int number2 = (int)(System.currentTimeMillis() * 7 % 100);</w:t>
      </w:r>
    </w:p>
    <w:p w:rsidR="00853347" w:rsidRDefault="00853347" w:rsidP="0084097F"/>
    <w:p w:rsidR="00853347" w:rsidRDefault="00853347" w:rsidP="0084097F">
      <w:r>
        <w:t xml:space="preserve">    String resultString = JOptionPane.showInputDialog</w:t>
      </w:r>
    </w:p>
    <w:p w:rsidR="00853347" w:rsidRDefault="00853347" w:rsidP="0084097F">
      <w:r>
        <w:t xml:space="preserve">      ("What is " + number1 + " + " + number2 + "?");</w:t>
      </w:r>
    </w:p>
    <w:p w:rsidR="00853347" w:rsidRDefault="00853347" w:rsidP="0084097F"/>
    <w:p w:rsidR="00853347" w:rsidRDefault="00853347" w:rsidP="0084097F">
      <w:r>
        <w:t xml:space="preserve">    int result = Integer.parseInt(resultString);</w:t>
      </w:r>
    </w:p>
    <w:p w:rsidR="00853347" w:rsidRDefault="00853347" w:rsidP="0084097F"/>
    <w:p w:rsidR="00853347" w:rsidRDefault="00853347" w:rsidP="0084097F">
      <w:r>
        <w:t xml:space="preserve">    JOptionPane.showMessageDialog(null,</w:t>
      </w:r>
    </w:p>
    <w:p w:rsidR="00853347" w:rsidRDefault="00853347" w:rsidP="0084097F">
      <w:r>
        <w:t xml:space="preserve">      number1 + " + " + number2 + " = " + result + " is " +</w:t>
      </w:r>
    </w:p>
    <w:p w:rsidR="00853347" w:rsidRDefault="00853347" w:rsidP="0084097F">
      <w:r>
        <w:t xml:space="preserve">      (number1 + number2 == result));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javax.swing.*;</w:t>
      </w:r>
    </w:p>
    <w:p w:rsidR="00853347" w:rsidRDefault="00853347" w:rsidP="0084097F"/>
    <w:p w:rsidR="00853347" w:rsidRDefault="00853347" w:rsidP="0084097F">
      <w:r>
        <w:t>public class Exercise3_5WithJOptionPane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number1 = (int)(System.currentTimeMillis() % 10);</w:t>
      </w:r>
    </w:p>
    <w:p w:rsidR="00853347" w:rsidRDefault="00853347" w:rsidP="0084097F">
      <w:r>
        <w:t xml:space="preserve">    int number2 = (int)(System.currentTimeMillis() * 7 % 10);</w:t>
      </w:r>
    </w:p>
    <w:p w:rsidR="00853347" w:rsidRDefault="00853347" w:rsidP="0084097F">
      <w:r>
        <w:t xml:space="preserve">    int number3 = (int)(System.currentTimeMillis() * 3 % 10);</w:t>
      </w:r>
    </w:p>
    <w:p w:rsidR="00853347" w:rsidRDefault="00853347" w:rsidP="0084097F"/>
    <w:p w:rsidR="00853347" w:rsidRDefault="00853347" w:rsidP="0084097F">
      <w:r>
        <w:t xml:space="preserve">    String answerString = JOptionPane.showInputDialog</w:t>
      </w:r>
    </w:p>
    <w:p w:rsidR="00853347" w:rsidRDefault="00853347" w:rsidP="0084097F">
      <w:r>
        <w:t xml:space="preserve">      ("What is " + number1 + " + " + number2 + " + " +</w:t>
      </w:r>
    </w:p>
    <w:p w:rsidR="00853347" w:rsidRDefault="00853347" w:rsidP="0084097F">
      <w:r>
        <w:t xml:space="preserve">       number3 + "?");</w:t>
      </w:r>
    </w:p>
    <w:p w:rsidR="00853347" w:rsidRDefault="00853347" w:rsidP="0084097F"/>
    <w:p w:rsidR="00853347" w:rsidRDefault="00853347" w:rsidP="0084097F">
      <w:r>
        <w:t xml:space="preserve">    int answer = Integer.parseInt(answerString);</w:t>
      </w:r>
    </w:p>
    <w:p w:rsidR="00853347" w:rsidRDefault="00853347" w:rsidP="0084097F"/>
    <w:p w:rsidR="00853347" w:rsidRDefault="00853347" w:rsidP="0084097F">
      <w:r>
        <w:t xml:space="preserve">    JOptionPane.showMessageDialog(null,</w:t>
      </w:r>
    </w:p>
    <w:p w:rsidR="00853347" w:rsidRDefault="00853347" w:rsidP="0084097F">
      <w:r>
        <w:t xml:space="preserve">      number1 + " + " + number2 + " + " + number3 + " = " + answer + " is " +</w:t>
      </w:r>
    </w:p>
    <w:p w:rsidR="00853347" w:rsidRDefault="00853347" w:rsidP="0084097F">
      <w:r>
        <w:t xml:space="preserve">      (number1 + number2 + number3 == answer));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Exercise3_6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Prompt the user to enter weight in pounds</w:t>
      </w:r>
    </w:p>
    <w:p w:rsidR="00853347" w:rsidRDefault="00853347" w:rsidP="0084097F">
      <w:r>
        <w:t xml:space="preserve">    System.out.print("Enter weight in pounds: ");</w:t>
      </w:r>
    </w:p>
    <w:p w:rsidR="00853347" w:rsidRDefault="00853347" w:rsidP="0084097F">
      <w:r>
        <w:t xml:space="preserve">    double weight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Prompt the user to enter height </w:t>
      </w:r>
    </w:p>
    <w:p w:rsidR="00853347" w:rsidRDefault="00853347" w:rsidP="0084097F">
      <w:r>
        <w:t xml:space="preserve">    System.out.print("Enter feet: ");</w:t>
      </w:r>
    </w:p>
    <w:p w:rsidR="00853347" w:rsidRDefault="00853347" w:rsidP="0084097F">
      <w:r>
        <w:t xml:space="preserve">    double feet = input.nextDouble();</w:t>
      </w:r>
    </w:p>
    <w:p w:rsidR="00853347" w:rsidRDefault="00853347" w:rsidP="0084097F">
      <w:r>
        <w:t xml:space="preserve">    System.out.print("Enter inches: ");</w:t>
      </w:r>
    </w:p>
    <w:p w:rsidR="00853347" w:rsidRDefault="00853347" w:rsidP="0084097F">
      <w:r>
        <w:t xml:space="preserve">    double inches = input.nextDouble();</w:t>
      </w:r>
    </w:p>
    <w:p w:rsidR="00853347" w:rsidRDefault="00853347" w:rsidP="0084097F"/>
    <w:p w:rsidR="00853347" w:rsidRDefault="00853347" w:rsidP="0084097F">
      <w:r>
        <w:t xml:space="preserve">    double height = feet * 12 + inches;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Compute BMI</w:t>
      </w:r>
    </w:p>
    <w:p w:rsidR="00853347" w:rsidRDefault="00853347" w:rsidP="0084097F">
      <w:r>
        <w:t xml:space="preserve">    double bmi = weight * 0.45359237 / </w:t>
      </w:r>
    </w:p>
    <w:p w:rsidR="00853347" w:rsidRDefault="00853347" w:rsidP="0084097F">
      <w:r>
        <w:t xml:space="preserve">      ((height * 0.0254) * (height * 0.0254));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Display result</w:t>
      </w:r>
    </w:p>
    <w:p w:rsidR="00853347" w:rsidRDefault="00853347" w:rsidP="0084097F">
      <w:r>
        <w:t xml:space="preserve">    System.out.println("Your BMI is " + bmi);</w:t>
      </w:r>
    </w:p>
    <w:p w:rsidR="00853347" w:rsidRDefault="00853347" w:rsidP="0084097F">
      <w:r>
        <w:t xml:space="preserve">    if (bmi &lt; 16)</w:t>
      </w:r>
    </w:p>
    <w:p w:rsidR="00853347" w:rsidRDefault="00853347" w:rsidP="0084097F">
      <w:r>
        <w:t xml:space="preserve">      System.out.println("You are seriously underweight");</w:t>
      </w:r>
    </w:p>
    <w:p w:rsidR="00853347" w:rsidRDefault="00853347" w:rsidP="0084097F">
      <w:r>
        <w:t xml:space="preserve">    else if (bmi &lt; 18)</w:t>
      </w:r>
    </w:p>
    <w:p w:rsidR="00853347" w:rsidRDefault="00853347" w:rsidP="0084097F">
      <w:r>
        <w:t xml:space="preserve">      System.out.println("You are underweight");</w:t>
      </w:r>
    </w:p>
    <w:p w:rsidR="00853347" w:rsidRDefault="00853347" w:rsidP="0084097F">
      <w:r>
        <w:t xml:space="preserve">    else if (bmi &lt; 24)</w:t>
      </w:r>
    </w:p>
    <w:p w:rsidR="00853347" w:rsidRDefault="00853347" w:rsidP="0084097F">
      <w:r>
        <w:t xml:space="preserve">      System.out.println("You are normal weight");</w:t>
      </w:r>
    </w:p>
    <w:p w:rsidR="00853347" w:rsidRDefault="00853347" w:rsidP="0084097F">
      <w:r>
        <w:t xml:space="preserve">    else if (bmi &lt; 29)</w:t>
      </w:r>
    </w:p>
    <w:p w:rsidR="00853347" w:rsidRDefault="00853347" w:rsidP="0084097F">
      <w:r>
        <w:t xml:space="preserve">      System.out.println("You are over weight");</w:t>
      </w:r>
    </w:p>
    <w:p w:rsidR="00853347" w:rsidRDefault="00853347" w:rsidP="0084097F">
      <w:r>
        <w:t xml:space="preserve">    else if (bmi &lt; 35)</w:t>
      </w:r>
    </w:p>
    <w:p w:rsidR="00853347" w:rsidRDefault="00853347" w:rsidP="0084097F">
      <w:r>
        <w:t xml:space="preserve">      System.out.println("You are seriously over weight");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System.out.println("You are gravely over weight");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Exercise3_8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Enter three numbers</w:t>
      </w:r>
    </w:p>
    <w:p w:rsidR="00853347" w:rsidRDefault="00853347" w:rsidP="0084097F">
      <w:r>
        <w:t xml:space="preserve">    System.out.print("Enter three integers: ");</w:t>
      </w:r>
    </w:p>
    <w:p w:rsidR="00853347" w:rsidRDefault="00853347" w:rsidP="0084097F">
      <w:r>
        <w:t xml:space="preserve">    int num1 = input.nextInt();</w:t>
      </w:r>
    </w:p>
    <w:p w:rsidR="00853347" w:rsidRDefault="00853347" w:rsidP="0084097F">
      <w:r>
        <w:t xml:space="preserve">    int num2 = input.nextInt();</w:t>
      </w:r>
    </w:p>
    <w:p w:rsidR="00853347" w:rsidRDefault="00853347" w:rsidP="0084097F">
      <w:r>
        <w:t xml:space="preserve">    int num3 = input.nextInt();</w:t>
      </w:r>
    </w:p>
    <w:p w:rsidR="00853347" w:rsidRDefault="00853347" w:rsidP="0084097F"/>
    <w:p w:rsidR="00853347" w:rsidRDefault="00853347" w:rsidP="0084097F">
      <w:r>
        <w:t xml:space="preserve">    if (num1 &gt; num2) {</w:t>
      </w:r>
    </w:p>
    <w:p w:rsidR="00853347" w:rsidRDefault="00853347" w:rsidP="0084097F">
      <w:r>
        <w:t xml:space="preserve">      int temp = num1;</w:t>
      </w:r>
    </w:p>
    <w:p w:rsidR="00853347" w:rsidRDefault="00853347" w:rsidP="0084097F">
      <w:r>
        <w:t xml:space="preserve">      num1 = num2;</w:t>
      </w:r>
    </w:p>
    <w:p w:rsidR="00853347" w:rsidRDefault="00853347" w:rsidP="0084097F">
      <w:r>
        <w:t xml:space="preserve">      num2 = temp;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if (num2 &gt; num3) {</w:t>
      </w:r>
    </w:p>
    <w:p w:rsidR="00853347" w:rsidRDefault="00853347" w:rsidP="0084097F">
      <w:r>
        <w:t xml:space="preserve">      int temp = num2;</w:t>
      </w:r>
    </w:p>
    <w:p w:rsidR="00853347" w:rsidRDefault="00853347" w:rsidP="0084097F">
      <w:r>
        <w:t xml:space="preserve">      num2 = num3;</w:t>
      </w:r>
    </w:p>
    <w:p w:rsidR="00853347" w:rsidRDefault="00853347" w:rsidP="0084097F">
      <w:r>
        <w:t xml:space="preserve">      num3 = temp;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if (num1 &gt; num2) {</w:t>
      </w:r>
    </w:p>
    <w:p w:rsidR="00853347" w:rsidRDefault="00853347" w:rsidP="0084097F">
      <w:r>
        <w:t xml:space="preserve">      int temp = num1;</w:t>
      </w:r>
    </w:p>
    <w:p w:rsidR="00853347" w:rsidRDefault="00853347" w:rsidP="0084097F">
      <w:r>
        <w:t xml:space="preserve">      num1 = num2;</w:t>
      </w:r>
    </w:p>
    <w:p w:rsidR="00853347" w:rsidRDefault="00853347" w:rsidP="0084097F">
      <w:r>
        <w:t xml:space="preserve">      num2 = temp;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System.out.println("The sorted numbers are "</w:t>
      </w:r>
    </w:p>
    <w:p w:rsidR="00853347" w:rsidRDefault="00853347" w:rsidP="0084097F">
      <w:r>
        <w:t xml:space="preserve">      + num1 + " " + num2 + " " + num3);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javax.swing.JOptionPane;</w:t>
      </w:r>
    </w:p>
    <w:p w:rsidR="00853347" w:rsidRDefault="00853347" w:rsidP="0084097F"/>
    <w:p w:rsidR="00853347" w:rsidRDefault="00853347" w:rsidP="0084097F">
      <w:r>
        <w:t>public class Exercise3_10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1. Generate two random single-digit integers</w:t>
      </w:r>
    </w:p>
    <w:p w:rsidR="00853347" w:rsidRDefault="00853347" w:rsidP="0084097F">
      <w:r>
        <w:t xml:space="preserve">    int number1 = (int)(Math.random() * 10);</w:t>
      </w:r>
    </w:p>
    <w:p w:rsidR="00853347" w:rsidRDefault="00853347" w:rsidP="0084097F">
      <w:r>
        <w:t xml:space="preserve">    int number2 = (int)(Math.random() * 10);</w:t>
      </w:r>
    </w:p>
    <w:p w:rsidR="00853347" w:rsidRDefault="00853347" w:rsidP="0084097F"/>
    <w:p w:rsidR="00853347" w:rsidRDefault="00853347" w:rsidP="0084097F">
      <w:r>
        <w:t xml:space="preserve">    // 2. Prompt the student to answer </w:t>
      </w:r>
      <w:r>
        <w:rPr>
          <w:rFonts w:hint="eastAsia"/>
        </w:rPr>
        <w:t>搘</w:t>
      </w:r>
      <w:r>
        <w:t>hat is number1 + number2??    String answerString = JOptionPane.showInputDialog</w:t>
      </w:r>
    </w:p>
    <w:p w:rsidR="00853347" w:rsidRDefault="00853347" w:rsidP="0084097F">
      <w:r>
        <w:t xml:space="preserve">      ("What is " + number1 + " + " + number2 + "?");</w:t>
      </w:r>
    </w:p>
    <w:p w:rsidR="00853347" w:rsidRDefault="00853347" w:rsidP="0084097F">
      <w:r>
        <w:t xml:space="preserve">    int answer = Integer.parseInt(answerString);</w:t>
      </w:r>
    </w:p>
    <w:p w:rsidR="00853347" w:rsidRDefault="00853347" w:rsidP="0084097F"/>
    <w:p w:rsidR="00853347" w:rsidRDefault="00853347" w:rsidP="0084097F">
      <w:r>
        <w:t xml:space="preserve">    // 4. Grade the annser and display the result</w:t>
      </w:r>
    </w:p>
    <w:p w:rsidR="00853347" w:rsidRDefault="00853347" w:rsidP="0084097F">
      <w:r>
        <w:t xml:space="preserve">    String replyString;</w:t>
      </w:r>
    </w:p>
    <w:p w:rsidR="00853347" w:rsidRDefault="00853347" w:rsidP="0084097F">
      <w:r>
        <w:t xml:space="preserve">    if (number1 + number2 == answer)</w:t>
      </w:r>
    </w:p>
    <w:p w:rsidR="00853347" w:rsidRDefault="00853347" w:rsidP="0084097F">
      <w:r>
        <w:t xml:space="preserve">      replyString = "You are correct!";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replyString = "Your answer is wrong.\n" + number1 + " + "</w:t>
      </w:r>
    </w:p>
    <w:p w:rsidR="00853347" w:rsidRDefault="00853347" w:rsidP="0084097F">
      <w:r>
        <w:t xml:space="preserve">        + number2 + " should be " + (number1 + number2);</w:t>
      </w:r>
    </w:p>
    <w:p w:rsidR="00853347" w:rsidRDefault="00853347" w:rsidP="0084097F">
      <w:r>
        <w:t xml:space="preserve">    JOptionPane.showMessageDialog(null, replyString);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Exercise3_12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Prompt the user to enter an integer</w:t>
      </w:r>
    </w:p>
    <w:p w:rsidR="00853347" w:rsidRDefault="00853347" w:rsidP="0084097F">
      <w:r>
        <w:t xml:space="preserve">    System.out.print("Enter an integer: ");</w:t>
      </w:r>
    </w:p>
    <w:p w:rsidR="00853347" w:rsidRDefault="00853347" w:rsidP="0084097F">
      <w:r>
        <w:t xml:space="preserve">    int number = input.nextInt();</w:t>
      </w:r>
    </w:p>
    <w:p w:rsidR="00853347" w:rsidRDefault="00853347" w:rsidP="0084097F"/>
    <w:p w:rsidR="00853347" w:rsidRDefault="00853347" w:rsidP="0084097F">
      <w:r>
        <w:t xml:space="preserve">    if (number % 5 == 0 &amp;&amp; number % 6 == 0)</w:t>
      </w:r>
    </w:p>
    <w:p w:rsidR="00853347" w:rsidRDefault="00853347" w:rsidP="0084097F">
      <w:r>
        <w:t xml:space="preserve">      System.out.println(number + " is divisible by both 5 and 6");</w:t>
      </w:r>
    </w:p>
    <w:p w:rsidR="00853347" w:rsidRDefault="00853347" w:rsidP="0084097F">
      <w:r>
        <w:t xml:space="preserve">    else if (number % 5 == 0 ^ number % 6 == 0)</w:t>
      </w:r>
    </w:p>
    <w:p w:rsidR="00853347" w:rsidRDefault="00853347" w:rsidP="0084097F">
      <w:r>
        <w:t xml:space="preserve">      System.out.println(number + " is divisible by both 5 and 6, but not both");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System.out.println(number + " is not divisible by either 5 or 6");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Exercise3_14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Obtain the random number 0 or 1</w:t>
      </w:r>
    </w:p>
    <w:p w:rsidR="00853347" w:rsidRDefault="00853347" w:rsidP="0084097F">
      <w:r>
        <w:t xml:space="preserve">    int number = (int)(Math.random() * 2);</w:t>
      </w:r>
    </w:p>
    <w:p w:rsidR="00853347" w:rsidRDefault="00853347" w:rsidP="0084097F"/>
    <w:p w:rsidR="00853347" w:rsidRDefault="00853347" w:rsidP="0084097F">
      <w:r>
        <w:t xml:space="preserve">    // Prompt the user to enter a guess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System.out.print("Guess head or tail? " +</w:t>
      </w:r>
    </w:p>
    <w:p w:rsidR="00853347" w:rsidRDefault="00853347" w:rsidP="0084097F">
      <w:r>
        <w:t xml:space="preserve">      "Enter 0 for head and 1 for tail: ");</w:t>
      </w:r>
    </w:p>
    <w:p w:rsidR="00853347" w:rsidRDefault="00853347" w:rsidP="0084097F">
      <w:r>
        <w:t xml:space="preserve">    int guess = input.nextInt();</w:t>
      </w:r>
    </w:p>
    <w:p w:rsidR="00853347" w:rsidRDefault="00853347" w:rsidP="0084097F"/>
    <w:p w:rsidR="00853347" w:rsidRDefault="00853347" w:rsidP="0084097F">
      <w:r>
        <w:t xml:space="preserve">    // Check the guess</w:t>
      </w:r>
    </w:p>
    <w:p w:rsidR="00853347" w:rsidRDefault="00853347" w:rsidP="0084097F">
      <w:r>
        <w:t xml:space="preserve">    if (guess == number)</w:t>
      </w:r>
    </w:p>
    <w:p w:rsidR="00853347" w:rsidRDefault="00853347" w:rsidP="0084097F">
      <w:r>
        <w:t xml:space="preserve">      System.out.println("Correct guess");</w:t>
      </w:r>
    </w:p>
    <w:p w:rsidR="00853347" w:rsidRDefault="00853347" w:rsidP="0084097F">
      <w:r>
        <w:t xml:space="preserve">    else if (number == 0)</w:t>
      </w:r>
    </w:p>
    <w:p w:rsidR="00853347" w:rsidRDefault="00853347" w:rsidP="0084097F">
      <w:r>
        <w:t xml:space="preserve">      System.out.println("Sorry, it is a head");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System.out.println("Sorry, it is a tail");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Exercise3_16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System.out.println((char)('A' + Math.random() * 27));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Exercise3_18 {</w:t>
      </w:r>
    </w:p>
    <w:p w:rsidR="00853347" w:rsidRDefault="00853347" w:rsidP="0084097F">
      <w:r>
        <w:t xml:space="preserve">  /** Main method */</w:t>
      </w:r>
    </w:p>
    <w:p w:rsidR="00853347" w:rsidRDefault="00853347" w:rsidP="0084097F">
      <w:r>
        <w:t xml:space="preserve">  public static void main(String args[])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Prompt the user to enter a year</w:t>
      </w:r>
    </w:p>
    <w:p w:rsidR="00853347" w:rsidRDefault="00853347" w:rsidP="0084097F">
      <w:r>
        <w:t xml:space="preserve">    System.out.print("Enter a year: ");</w:t>
      </w:r>
    </w:p>
    <w:p w:rsidR="00853347" w:rsidRDefault="00853347" w:rsidP="0084097F"/>
    <w:p w:rsidR="00853347" w:rsidRDefault="00853347" w:rsidP="0084097F">
      <w:r>
        <w:t xml:space="preserve">    // Convert the string into an int value</w:t>
      </w:r>
    </w:p>
    <w:p w:rsidR="00853347" w:rsidRDefault="00853347" w:rsidP="0084097F">
      <w:r>
        <w:t xml:space="preserve">    int year = input.nextInt();</w:t>
      </w:r>
    </w:p>
    <w:p w:rsidR="00853347" w:rsidRDefault="00853347" w:rsidP="0084097F"/>
    <w:p w:rsidR="00853347" w:rsidRDefault="00853347" w:rsidP="0084097F">
      <w:r>
        <w:t xml:space="preserve">    // Check if the year is a leap year</w:t>
      </w:r>
    </w:p>
    <w:p w:rsidR="00853347" w:rsidRDefault="00853347" w:rsidP="0084097F">
      <w:r>
        <w:t xml:space="preserve">    boolean isLeapYear =</w:t>
      </w:r>
    </w:p>
    <w:p w:rsidR="00853347" w:rsidRDefault="00853347" w:rsidP="0084097F">
      <w:r>
        <w:t xml:space="preserve">      ((year % 4 == 0) &amp;&amp; (year % 100 != 0)) || (year % 400 == 0);</w:t>
      </w:r>
    </w:p>
    <w:p w:rsidR="00853347" w:rsidRDefault="00853347" w:rsidP="0084097F"/>
    <w:p w:rsidR="00853347" w:rsidRDefault="00853347" w:rsidP="0084097F">
      <w:r>
        <w:t xml:space="preserve">    // Display the result in a message dialog box</w:t>
      </w:r>
    </w:p>
    <w:p w:rsidR="00853347" w:rsidRDefault="00853347" w:rsidP="0084097F">
      <w:r>
        <w:t xml:space="preserve">    System.out.println(year + " is a leap year? " + isLeapYear);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Exercise3_20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// Enter the temperature in Fahrenheit</w:t>
      </w:r>
    </w:p>
    <w:p w:rsidR="00853347" w:rsidRDefault="00853347" w:rsidP="0084097F">
      <w:r>
        <w:t xml:space="preserve">    System.out.print("Enter the temperature in Fahrenheit: "); </w:t>
      </w:r>
    </w:p>
    <w:p w:rsidR="00853347" w:rsidRDefault="00853347" w:rsidP="0084097F">
      <w:r>
        <w:t xml:space="preserve">    double fahrenheit = input.nextDouble();</w:t>
      </w:r>
    </w:p>
    <w:p w:rsidR="00853347" w:rsidRDefault="00853347" w:rsidP="0084097F"/>
    <w:p w:rsidR="00853347" w:rsidRDefault="00853347" w:rsidP="0084097F">
      <w:r>
        <w:t xml:space="preserve">    if (fahrenheit &lt; -58 || fahrenheit &gt; 41) {</w:t>
      </w:r>
    </w:p>
    <w:p w:rsidR="00853347" w:rsidRDefault="00853347" w:rsidP="0084097F">
      <w:r>
        <w:t xml:space="preserve">      System.out.println("Temperature must be between -58</w:t>
      </w:r>
      <w:r>
        <w:rPr>
          <w:rFonts w:hint="eastAsia"/>
        </w:rPr>
        <w:t>癋</w:t>
      </w:r>
      <w:r>
        <w:t xml:space="preserve"> and 41</w:t>
      </w:r>
      <w:r>
        <w:rPr>
          <w:rFonts w:hint="eastAsia"/>
        </w:rPr>
        <w:t>癋</w:t>
      </w:r>
      <w:r>
        <w:t>");</w:t>
      </w:r>
    </w:p>
    <w:p w:rsidR="00853347" w:rsidRDefault="00853347" w:rsidP="0084097F">
      <w:r>
        <w:t xml:space="preserve">      System.exit(0);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// Enter the wind speed miles per hour</w:t>
      </w:r>
    </w:p>
    <w:p w:rsidR="00853347" w:rsidRDefault="00853347" w:rsidP="0084097F">
      <w:r>
        <w:t xml:space="preserve">    System.out.print("Enter the wind speed miles per hour: ");</w:t>
      </w:r>
    </w:p>
    <w:p w:rsidR="00853347" w:rsidRDefault="00853347" w:rsidP="0084097F">
      <w:r>
        <w:t xml:space="preserve">    double speed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if (speed &lt; 2) {</w:t>
      </w:r>
    </w:p>
    <w:p w:rsidR="00853347" w:rsidRDefault="00853347" w:rsidP="0084097F">
      <w:r>
        <w:t xml:space="preserve">      System.out.println("Speed must be greater than or equal to 2");</w:t>
      </w:r>
    </w:p>
    <w:p w:rsidR="00853347" w:rsidRDefault="00853347" w:rsidP="0084097F">
      <w:r>
        <w:t xml:space="preserve">      System.exit(0);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// Compute wind chill index</w:t>
      </w:r>
    </w:p>
    <w:p w:rsidR="00853347" w:rsidRDefault="00853347" w:rsidP="0084097F">
      <w:r>
        <w:t xml:space="preserve">    double windChillIndex = 35.74 + 0.6215 * fahrenheit - 35.75 *</w:t>
      </w:r>
    </w:p>
    <w:p w:rsidR="00853347" w:rsidRDefault="00853347" w:rsidP="0084097F">
      <w:r>
        <w:t xml:space="preserve">      Math.pow(speed, 0.16) + 0.4275 * fahrenheit * </w:t>
      </w:r>
    </w:p>
    <w:p w:rsidR="00853347" w:rsidRDefault="00853347" w:rsidP="0084097F">
      <w:r>
        <w:t xml:space="preserve">      Math.pow(speed, 0.16);</w:t>
      </w:r>
    </w:p>
    <w:p w:rsidR="00853347" w:rsidRDefault="00853347" w:rsidP="0084097F">
      <w:r>
        <w:t xml:space="preserve">      </w:t>
      </w:r>
    </w:p>
    <w:p w:rsidR="00853347" w:rsidRDefault="00853347" w:rsidP="0084097F">
      <w:r>
        <w:t xml:space="preserve">    // Display the result</w:t>
      </w:r>
    </w:p>
    <w:p w:rsidR="00853347" w:rsidRDefault="00853347" w:rsidP="0084097F">
      <w:r>
        <w:t xml:space="preserve">    System.out.println("The wind chill index is " + windChillIndex);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Exercise3_22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Enter a point with two double values</w:t>
      </w:r>
    </w:p>
    <w:p w:rsidR="00853347" w:rsidRDefault="00853347" w:rsidP="0084097F">
      <w:r>
        <w:t xml:space="preserve">    System.out.print("Enter a point with two coordinates: ");</w:t>
      </w:r>
    </w:p>
    <w:p w:rsidR="00853347" w:rsidRDefault="00853347" w:rsidP="0084097F">
      <w:r>
        <w:t xml:space="preserve">    double x = input.nextDouble();</w:t>
      </w:r>
    </w:p>
    <w:p w:rsidR="00853347" w:rsidRDefault="00853347" w:rsidP="0084097F">
      <w:r>
        <w:t xml:space="preserve">    double y = input.nextDouble();</w:t>
      </w:r>
    </w:p>
    <w:p w:rsidR="00853347" w:rsidRDefault="00853347" w:rsidP="0084097F"/>
    <w:p w:rsidR="00853347" w:rsidRDefault="00853347" w:rsidP="0084097F">
      <w:r>
        <w:t xml:space="preserve">    // Compute the distance</w:t>
      </w:r>
    </w:p>
    <w:p w:rsidR="00853347" w:rsidRDefault="00853347" w:rsidP="0084097F">
      <w:r>
        <w:t xml:space="preserve">    double distance = Math.pow(x * x +  y * y, 0.5);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if (distance &lt;= 10)</w:t>
      </w:r>
    </w:p>
    <w:p w:rsidR="00853347" w:rsidRDefault="00853347" w:rsidP="0084097F">
      <w:r>
        <w:t xml:space="preserve">      System.out.println("Point (" + x + ", " + y + </w:t>
      </w:r>
    </w:p>
    <w:p w:rsidR="00853347" w:rsidRDefault="00853347" w:rsidP="0084097F">
      <w:r>
        <w:t xml:space="preserve">        ") is in the circle");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System.out.println("Point (" + x + ", " + y + </w:t>
      </w:r>
    </w:p>
    <w:p w:rsidR="00853347" w:rsidRDefault="00853347" w:rsidP="0084097F">
      <w:r>
        <w:t xml:space="preserve">        ") is not in the circle");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public class Exercise3_24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final int NUMBER_OF_CARDS = 52;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Pick a card</w:t>
      </w:r>
    </w:p>
    <w:p w:rsidR="00853347" w:rsidRDefault="00853347" w:rsidP="0084097F">
      <w:r>
        <w:t xml:space="preserve">    int number = (int)(Math.random() * NUMBER_OF_CARDS);</w:t>
      </w:r>
    </w:p>
    <w:p w:rsidR="00853347" w:rsidRDefault="00853347" w:rsidP="0084097F"/>
    <w:p w:rsidR="00853347" w:rsidRDefault="00853347" w:rsidP="0084097F">
      <w:r>
        <w:t xml:space="preserve">    System.out.print("The card you picked is ");</w:t>
      </w:r>
    </w:p>
    <w:p w:rsidR="00853347" w:rsidRDefault="00853347" w:rsidP="0084097F">
      <w:r>
        <w:t xml:space="preserve">    if (number % 13 == 0)</w:t>
      </w:r>
    </w:p>
    <w:p w:rsidR="00853347" w:rsidRDefault="00853347" w:rsidP="0084097F">
      <w:r>
        <w:t xml:space="preserve">      System.out.print("Ace of ");</w:t>
      </w:r>
    </w:p>
    <w:p w:rsidR="00853347" w:rsidRDefault="00853347" w:rsidP="0084097F">
      <w:r>
        <w:t xml:space="preserve">    else if (number % 13 == 10)</w:t>
      </w:r>
    </w:p>
    <w:p w:rsidR="00853347" w:rsidRDefault="00853347" w:rsidP="0084097F">
      <w:r>
        <w:t xml:space="preserve">      System.out.print("Jack of ");</w:t>
      </w:r>
    </w:p>
    <w:p w:rsidR="00853347" w:rsidRDefault="00853347" w:rsidP="0084097F">
      <w:r>
        <w:t xml:space="preserve">    else if (number % 13 == 11)</w:t>
      </w:r>
    </w:p>
    <w:p w:rsidR="00853347" w:rsidRDefault="00853347" w:rsidP="0084097F">
      <w:r>
        <w:t xml:space="preserve">      System.out.print("Queen of ");</w:t>
      </w:r>
    </w:p>
    <w:p w:rsidR="00853347" w:rsidRDefault="00853347" w:rsidP="0084097F">
      <w:r>
        <w:t xml:space="preserve">    else if (number % 13 == 12)</w:t>
      </w:r>
    </w:p>
    <w:p w:rsidR="00853347" w:rsidRDefault="00853347" w:rsidP="0084097F">
      <w:r>
        <w:t xml:space="preserve">      System.out.print("King of 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System.out.print((number % 13) + " of ");</w:t>
      </w:r>
    </w:p>
    <w:p w:rsidR="00853347" w:rsidRDefault="00853347" w:rsidP="0084097F"/>
    <w:p w:rsidR="00853347" w:rsidRDefault="00853347" w:rsidP="0084097F">
      <w:r>
        <w:t xml:space="preserve">    if (number / 13 == 0)</w:t>
      </w:r>
    </w:p>
    <w:p w:rsidR="00853347" w:rsidRDefault="00853347" w:rsidP="0084097F">
      <w:r>
        <w:t xml:space="preserve">      System.out.println("Clubs");</w:t>
      </w:r>
    </w:p>
    <w:p w:rsidR="00853347" w:rsidRDefault="00853347" w:rsidP="0084097F">
      <w:r>
        <w:t xml:space="preserve">    else if (number / 13 == 1)</w:t>
      </w:r>
    </w:p>
    <w:p w:rsidR="00853347" w:rsidRDefault="00853347" w:rsidP="0084097F">
      <w:r>
        <w:t xml:space="preserve">      System.out.println("Diamonds");</w:t>
      </w:r>
    </w:p>
    <w:p w:rsidR="00853347" w:rsidRDefault="00853347" w:rsidP="0084097F">
      <w:r>
        <w:t xml:space="preserve">    else if (number / 13 == 2)</w:t>
      </w:r>
    </w:p>
    <w:p w:rsidR="00853347" w:rsidRDefault="00853347" w:rsidP="0084097F">
      <w:r>
        <w:t xml:space="preserve">      System.out.println("Hearts");</w:t>
      </w:r>
    </w:p>
    <w:p w:rsidR="00853347" w:rsidRDefault="00853347" w:rsidP="0084097F">
      <w:r>
        <w:t xml:space="preserve">    else if (number / 13 == 3)</w:t>
      </w:r>
    </w:p>
    <w:p w:rsidR="00853347" w:rsidRDefault="00853347" w:rsidP="0084097F">
      <w:r>
        <w:t xml:space="preserve">      System.out.println("Spades");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Exercise3_26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Enter an integer</w:t>
      </w:r>
    </w:p>
    <w:p w:rsidR="00853347" w:rsidRDefault="00853347" w:rsidP="0084097F">
      <w:r>
        <w:t xml:space="preserve">    System.out.print("Enter an integer: ");</w:t>
      </w:r>
    </w:p>
    <w:p w:rsidR="00853347" w:rsidRDefault="00853347" w:rsidP="0084097F">
      <w:r>
        <w:t xml:space="preserve">    int number = input.nextInt();</w:t>
      </w:r>
    </w:p>
    <w:p w:rsidR="00853347" w:rsidRDefault="00853347" w:rsidP="0084097F"/>
    <w:p w:rsidR="00853347" w:rsidRDefault="00853347" w:rsidP="0084097F">
      <w:r>
        <w:t xml:space="preserve">    System.out.println("Is " + number + " divisible by 5 and 6? " +</w:t>
      </w:r>
    </w:p>
    <w:p w:rsidR="00853347" w:rsidRDefault="00853347" w:rsidP="0084097F">
      <w:r>
        <w:t xml:space="preserve">      ((number % 5 == 0) &amp;&amp; (number % 6 == 0)));</w:t>
      </w:r>
    </w:p>
    <w:p w:rsidR="00853347" w:rsidRDefault="00853347" w:rsidP="0084097F"/>
    <w:p w:rsidR="00853347" w:rsidRDefault="00853347" w:rsidP="0084097F">
      <w:r>
        <w:t xml:space="preserve">    System.out.println("Is " + number + " divisible by 5 or 6? " +</w:t>
      </w:r>
    </w:p>
    <w:p w:rsidR="00853347" w:rsidRDefault="00853347" w:rsidP="0084097F">
      <w:r>
        <w:t xml:space="preserve">      ((number % 5 == 0) || (number % 6 == 0)));</w:t>
      </w:r>
    </w:p>
    <w:p w:rsidR="00853347" w:rsidRDefault="00853347" w:rsidP="0084097F"/>
    <w:p w:rsidR="00853347" w:rsidRDefault="00853347" w:rsidP="0084097F">
      <w:r>
        <w:t xml:space="preserve">    System.out.println("Is " + number +</w:t>
      </w:r>
    </w:p>
    <w:p w:rsidR="00853347" w:rsidRDefault="00853347" w:rsidP="0084097F">
      <w:r>
        <w:t xml:space="preserve">      " divisible by 5 or 6, but not both? " +</w:t>
      </w:r>
    </w:p>
    <w:p w:rsidR="00853347" w:rsidRDefault="00853347" w:rsidP="0084097F">
      <w:r>
        <w:t xml:space="preserve">      ((number % 5 == 0) ^ (number % 6 == 0)));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Exercise3_28 {</w:t>
      </w:r>
    </w:p>
    <w:p w:rsidR="00853347" w:rsidRDefault="00853347" w:rsidP="0084097F">
      <w:r>
        <w:t xml:space="preserve">  public static void main(String args[])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System.out.print("Enter r1</w:t>
      </w:r>
      <w:r>
        <w:rPr>
          <w:rFonts w:hint="eastAsia"/>
        </w:rPr>
        <w:t>抯</w:t>
      </w:r>
      <w:r>
        <w:t xml:space="preserve"> center x-, y-coordinates, width, and height: ");</w:t>
      </w:r>
    </w:p>
    <w:p w:rsidR="00853347" w:rsidRDefault="00853347" w:rsidP="0084097F">
      <w:r>
        <w:t xml:space="preserve">    double x1 = input.nextDouble();</w:t>
      </w:r>
    </w:p>
    <w:p w:rsidR="00853347" w:rsidRDefault="00853347" w:rsidP="0084097F">
      <w:r>
        <w:t xml:space="preserve">    double y1 = input.nextDouble();</w:t>
      </w:r>
    </w:p>
    <w:p w:rsidR="00853347" w:rsidRDefault="00853347" w:rsidP="0084097F">
      <w:r>
        <w:t xml:space="preserve">    double w1 = input.nextDouble();</w:t>
      </w:r>
    </w:p>
    <w:p w:rsidR="00853347" w:rsidRDefault="00853347" w:rsidP="0084097F">
      <w:r>
        <w:t xml:space="preserve">    double h1 = input.nextDouble();</w:t>
      </w:r>
    </w:p>
    <w:p w:rsidR="00853347" w:rsidRDefault="00853347" w:rsidP="0084097F"/>
    <w:p w:rsidR="00853347" w:rsidRDefault="00853347" w:rsidP="0084097F">
      <w:r>
        <w:t xml:space="preserve">    System.out.print("Enter r2</w:t>
      </w:r>
      <w:r>
        <w:rPr>
          <w:rFonts w:hint="eastAsia"/>
        </w:rPr>
        <w:t>抯</w:t>
      </w:r>
      <w:r>
        <w:t xml:space="preserve"> center x-, y-coordinates, width, and height: ");</w:t>
      </w:r>
    </w:p>
    <w:p w:rsidR="00853347" w:rsidRDefault="00853347" w:rsidP="0084097F">
      <w:r>
        <w:t xml:space="preserve">    double x2 = input.nextDouble();</w:t>
      </w:r>
    </w:p>
    <w:p w:rsidR="00853347" w:rsidRDefault="00853347" w:rsidP="0084097F">
      <w:r>
        <w:t xml:space="preserve">    double y2 = input.nextDouble();</w:t>
      </w:r>
    </w:p>
    <w:p w:rsidR="00853347" w:rsidRDefault="00853347" w:rsidP="0084097F">
      <w:r>
        <w:t xml:space="preserve">    double w2 = input.nextDouble();</w:t>
      </w:r>
    </w:p>
    <w:p w:rsidR="00853347" w:rsidRDefault="00853347" w:rsidP="0084097F">
      <w:r>
        <w:t xml:space="preserve">    double h2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double xDistance = x1 - x2 &gt;= 0 ? x1 - x2 : x2 - x1;</w:t>
      </w:r>
    </w:p>
    <w:p w:rsidR="00853347" w:rsidRDefault="00853347" w:rsidP="0084097F">
      <w:r>
        <w:t xml:space="preserve">    double yDistance = y1 - y2 &gt;= 0 ? y1 - y2 : y2 - y1;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if (xDistance &lt;= (w1 - w2) / 2 &amp;&amp; yDistance &lt;= (h1 - h2) / 2)</w:t>
      </w:r>
    </w:p>
    <w:p w:rsidR="00853347" w:rsidRDefault="00853347" w:rsidP="0084097F">
      <w:r>
        <w:t xml:space="preserve">      System.out.println("r2 is inside r1");</w:t>
      </w:r>
    </w:p>
    <w:p w:rsidR="00853347" w:rsidRDefault="00853347" w:rsidP="0084097F">
      <w:r>
        <w:t xml:space="preserve">    else if (xDistance &lt;= (w1 + w2) / 2 &amp;&amp; yDistance &lt;= (h1 + h2) / 2)</w:t>
      </w:r>
    </w:p>
    <w:p w:rsidR="00853347" w:rsidRDefault="00853347" w:rsidP="0084097F">
      <w:r>
        <w:t xml:space="preserve">      System.out.println("r2 overlaps r1");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System.out.println("r2 does not overlap r1");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Exercise3_30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Prompt the user to enter the time zone offset to GMT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>
      <w:r>
        <w:t xml:space="preserve">    System.out.print("Enter the time zone offset to GMT: ");</w:t>
      </w:r>
    </w:p>
    <w:p w:rsidR="00853347" w:rsidRDefault="00853347" w:rsidP="0084097F">
      <w:r>
        <w:t xml:space="preserve">    long timeZoneOffset = input.nextInt();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Obtain the total milliseconds since the midnight, Jan 1, 1970</w:t>
      </w:r>
    </w:p>
    <w:p w:rsidR="00853347" w:rsidRDefault="00853347" w:rsidP="0084097F">
      <w:r>
        <w:t xml:space="preserve">    long totalMilliseconds = System.currentTimeMillis();</w:t>
      </w:r>
    </w:p>
    <w:p w:rsidR="00853347" w:rsidRDefault="00853347" w:rsidP="0084097F"/>
    <w:p w:rsidR="00853347" w:rsidRDefault="00853347" w:rsidP="0084097F">
      <w:r>
        <w:t xml:space="preserve">    // Obtain the total seconds since the midnight, Jan 1, 1970</w:t>
      </w:r>
    </w:p>
    <w:p w:rsidR="00853347" w:rsidRDefault="00853347" w:rsidP="0084097F">
      <w:r>
        <w:t xml:space="preserve">    long totalSeconds = totalMilliseconds / 1000;</w:t>
      </w:r>
    </w:p>
    <w:p w:rsidR="00853347" w:rsidRDefault="00853347" w:rsidP="0084097F"/>
    <w:p w:rsidR="00853347" w:rsidRDefault="00853347" w:rsidP="0084097F">
      <w:r>
        <w:t xml:space="preserve">    // Compute the current second in the minute in the hour</w:t>
      </w:r>
    </w:p>
    <w:p w:rsidR="00853347" w:rsidRDefault="00853347" w:rsidP="0084097F">
      <w:r>
        <w:t xml:space="preserve">    long currentSecond = totalSeconds % 60;</w:t>
      </w:r>
    </w:p>
    <w:p w:rsidR="00853347" w:rsidRDefault="00853347" w:rsidP="0084097F"/>
    <w:p w:rsidR="00853347" w:rsidRDefault="00853347" w:rsidP="0084097F">
      <w:r>
        <w:t xml:space="preserve">    // Obtain the total minutes</w:t>
      </w:r>
    </w:p>
    <w:p w:rsidR="00853347" w:rsidRDefault="00853347" w:rsidP="0084097F">
      <w:r>
        <w:t xml:space="preserve">    long totalMinutes = totalSeconds / 60;</w:t>
      </w:r>
    </w:p>
    <w:p w:rsidR="00853347" w:rsidRDefault="00853347" w:rsidP="0084097F"/>
    <w:p w:rsidR="00853347" w:rsidRDefault="00853347" w:rsidP="0084097F">
      <w:r>
        <w:t xml:space="preserve">    // Compute the current minute in the hour</w:t>
      </w:r>
    </w:p>
    <w:p w:rsidR="00853347" w:rsidRDefault="00853347" w:rsidP="0084097F">
      <w:r>
        <w:t xml:space="preserve">    long currentMinute = totalMinutes % 60;</w:t>
      </w:r>
    </w:p>
    <w:p w:rsidR="00853347" w:rsidRDefault="00853347" w:rsidP="0084097F"/>
    <w:p w:rsidR="00853347" w:rsidRDefault="00853347" w:rsidP="0084097F">
      <w:r>
        <w:t xml:space="preserve">    // Obtain the total hours</w:t>
      </w:r>
    </w:p>
    <w:p w:rsidR="00853347" w:rsidRDefault="00853347" w:rsidP="0084097F">
      <w:r>
        <w:t xml:space="preserve">    long totalHours = totalMinutes / 60;</w:t>
      </w:r>
    </w:p>
    <w:p w:rsidR="00853347" w:rsidRDefault="00853347" w:rsidP="0084097F"/>
    <w:p w:rsidR="00853347" w:rsidRDefault="00853347" w:rsidP="0084097F">
      <w:r>
        <w:t xml:space="preserve">    // Compute the current hour</w:t>
      </w:r>
    </w:p>
    <w:p w:rsidR="00853347" w:rsidRDefault="00853347" w:rsidP="0084097F">
      <w:r>
        <w:t xml:space="preserve">    long currentHour = (totalHours + timeZoneOffset) % 24;</w:t>
      </w:r>
    </w:p>
    <w:p w:rsidR="00853347" w:rsidRDefault="00853347" w:rsidP="0084097F"/>
    <w:p w:rsidR="00853347" w:rsidRDefault="00853347" w:rsidP="0084097F">
      <w:r>
        <w:t xml:space="preserve">    // Display results</w:t>
      </w:r>
    </w:p>
    <w:p w:rsidR="00853347" w:rsidRDefault="00853347" w:rsidP="0084097F">
      <w:r>
        <w:t xml:space="preserve">    System.out.print("Current time is " + (currentHour % 12) + ":"</w:t>
      </w:r>
    </w:p>
    <w:p w:rsidR="00853347" w:rsidRDefault="00853347" w:rsidP="0084097F">
      <w:r>
        <w:t xml:space="preserve">      + currentMinute + ":" + currentSecond);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if (currentHour &lt; 12)</w:t>
      </w:r>
    </w:p>
    <w:p w:rsidR="00853347" w:rsidRDefault="00853347" w:rsidP="0084097F">
      <w:r>
        <w:t xml:space="preserve">      System.out.println(" AM");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System.out.println(" PM");    </w:t>
      </w:r>
      <w:r>
        <w:tab/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correctCount = 0; // Count the number of correct answers</w:t>
      </w:r>
    </w:p>
    <w:p w:rsidR="00853347" w:rsidRDefault="00853347" w:rsidP="0084097F">
      <w:r>
        <w:t xml:space="preserve">    int count = 0; // Count the number of questions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long startTime = System.currentTimeMillis();</w:t>
      </w:r>
    </w:p>
    <w:p w:rsidR="00853347" w:rsidRDefault="00853347" w:rsidP="0084097F"/>
    <w:p w:rsidR="00853347" w:rsidRDefault="00853347" w:rsidP="0084097F">
      <w:r>
        <w:t xml:space="preserve">    while (count &lt; 10) {</w:t>
      </w:r>
    </w:p>
    <w:p w:rsidR="00853347" w:rsidRDefault="00853347" w:rsidP="0084097F">
      <w:r>
        <w:t xml:space="preserve">      // 1. Generate two random single-digit integers</w:t>
      </w:r>
    </w:p>
    <w:p w:rsidR="00853347" w:rsidRDefault="00853347" w:rsidP="0084097F">
      <w:r>
        <w:t xml:space="preserve">      int number1 = 1 + (int)(Math.random() * 15);</w:t>
      </w:r>
    </w:p>
    <w:p w:rsidR="00853347" w:rsidRDefault="00853347" w:rsidP="0084097F">
      <w:r>
        <w:t xml:space="preserve">      int number2 = 1 + (int)(Math.random() * 15);</w:t>
      </w:r>
    </w:p>
    <w:p w:rsidR="00853347" w:rsidRDefault="00853347" w:rsidP="0084097F"/>
    <w:p w:rsidR="00853347" w:rsidRDefault="00853347" w:rsidP="0084097F">
      <w:r>
        <w:t xml:space="preserve">      // 2. Prompt the student to answer </w:t>
      </w:r>
      <w:r>
        <w:rPr>
          <w:rFonts w:hint="eastAsia"/>
        </w:rPr>
        <w:t>搘</w:t>
      </w:r>
      <w:r>
        <w:t>hat is number1 ?number2??      System.out.print("What is " + number1 + " + " + number2 + "? ");</w:t>
      </w:r>
    </w:p>
    <w:p w:rsidR="00853347" w:rsidRDefault="00853347" w:rsidP="0084097F">
      <w:r>
        <w:t xml:space="preserve">      int answer = input.nextInt();</w:t>
      </w:r>
    </w:p>
    <w:p w:rsidR="00853347" w:rsidRDefault="00853347" w:rsidP="0084097F"/>
    <w:p w:rsidR="00853347" w:rsidRDefault="00853347" w:rsidP="0084097F">
      <w:r>
        <w:t xml:space="preserve">      // 3. Grade the answer and display the result</w:t>
      </w:r>
    </w:p>
    <w:p w:rsidR="00853347" w:rsidRDefault="00853347" w:rsidP="0084097F">
      <w:r>
        <w:t xml:space="preserve">      String replyString;</w:t>
      </w:r>
    </w:p>
    <w:p w:rsidR="00853347" w:rsidRDefault="00853347" w:rsidP="0084097F">
      <w:r>
        <w:t xml:space="preserve">      if (number1 + number2 == answer) {</w:t>
      </w:r>
    </w:p>
    <w:p w:rsidR="00853347" w:rsidRDefault="00853347" w:rsidP="0084097F">
      <w:r>
        <w:t xml:space="preserve">        replyString = "You are correct!";</w:t>
      </w:r>
    </w:p>
    <w:p w:rsidR="00853347" w:rsidRDefault="00853347" w:rsidP="0084097F">
      <w:r>
        <w:t xml:space="preserve">        correctCount++;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  else {</w:t>
      </w:r>
    </w:p>
    <w:p w:rsidR="00853347" w:rsidRDefault="00853347" w:rsidP="0084097F">
      <w:r>
        <w:t xml:space="preserve">        replyString = "Your answer is wrong.\n" + number1 + " + "</w:t>
      </w:r>
    </w:p>
    <w:p w:rsidR="00853347" w:rsidRDefault="00853347" w:rsidP="0084097F">
      <w:r>
        <w:t xml:space="preserve">          + number2 + " should be " + (number1 + number2);</w:t>
      </w:r>
    </w:p>
    <w:p w:rsidR="00853347" w:rsidRDefault="00853347" w:rsidP="0084097F">
      <w:r>
        <w:t xml:space="preserve">      }</w:t>
      </w:r>
    </w:p>
    <w:p w:rsidR="00853347" w:rsidRDefault="00853347" w:rsidP="0084097F"/>
    <w:p w:rsidR="00853347" w:rsidRDefault="00853347" w:rsidP="0084097F">
      <w:r>
        <w:t xml:space="preserve">      System.out.println(replyString);</w:t>
      </w:r>
    </w:p>
    <w:p w:rsidR="00853347" w:rsidRDefault="00853347" w:rsidP="0084097F"/>
    <w:p w:rsidR="00853347" w:rsidRDefault="00853347" w:rsidP="0084097F">
      <w:r>
        <w:t xml:space="preserve">      // Increase the count</w:t>
      </w:r>
    </w:p>
    <w:p w:rsidR="00853347" w:rsidRDefault="00853347" w:rsidP="0084097F">
      <w:r>
        <w:t xml:space="preserve">      count++;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System.out.println("Correct count is " + correctCount);</w:t>
      </w:r>
    </w:p>
    <w:p w:rsidR="00853347" w:rsidRDefault="00853347" w:rsidP="0084097F">
      <w:r>
        <w:t xml:space="preserve">    long endTime = System.currentTimeMillis();</w:t>
      </w:r>
    </w:p>
    <w:p w:rsidR="00853347" w:rsidRDefault="00853347" w:rsidP="0084097F">
      <w:r>
        <w:t xml:space="preserve">    System.out.println("Time spent is " + (endTime - startTime) / 1000 + " seconds");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System.out.println("Miles\t\tKilometers");</w:t>
      </w:r>
    </w:p>
    <w:p w:rsidR="00853347" w:rsidRDefault="00853347" w:rsidP="0084097F">
      <w:r>
        <w:t xml:space="preserve">    System.out.println("-------------------------------");</w:t>
      </w:r>
    </w:p>
    <w:p w:rsidR="00853347" w:rsidRDefault="00853347" w:rsidP="0084097F"/>
    <w:p w:rsidR="00853347" w:rsidRDefault="00853347" w:rsidP="0084097F">
      <w:r>
        <w:t xml:space="preserve">    // Use while loop</w:t>
      </w:r>
    </w:p>
    <w:p w:rsidR="00853347" w:rsidRDefault="00853347" w:rsidP="0084097F">
      <w:r>
        <w:t xml:space="preserve">    int miles = 1; </w:t>
      </w:r>
    </w:p>
    <w:p w:rsidR="00853347" w:rsidRDefault="00853347" w:rsidP="0084097F">
      <w:r>
        <w:t xml:space="preserve">    while (miles &lt;= 10) {</w:t>
      </w:r>
    </w:p>
    <w:p w:rsidR="00853347" w:rsidRDefault="00853347" w:rsidP="0084097F">
      <w:r>
        <w:t xml:space="preserve">      System.out.println(miles + "\t\t" + miles * 1.609);</w:t>
      </w:r>
    </w:p>
    <w:p w:rsidR="00853347" w:rsidRDefault="00853347" w:rsidP="0084097F">
      <w:r>
        <w:t xml:space="preserve">      miles++;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</w:t>
      </w:r>
    </w:p>
    <w:p w:rsidR="00853347" w:rsidRDefault="00853347" w:rsidP="0084097F">
      <w:r>
        <w:t xml:space="preserve">/** Alternatively use for loop    </w:t>
      </w:r>
    </w:p>
    <w:p w:rsidR="00853347" w:rsidRDefault="00853347" w:rsidP="0084097F">
      <w:r>
        <w:t xml:space="preserve">    for (int miles = 1; miles &lt;= 10; miles++) {</w:t>
      </w:r>
    </w:p>
    <w:p w:rsidR="00853347" w:rsidRDefault="00853347" w:rsidP="0084097F">
      <w:r>
        <w:t xml:space="preserve">      System.out.println(miles + "\t\t" + miles * 1.609);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>*/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Exercise4_6 {</w:t>
      </w:r>
    </w:p>
    <w:p w:rsidR="00853347" w:rsidRDefault="00853347" w:rsidP="0084097F">
      <w:r>
        <w:t xml:space="preserve">    public static void main(String[] args) {</w:t>
      </w:r>
    </w:p>
    <w:p w:rsidR="00853347" w:rsidRDefault="00853347" w:rsidP="0084097F">
      <w:r>
        <w:t xml:space="preserve">        System.out.printf("%10s%10s    |  %10s%10s\n", "Miles", "Kilometers", "Kilometers", "Miles");</w:t>
      </w:r>
    </w:p>
    <w:p w:rsidR="00853347" w:rsidRDefault="00853347" w:rsidP="0084097F">
      <w:r>
        <w:t xml:space="preserve">        System.out.println("---------------------------------------------");</w:t>
      </w:r>
    </w:p>
    <w:p w:rsidR="00853347" w:rsidRDefault="00853347" w:rsidP="0084097F"/>
    <w:p w:rsidR="00853347" w:rsidRDefault="00853347" w:rsidP="0084097F">
      <w:r>
        <w:t xml:space="preserve">        // Use while loop</w:t>
      </w:r>
    </w:p>
    <w:p w:rsidR="00853347" w:rsidRDefault="00853347" w:rsidP="0084097F">
      <w:r>
        <w:t xml:space="preserve">        int miles = 1; int kilometers = 20; int count = 1; </w:t>
      </w:r>
    </w:p>
    <w:p w:rsidR="00853347" w:rsidRDefault="00853347" w:rsidP="0084097F">
      <w:r>
        <w:t xml:space="preserve">        while (count &lt;= 10) {</w:t>
      </w:r>
    </w:p>
    <w:p w:rsidR="00853347" w:rsidRDefault="00853347" w:rsidP="0084097F">
      <w:r>
        <w:t xml:space="preserve">            System.out.printf("%10d%10.3f    |  %10d%10.3f\n", miles, miles * 1.609, kilometers, kilometers / 1.609);</w:t>
      </w:r>
    </w:p>
    <w:p w:rsidR="00853347" w:rsidRDefault="00853347" w:rsidP="0084097F">
      <w:r>
        <w:t xml:space="preserve">            miles++; kilometers += 5; count++;</w:t>
      </w:r>
    </w:p>
    <w:p w:rsidR="00853347" w:rsidRDefault="00853347" w:rsidP="0084097F">
      <w:r>
        <w:t xml:space="preserve">        }</w:t>
      </w:r>
    </w:p>
    <w:p w:rsidR="00853347" w:rsidRDefault="00853347" w:rsidP="0084097F"/>
    <w:p w:rsidR="00853347" w:rsidRDefault="00853347" w:rsidP="0084097F">
      <w:r>
        <w:t xml:space="preserve">        /* Use for loop</w:t>
      </w:r>
    </w:p>
    <w:p w:rsidR="00853347" w:rsidRDefault="00853347" w:rsidP="0084097F">
      <w:r>
        <w:t xml:space="preserve">        int miles = 1; int kilometers = 20;</w:t>
      </w:r>
    </w:p>
    <w:p w:rsidR="00853347" w:rsidRDefault="00853347" w:rsidP="0084097F">
      <w:r>
        <w:t xml:space="preserve">        for (int count = 1; count &lt;= 10; miles++, kilometers += 5, count++) {</w:t>
      </w:r>
    </w:p>
    <w:p w:rsidR="00853347" w:rsidRDefault="00853347" w:rsidP="0084097F">
      <w:r>
        <w:t xml:space="preserve">            System.out.printf("%10d%10.3f    |  %10d%10.3f\n", miles, miles * 1.609, kilometers, kilometers / 1.609);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*/ 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java.util.*;</w:t>
      </w:r>
    </w:p>
    <w:p w:rsidR="00853347" w:rsidRDefault="00853347" w:rsidP="0084097F"/>
    <w:p w:rsidR="00853347" w:rsidRDefault="00853347" w:rsidP="0084097F">
      <w:r>
        <w:t>public class Exercise4_8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Prompt the user to enter the number of students</w:t>
      </w:r>
    </w:p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the number of students: ");</w:t>
      </w:r>
    </w:p>
    <w:p w:rsidR="00853347" w:rsidRDefault="00853347" w:rsidP="0084097F">
      <w:r>
        <w:t xml:space="preserve">    int numOfStudents = input.nextInt();</w:t>
      </w:r>
    </w:p>
    <w:p w:rsidR="00853347" w:rsidRDefault="00853347" w:rsidP="0084097F"/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a student name: ");</w:t>
      </w:r>
    </w:p>
    <w:p w:rsidR="00853347" w:rsidRDefault="00853347" w:rsidP="0084097F">
      <w:r>
        <w:t xml:space="preserve">    String student1 = input.next();</w:t>
      </w:r>
    </w:p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a student score: ");</w:t>
      </w:r>
    </w:p>
    <w:p w:rsidR="00853347" w:rsidRDefault="00853347" w:rsidP="0084097F">
      <w:r>
        <w:t xml:space="preserve">    double score1 = input.nextDouble();</w:t>
      </w:r>
    </w:p>
    <w:p w:rsidR="00853347" w:rsidRDefault="00853347" w:rsidP="0084097F"/>
    <w:p w:rsidR="00853347" w:rsidRDefault="00853347" w:rsidP="0084097F">
      <w:r>
        <w:t xml:space="preserve">    for (int i = 0; i &lt; numOfStudents - 1; i++) {</w:t>
      </w:r>
    </w:p>
    <w:p w:rsidR="00853347" w:rsidRDefault="00853347" w:rsidP="0084097F">
      <w:r>
        <w:t xml:space="preserve">      System.out.print(</w:t>
      </w:r>
    </w:p>
    <w:p w:rsidR="00853347" w:rsidRDefault="00853347" w:rsidP="0084097F">
      <w:r>
        <w:t xml:space="preserve">        "Enter a student name: ");</w:t>
      </w:r>
    </w:p>
    <w:p w:rsidR="00853347" w:rsidRDefault="00853347" w:rsidP="0084097F">
      <w:r>
        <w:t xml:space="preserve">      String student = input.next();</w:t>
      </w:r>
    </w:p>
    <w:p w:rsidR="00853347" w:rsidRDefault="00853347" w:rsidP="0084097F"/>
    <w:p w:rsidR="00853347" w:rsidRDefault="00853347" w:rsidP="0084097F">
      <w:r>
        <w:t xml:space="preserve">      System.out.print(</w:t>
      </w:r>
    </w:p>
    <w:p w:rsidR="00853347" w:rsidRDefault="00853347" w:rsidP="0084097F">
      <w:r>
        <w:t xml:space="preserve">        "Enter a student score: ");</w:t>
      </w:r>
    </w:p>
    <w:p w:rsidR="00853347" w:rsidRDefault="00853347" w:rsidP="0084097F">
      <w:r>
        <w:t xml:space="preserve">      double score = input.nextDouble();</w:t>
      </w:r>
    </w:p>
    <w:p w:rsidR="00853347" w:rsidRDefault="00853347" w:rsidP="0084097F"/>
    <w:p w:rsidR="00853347" w:rsidRDefault="00853347" w:rsidP="0084097F">
      <w:r>
        <w:t xml:space="preserve">      if (score &gt; score1) {</w:t>
      </w:r>
    </w:p>
    <w:p w:rsidR="00853347" w:rsidRDefault="00853347" w:rsidP="0084097F">
      <w:r>
        <w:t xml:space="preserve">        student1 = student;</w:t>
      </w:r>
    </w:p>
    <w:p w:rsidR="00853347" w:rsidRDefault="00853347" w:rsidP="0084097F">
      <w:r>
        <w:t xml:space="preserve">        score1 = score;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System.out.println("Top student " +</w:t>
      </w:r>
    </w:p>
    <w:p w:rsidR="00853347" w:rsidRDefault="00853347" w:rsidP="0084097F">
      <w:r>
        <w:t xml:space="preserve">      student1 + "'s score is " + score1);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Exercise4_10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count = 1;</w:t>
      </w:r>
    </w:p>
    <w:p w:rsidR="00853347" w:rsidRDefault="00853347" w:rsidP="0084097F">
      <w:r>
        <w:t xml:space="preserve">    for (int i = 100; i &lt;= 1000; i++)</w:t>
      </w:r>
    </w:p>
    <w:p w:rsidR="00853347" w:rsidRDefault="00853347" w:rsidP="0084097F">
      <w:r>
        <w:t xml:space="preserve">      if (i % 5 == 0 &amp;&amp; i % 6 == 0)</w:t>
      </w:r>
    </w:p>
    <w:p w:rsidR="00853347" w:rsidRDefault="00853347" w:rsidP="0084097F">
      <w:r>
        <w:t xml:space="preserve">        System.out.print((count++ % 10 != 0) ? i + " ": i + "\n");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/** Find the smallest number such that n*n &lt; 12000 */</w:t>
      </w:r>
    </w:p>
    <w:p w:rsidR="00853347" w:rsidRDefault="00853347" w:rsidP="0084097F">
      <w:r>
        <w:t>public class Exercise4_12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i = 1;</w:t>
      </w:r>
    </w:p>
    <w:p w:rsidR="00853347" w:rsidRDefault="00853347" w:rsidP="0084097F"/>
    <w:p w:rsidR="00853347" w:rsidRDefault="00853347" w:rsidP="0084097F">
      <w:r>
        <w:t xml:space="preserve">    while (i * i &lt;= 12000 ) {</w:t>
      </w:r>
    </w:p>
    <w:p w:rsidR="00853347" w:rsidRDefault="00853347" w:rsidP="0084097F">
      <w:r>
        <w:t xml:space="preserve">      i++;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System.out.println("This number is " + i);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public class Exercise4_14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count = 1;</w:t>
      </w:r>
    </w:p>
    <w:p w:rsidR="00853347" w:rsidRDefault="00853347" w:rsidP="0084097F">
      <w:r>
        <w:t xml:space="preserve">    for (int i = '!'; i &lt; '~'; i++) {</w:t>
      </w:r>
    </w:p>
    <w:p w:rsidR="00853347" w:rsidRDefault="00853347" w:rsidP="0084097F">
      <w:r>
        <w:t xml:space="preserve">      System.out.print((count++ % 10 != 0) ? (char)i + " " :</w:t>
      </w:r>
    </w:p>
    <w:p w:rsidR="00853347" w:rsidRDefault="00853347" w:rsidP="0084097F">
      <w:r>
        <w:t xml:space="preserve">        (char)i + "\n");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Exercise4_16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 args[])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Prompt the user to enter a positive integer</w:t>
      </w:r>
    </w:p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a positive integer: ");</w:t>
      </w:r>
    </w:p>
    <w:p w:rsidR="00853347" w:rsidRDefault="00853347" w:rsidP="0084097F">
      <w:r>
        <w:t xml:space="preserve">    int number = input.nextInt();</w:t>
      </w:r>
    </w:p>
    <w:p w:rsidR="00853347" w:rsidRDefault="00853347" w:rsidP="0084097F"/>
    <w:p w:rsidR="00853347" w:rsidRDefault="00853347" w:rsidP="0084097F">
      <w:r>
        <w:t xml:space="preserve">    // Find all the smallest factors of the integer</w:t>
      </w:r>
    </w:p>
    <w:p w:rsidR="00853347" w:rsidRDefault="00853347" w:rsidP="0084097F">
      <w:r>
        <w:t xml:space="preserve">    System.out.println("The factors for " + number + " is");</w:t>
      </w:r>
    </w:p>
    <w:p w:rsidR="00853347" w:rsidRDefault="00853347" w:rsidP="0084097F">
      <w:r>
        <w:t xml:space="preserve">    int factor = 2;</w:t>
      </w:r>
    </w:p>
    <w:p w:rsidR="00853347" w:rsidRDefault="00853347" w:rsidP="0084097F">
      <w:r>
        <w:t xml:space="preserve">    while (factor &lt;= number) {</w:t>
      </w:r>
    </w:p>
    <w:p w:rsidR="00853347" w:rsidRDefault="00853347" w:rsidP="0084097F">
      <w:r>
        <w:t xml:space="preserve">      if (number % factor == 0) {</w:t>
      </w:r>
    </w:p>
    <w:p w:rsidR="00853347" w:rsidRDefault="00853347" w:rsidP="0084097F">
      <w:r>
        <w:t xml:space="preserve">        number = number / factor;</w:t>
      </w:r>
    </w:p>
    <w:p w:rsidR="00853347" w:rsidRDefault="00853347" w:rsidP="0084097F">
      <w:r>
        <w:t xml:space="preserve">        System.out.println(factor);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  else {</w:t>
      </w:r>
    </w:p>
    <w:p w:rsidR="00853347" w:rsidRDefault="00853347" w:rsidP="0084097F">
      <w:r>
        <w:t xml:space="preserve">        factor++;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Exercise4_20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count = 1; // Count the number of prime numbers</w:t>
      </w:r>
    </w:p>
    <w:p w:rsidR="00853347" w:rsidRDefault="00853347" w:rsidP="0084097F">
      <w:r>
        <w:t xml:space="preserve">    int number = 2; // A number to be tested for primeness</w:t>
      </w:r>
    </w:p>
    <w:p w:rsidR="00853347" w:rsidRDefault="00853347" w:rsidP="0084097F">
      <w:r>
        <w:t xml:space="preserve">    boolean isPrime = true;  // If the current number is prime?</w:t>
      </w:r>
    </w:p>
    <w:p w:rsidR="00853347" w:rsidRDefault="00853347" w:rsidP="0084097F"/>
    <w:p w:rsidR="00853347" w:rsidRDefault="00853347" w:rsidP="0084097F">
      <w:r>
        <w:t xml:space="preserve">    System.out.println("The prime numbers from 2 to 1000 are \n");</w:t>
      </w:r>
    </w:p>
    <w:p w:rsidR="00853347" w:rsidRDefault="00853347" w:rsidP="0084097F"/>
    <w:p w:rsidR="00853347" w:rsidRDefault="00853347" w:rsidP="0084097F">
      <w:r>
        <w:t xml:space="preserve">    // Repeatedly test if a new number is prime</w:t>
      </w:r>
    </w:p>
    <w:p w:rsidR="00853347" w:rsidRDefault="00853347" w:rsidP="0084097F">
      <w:r>
        <w:t xml:space="preserve">    while (number &lt;= 1000) {</w:t>
      </w:r>
    </w:p>
    <w:p w:rsidR="00853347" w:rsidRDefault="00853347" w:rsidP="0084097F">
      <w:r>
        <w:t xml:space="preserve">      // Assume the number is prime</w:t>
      </w:r>
    </w:p>
    <w:p w:rsidR="00853347" w:rsidRDefault="00853347" w:rsidP="0084097F">
      <w:r>
        <w:t xml:space="preserve">      isPrime = true;</w:t>
      </w:r>
    </w:p>
    <w:p w:rsidR="00853347" w:rsidRDefault="00853347" w:rsidP="0084097F"/>
    <w:p w:rsidR="00853347" w:rsidRDefault="00853347" w:rsidP="0084097F">
      <w:r>
        <w:t xml:space="preserve">      // Set isPrime to false, if the number is prime</w:t>
      </w:r>
    </w:p>
    <w:p w:rsidR="00853347" w:rsidRDefault="00853347" w:rsidP="0084097F">
      <w:r>
        <w:t xml:space="preserve">      for (int divisor = 2; divisor &lt;= number / 2; divisor++) {</w:t>
      </w:r>
    </w:p>
    <w:p w:rsidR="00853347" w:rsidRDefault="00853347" w:rsidP="0084097F">
      <w:r>
        <w:t xml:space="preserve">        if (number % divisor == 0) { // If true, the number is prime</w:t>
      </w:r>
    </w:p>
    <w:p w:rsidR="00853347" w:rsidRDefault="00853347" w:rsidP="0084097F">
      <w:r>
        <w:t xml:space="preserve">          isPrime = false;</w:t>
      </w:r>
    </w:p>
    <w:p w:rsidR="00853347" w:rsidRDefault="00853347" w:rsidP="0084097F">
      <w:r>
        <w:t xml:space="preserve">          break;  // Exit the for loop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}</w:t>
      </w:r>
    </w:p>
    <w:p w:rsidR="00853347" w:rsidRDefault="00853347" w:rsidP="0084097F"/>
    <w:p w:rsidR="00853347" w:rsidRDefault="00853347" w:rsidP="0084097F">
      <w:r>
        <w:t xml:space="preserve">      // Print the prime number and increase the count</w:t>
      </w:r>
    </w:p>
    <w:p w:rsidR="00853347" w:rsidRDefault="00853347" w:rsidP="0084097F">
      <w:r>
        <w:t xml:space="preserve">      if (isPrime) {</w:t>
      </w:r>
    </w:p>
    <w:p w:rsidR="00853347" w:rsidRDefault="00853347" w:rsidP="0084097F">
      <w:r>
        <w:t xml:space="preserve">        if (count%8 == 0) {</w:t>
      </w:r>
    </w:p>
    <w:p w:rsidR="00853347" w:rsidRDefault="00853347" w:rsidP="0084097F">
      <w:r>
        <w:t xml:space="preserve">          // Print the number and advance to the new line</w:t>
      </w:r>
    </w:p>
    <w:p w:rsidR="00853347" w:rsidRDefault="00853347" w:rsidP="0084097F">
      <w:r>
        <w:t xml:space="preserve">          System.out.println(number);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</w:t>
      </w:r>
    </w:p>
    <w:p w:rsidR="00853347" w:rsidRDefault="00853347" w:rsidP="0084097F">
      <w:r>
        <w:t xml:space="preserve">          System.out.print(number + " ");</w:t>
      </w:r>
    </w:p>
    <w:p w:rsidR="00853347" w:rsidRDefault="00853347" w:rsidP="0084097F"/>
    <w:p w:rsidR="00853347" w:rsidRDefault="00853347" w:rsidP="0084097F">
      <w:r>
        <w:t xml:space="preserve">        count++;  // Increase the count</w:t>
      </w:r>
    </w:p>
    <w:p w:rsidR="00853347" w:rsidRDefault="00853347" w:rsidP="0084097F">
      <w:r>
        <w:t xml:space="preserve">      }</w:t>
      </w:r>
    </w:p>
    <w:p w:rsidR="00853347" w:rsidRDefault="00853347" w:rsidP="0084097F"/>
    <w:p w:rsidR="00853347" w:rsidRDefault="00853347" w:rsidP="0084097F">
      <w:r>
        <w:t xml:space="preserve">      // Check if the next number is prime</w:t>
      </w:r>
    </w:p>
    <w:p w:rsidR="00853347" w:rsidRDefault="00853347" w:rsidP="0084097F">
      <w:r>
        <w:t xml:space="preserve">      number++;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import javax.swing.JOptionPane;</w:t>
      </w:r>
    </w:p>
    <w:p w:rsidR="00853347" w:rsidRDefault="00853347" w:rsidP="0084097F"/>
    <w:p w:rsidR="00853347" w:rsidRDefault="00853347" w:rsidP="0084097F">
      <w:r>
        <w:t>public class Exercise4_22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numOfYears;</w:t>
      </w:r>
    </w:p>
    <w:p w:rsidR="00853347" w:rsidRDefault="00853347" w:rsidP="0084097F">
      <w:r>
        <w:t xml:space="preserve">    double loanAmount;</w:t>
      </w:r>
    </w:p>
    <w:p w:rsidR="00853347" w:rsidRDefault="00853347" w:rsidP="0084097F"/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Enter loan amount</w:t>
      </w:r>
    </w:p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loan amount, for example 120000.95: ");</w:t>
      </w:r>
    </w:p>
    <w:p w:rsidR="00853347" w:rsidRDefault="00853347" w:rsidP="0084097F">
      <w:r>
        <w:t xml:space="preserve">    loanAmount = input.nextDouble();</w:t>
      </w:r>
    </w:p>
    <w:p w:rsidR="00853347" w:rsidRDefault="00853347" w:rsidP="0084097F"/>
    <w:p w:rsidR="00853347" w:rsidRDefault="00853347" w:rsidP="0084097F">
      <w:r>
        <w:t xml:space="preserve">    // Enter number of years</w:t>
      </w:r>
    </w:p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number of years as an integer, \nfor example 5: ");</w:t>
      </w:r>
    </w:p>
    <w:p w:rsidR="00853347" w:rsidRDefault="00853347" w:rsidP="0084097F">
      <w:r>
        <w:t xml:space="preserve">    numOfYears = input.nextInt();</w:t>
      </w:r>
    </w:p>
    <w:p w:rsidR="00853347" w:rsidRDefault="00853347" w:rsidP="0084097F"/>
    <w:p w:rsidR="00853347" w:rsidRDefault="00853347" w:rsidP="0084097F">
      <w:r>
        <w:t xml:space="preserve">    // Enter yearly interest rate</w:t>
      </w:r>
    </w:p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yearly interest rate, for example 8.25: ");</w:t>
      </w:r>
    </w:p>
    <w:p w:rsidR="00853347" w:rsidRDefault="00853347" w:rsidP="0084097F"/>
    <w:p w:rsidR="00853347" w:rsidRDefault="00853347" w:rsidP="0084097F">
      <w:r>
        <w:t xml:space="preserve">    // Convert string to double</w:t>
      </w:r>
    </w:p>
    <w:p w:rsidR="00853347" w:rsidRDefault="00853347" w:rsidP="0084097F">
      <w:r>
        <w:t xml:space="preserve">    double annualInterestRate =</w:t>
      </w:r>
    </w:p>
    <w:p w:rsidR="00853347" w:rsidRDefault="00853347" w:rsidP="0084097F">
      <w:r>
        <w:t xml:space="preserve">      input.nextDouble();</w:t>
      </w:r>
    </w:p>
    <w:p w:rsidR="00853347" w:rsidRDefault="00853347" w:rsidP="0084097F"/>
    <w:p w:rsidR="00853347" w:rsidRDefault="00853347" w:rsidP="0084097F">
      <w:r>
        <w:t xml:space="preserve">    // Obtain monthly interest rate</w:t>
      </w:r>
    </w:p>
    <w:p w:rsidR="00853347" w:rsidRDefault="00853347" w:rsidP="0084097F">
      <w:r>
        <w:t xml:space="preserve">    double monthlyInterestRate = annualInterestRate/1200;</w:t>
      </w:r>
    </w:p>
    <w:p w:rsidR="00853347" w:rsidRDefault="00853347" w:rsidP="0084097F"/>
    <w:p w:rsidR="00853347" w:rsidRDefault="00853347" w:rsidP="0084097F">
      <w:r>
        <w:t xml:space="preserve">    // Compute mortgage</w:t>
      </w:r>
    </w:p>
    <w:p w:rsidR="00853347" w:rsidRDefault="00853347" w:rsidP="0084097F">
      <w:r>
        <w:t xml:space="preserve">    double monthlyPayment = loanAmount*monthlyInterestRate /</w:t>
      </w:r>
    </w:p>
    <w:p w:rsidR="00853347" w:rsidRDefault="00853347" w:rsidP="0084097F">
      <w:r>
        <w:t xml:space="preserve">      (1 - (Math.pow(1 / (1 + monthlyInterestRate), numOfYears * 12)));</w:t>
      </w:r>
    </w:p>
    <w:p w:rsidR="00853347" w:rsidRDefault="00853347" w:rsidP="0084097F"/>
    <w:p w:rsidR="00853347" w:rsidRDefault="00853347" w:rsidP="0084097F">
      <w:r>
        <w:t xml:space="preserve">    double balance = loanAmount;</w:t>
      </w:r>
    </w:p>
    <w:p w:rsidR="00853347" w:rsidRDefault="00853347" w:rsidP="0084097F">
      <w:r>
        <w:t xml:space="preserve">    double interest;</w:t>
      </w:r>
    </w:p>
    <w:p w:rsidR="00853347" w:rsidRDefault="00853347" w:rsidP="0084097F">
      <w:r>
        <w:t xml:space="preserve">    double principal;</w:t>
      </w:r>
    </w:p>
    <w:p w:rsidR="00853347" w:rsidRDefault="00853347" w:rsidP="0084097F"/>
    <w:p w:rsidR="00853347" w:rsidRDefault="00853347" w:rsidP="0084097F">
      <w:r>
        <w:t xml:space="preserve">    System.out.println("Loan Amount: " + loanAmount);</w:t>
      </w:r>
    </w:p>
    <w:p w:rsidR="00853347" w:rsidRDefault="00853347" w:rsidP="0084097F">
      <w:r>
        <w:t xml:space="preserve">    System.out.println("Number of Years: " + numOfYears);</w:t>
      </w:r>
    </w:p>
    <w:p w:rsidR="00853347" w:rsidRDefault="00853347" w:rsidP="0084097F">
      <w:r>
        <w:t xml:space="preserve">    System.out.println("Interest Rate: " + annualInterestRate + "%");</w:t>
      </w:r>
    </w:p>
    <w:p w:rsidR="00853347" w:rsidRDefault="00853347" w:rsidP="0084097F">
      <w:r>
        <w:t xml:space="preserve">    System.out.println();</w:t>
      </w:r>
    </w:p>
    <w:p w:rsidR="00853347" w:rsidRDefault="00853347" w:rsidP="0084097F">
      <w:r>
        <w:t xml:space="preserve">    System.out.println("Monthly Payment: " + (int)(monthlyPayment * 100) / 100.0 );</w:t>
      </w:r>
    </w:p>
    <w:p w:rsidR="00853347" w:rsidRDefault="00853347" w:rsidP="0084097F">
      <w:r>
        <w:t xml:space="preserve">    System.out.println("Total Payment: " + (int)(monthlyPayment * 12 * numOfYears * 100) / 100.0 + "\n" );</w:t>
      </w:r>
    </w:p>
    <w:p w:rsidR="00853347" w:rsidRDefault="00853347" w:rsidP="0084097F"/>
    <w:p w:rsidR="00853347" w:rsidRDefault="00853347" w:rsidP="0084097F">
      <w:r>
        <w:t xml:space="preserve">    // Display the header</w:t>
      </w:r>
    </w:p>
    <w:p w:rsidR="00853347" w:rsidRDefault="00853347" w:rsidP="0084097F">
      <w:r>
        <w:t xml:space="preserve">    System.out.println("Payment#\tInterest\tPrincipal\tBalance");</w:t>
      </w:r>
    </w:p>
    <w:p w:rsidR="00853347" w:rsidRDefault="00853347" w:rsidP="0084097F">
      <w:r>
        <w:t xml:space="preserve">    int i;</w:t>
      </w:r>
    </w:p>
    <w:p w:rsidR="00853347" w:rsidRDefault="00853347" w:rsidP="0084097F">
      <w:r>
        <w:t xml:space="preserve">    for (i = 1; i &lt;= numOfYears * 12; i++) {</w:t>
      </w:r>
    </w:p>
    <w:p w:rsidR="00853347" w:rsidRDefault="00853347" w:rsidP="0084097F">
      <w:r>
        <w:t xml:space="preserve">      interest = (int)(monthlyInterestRate * balance * 100) / 100.0;</w:t>
      </w:r>
    </w:p>
    <w:p w:rsidR="00853347" w:rsidRDefault="00853347" w:rsidP="0084097F">
      <w:r>
        <w:t xml:space="preserve">      principal = (int)((monthlyPayment - interest) * 100) / 100.0;</w:t>
      </w:r>
    </w:p>
    <w:p w:rsidR="00853347" w:rsidRDefault="00853347" w:rsidP="0084097F">
      <w:r>
        <w:t xml:space="preserve">      balance = (int)((balance - principal) * 100) / 100.0;</w:t>
      </w:r>
    </w:p>
    <w:p w:rsidR="00853347" w:rsidRDefault="00853347" w:rsidP="0084097F">
      <w:r>
        <w:t xml:space="preserve">      System.out.println(i + "\t\t" + interest</w:t>
      </w:r>
    </w:p>
    <w:p w:rsidR="00853347" w:rsidRDefault="00853347" w:rsidP="0084097F">
      <w:r>
        <w:t xml:space="preserve">        + "\t\t" + principal + "\t\t" + balance);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Exercise4_24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double sum = 0;</w:t>
      </w:r>
    </w:p>
    <w:p w:rsidR="00853347" w:rsidRDefault="00853347" w:rsidP="0084097F">
      <w:r>
        <w:t xml:space="preserve">    for (int i = 1; i &lt;= 97; i += 2)</w:t>
      </w:r>
    </w:p>
    <w:p w:rsidR="00853347" w:rsidRDefault="00853347" w:rsidP="0084097F">
      <w:r>
        <w:t xml:space="preserve">      sum += 1.0 * i / (i + 2);</w:t>
      </w:r>
    </w:p>
    <w:p w:rsidR="00853347" w:rsidRDefault="00853347" w:rsidP="0084097F"/>
    <w:p w:rsidR="00853347" w:rsidRDefault="00853347" w:rsidP="0084097F">
      <w:r>
        <w:t xml:space="preserve">    System.out.println("sum is " + sum);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Exercise4_26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double e = 1;</w:t>
      </w:r>
    </w:p>
    <w:p w:rsidR="00853347" w:rsidRDefault="00853347" w:rsidP="0084097F">
      <w:r>
        <w:t xml:space="preserve">    double item = 1;</w:t>
      </w:r>
    </w:p>
    <w:p w:rsidR="00853347" w:rsidRDefault="00853347" w:rsidP="0084097F"/>
    <w:p w:rsidR="00853347" w:rsidRDefault="00853347" w:rsidP="0084097F">
      <w:r>
        <w:t xml:space="preserve">    for (int i = 1; i &lt;= 100000; i++) {</w:t>
      </w:r>
    </w:p>
    <w:p w:rsidR="00853347" w:rsidRDefault="00853347" w:rsidP="0084097F">
      <w:r>
        <w:t xml:space="preserve">      item = item / i;</w:t>
      </w:r>
    </w:p>
    <w:p w:rsidR="00853347" w:rsidRDefault="00853347" w:rsidP="0084097F">
      <w:r>
        <w:t xml:space="preserve">      e += item;</w:t>
      </w:r>
    </w:p>
    <w:p w:rsidR="00853347" w:rsidRDefault="00853347" w:rsidP="0084097F"/>
    <w:p w:rsidR="00853347" w:rsidRDefault="00853347" w:rsidP="0084097F">
      <w:r>
        <w:t xml:space="preserve">      if (i == 10000 || i == 20000 || i == 30000 || i == 40000 ||</w:t>
      </w:r>
    </w:p>
    <w:p w:rsidR="00853347" w:rsidRDefault="00853347" w:rsidP="0084097F">
      <w:r>
        <w:t xml:space="preserve">          i == 50000 || i == 60000 || i == 70000 || i == 80000 ||</w:t>
      </w:r>
    </w:p>
    <w:p w:rsidR="00853347" w:rsidRDefault="00853347" w:rsidP="0084097F">
      <w:r>
        <w:t xml:space="preserve">          i == 90000 || i == 100000)</w:t>
      </w:r>
    </w:p>
    <w:p w:rsidR="00853347" w:rsidRDefault="00853347" w:rsidP="0084097F">
      <w:r>
        <w:t xml:space="preserve">      System.out.println("The e is " + e + " for i = " + i);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Exercise4_28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Prompt the user to enter input</w:t>
      </w:r>
    </w:p>
    <w:p w:rsidR="00853347" w:rsidRDefault="00853347" w:rsidP="0084097F">
      <w:r>
        <w:t xml:space="preserve">    System.out.print("Enter a year: ");</w:t>
      </w:r>
    </w:p>
    <w:p w:rsidR="00853347" w:rsidRDefault="00853347" w:rsidP="0084097F">
      <w:r>
        <w:t xml:space="preserve">    int year = input.nextInt();</w:t>
      </w:r>
    </w:p>
    <w:p w:rsidR="00853347" w:rsidRDefault="00853347" w:rsidP="0084097F"/>
    <w:p w:rsidR="00853347" w:rsidRDefault="00853347" w:rsidP="0084097F">
      <w:r>
        <w:t xml:space="preserve">    System.out.print("Enter the first day of the year: ");</w:t>
      </w:r>
    </w:p>
    <w:p w:rsidR="00853347" w:rsidRDefault="00853347" w:rsidP="0084097F">
      <w:r>
        <w:t xml:space="preserve">    int firstDay = input.nextInt();</w:t>
      </w:r>
    </w:p>
    <w:p w:rsidR="00853347" w:rsidRDefault="00853347" w:rsidP="0084097F"/>
    <w:p w:rsidR="00853347" w:rsidRDefault="00853347" w:rsidP="0084097F">
      <w:r>
        <w:t xml:space="preserve">    int numberOfDaysInMonth = 0;</w:t>
      </w:r>
    </w:p>
    <w:p w:rsidR="00853347" w:rsidRDefault="00853347" w:rsidP="0084097F"/>
    <w:p w:rsidR="00853347" w:rsidRDefault="00853347" w:rsidP="0084097F">
      <w:r>
        <w:t xml:space="preserve">    // Display calendar for each month</w:t>
      </w:r>
    </w:p>
    <w:p w:rsidR="00853347" w:rsidRDefault="00853347" w:rsidP="0084097F">
      <w:r>
        <w:t xml:space="preserve">    for (int month = 1; month &lt;= 12; month++) {</w:t>
      </w:r>
    </w:p>
    <w:p w:rsidR="00853347" w:rsidRDefault="00853347" w:rsidP="0084097F">
      <w:r>
        <w:t xml:space="preserve">      // Display Calendar title</w:t>
      </w:r>
    </w:p>
    <w:p w:rsidR="00853347" w:rsidRDefault="00853347" w:rsidP="0084097F">
      <w:r>
        <w:t xml:space="preserve">      switch (month) {</w:t>
      </w:r>
    </w:p>
    <w:p w:rsidR="00853347" w:rsidRDefault="00853347" w:rsidP="0084097F">
      <w:r>
        <w:t xml:space="preserve">        case 1: System.out.print("January 1, " + year + " is ");</w:t>
      </w:r>
    </w:p>
    <w:p w:rsidR="00853347" w:rsidRDefault="00853347" w:rsidP="0084097F">
      <w:r>
        <w:t xml:space="preserve">                numberOfDaysInMonth = 31;</w:t>
      </w:r>
    </w:p>
    <w:p w:rsidR="00853347" w:rsidRDefault="00853347" w:rsidP="0084097F">
      <w:r>
        <w:t xml:space="preserve">                break;</w:t>
      </w:r>
    </w:p>
    <w:p w:rsidR="00853347" w:rsidRDefault="00853347" w:rsidP="0084097F">
      <w:r>
        <w:t xml:space="preserve">        case 2: System.out.print("February 1, " + year + " is ");</w:t>
      </w:r>
    </w:p>
    <w:p w:rsidR="00853347" w:rsidRDefault="00853347" w:rsidP="0084097F">
      <w:r>
        <w:t xml:space="preserve">                if (year % 400 == 0 || (year % 4 == 0 &amp;&amp; year % 100 != 0))</w:t>
      </w:r>
    </w:p>
    <w:p w:rsidR="00853347" w:rsidRDefault="00853347" w:rsidP="0084097F">
      <w:r>
        <w:t xml:space="preserve">                  numberOfDaysInMonth = 29;</w:t>
      </w:r>
    </w:p>
    <w:p w:rsidR="00853347" w:rsidRDefault="00853347" w:rsidP="0084097F">
      <w:r>
        <w:t xml:space="preserve">                else</w:t>
      </w:r>
    </w:p>
    <w:p w:rsidR="00853347" w:rsidRDefault="00853347" w:rsidP="0084097F">
      <w:r>
        <w:t xml:space="preserve">                  numberOfDaysInMonth = 28;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3: System.out.print("March 1, " + year + " is ");</w:t>
      </w:r>
    </w:p>
    <w:p w:rsidR="00853347" w:rsidRDefault="00853347" w:rsidP="0084097F">
      <w:r>
        <w:t xml:space="preserve">        numberOfDaysInMonth = 31;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4: System.out.print("April 1, " + year + " is ");</w:t>
      </w:r>
    </w:p>
    <w:p w:rsidR="00853347" w:rsidRDefault="00853347" w:rsidP="0084097F">
      <w:r>
        <w:t xml:space="preserve">        numberOfDaysInMonth = 30;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5: System.out.print("May 1, " + year + " is ");</w:t>
      </w:r>
    </w:p>
    <w:p w:rsidR="00853347" w:rsidRDefault="00853347" w:rsidP="0084097F">
      <w:r>
        <w:t xml:space="preserve">        numberOfDaysInMonth = 31;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6: System.out.print("June 1, " + year + " is ");</w:t>
      </w:r>
    </w:p>
    <w:p w:rsidR="00853347" w:rsidRDefault="00853347" w:rsidP="0084097F">
      <w:r>
        <w:t xml:space="preserve">        numberOfDaysInMonth = 30;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7: System.out.print("July 1, " + year + " is ");</w:t>
      </w:r>
    </w:p>
    <w:p w:rsidR="00853347" w:rsidRDefault="00853347" w:rsidP="0084097F">
      <w:r>
        <w:t xml:space="preserve">        numberOfDaysInMonth = 31;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8: System.out.print("August 1, " + year + " is ");</w:t>
      </w:r>
    </w:p>
    <w:p w:rsidR="00853347" w:rsidRDefault="00853347" w:rsidP="0084097F">
      <w:r>
        <w:t xml:space="preserve">        numberOfDaysInMonth = 31;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9: System.out.print("September 1, " + year + " is ");</w:t>
      </w:r>
    </w:p>
    <w:p w:rsidR="00853347" w:rsidRDefault="00853347" w:rsidP="0084097F">
      <w:r>
        <w:t xml:space="preserve">        numberOfDaysInMonth = 30;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10: System.out.print("October 1, " + year + " is ");</w:t>
      </w:r>
    </w:p>
    <w:p w:rsidR="00853347" w:rsidRDefault="00853347" w:rsidP="0084097F">
      <w:r>
        <w:t xml:space="preserve">        numberOfDaysInMonth = 31;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11: System.out.print("November 1, " + year + " is ");</w:t>
      </w:r>
    </w:p>
    <w:p w:rsidR="00853347" w:rsidRDefault="00853347" w:rsidP="0084097F">
      <w:r>
        <w:t xml:space="preserve">        numberOfDaysInMonth = 30;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  case 12: System.out.print("December 1, " + year + " is ");</w:t>
      </w:r>
    </w:p>
    <w:p w:rsidR="00853347" w:rsidRDefault="00853347" w:rsidP="0084097F">
      <w:r>
        <w:t xml:space="preserve">        numberOfDaysInMonth = 31;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}</w:t>
      </w:r>
    </w:p>
    <w:p w:rsidR="00853347" w:rsidRDefault="00853347" w:rsidP="0084097F"/>
    <w:p w:rsidR="00853347" w:rsidRDefault="00853347" w:rsidP="0084097F">
      <w:r>
        <w:t xml:space="preserve">      switch (firstDay) {</w:t>
      </w:r>
    </w:p>
    <w:p w:rsidR="00853347" w:rsidRDefault="00853347" w:rsidP="0084097F">
      <w:r>
        <w:t xml:space="preserve">        case 0: System.out.println("Sunday"); break;</w:t>
      </w:r>
    </w:p>
    <w:p w:rsidR="00853347" w:rsidRDefault="00853347" w:rsidP="0084097F">
      <w:r>
        <w:t xml:space="preserve">        case 1: System.out.println("Monday"); break;</w:t>
      </w:r>
    </w:p>
    <w:p w:rsidR="00853347" w:rsidRDefault="00853347" w:rsidP="0084097F">
      <w:r>
        <w:t xml:space="preserve">        case 2: System.out.println("Tuesday"); break;</w:t>
      </w:r>
    </w:p>
    <w:p w:rsidR="00853347" w:rsidRDefault="00853347" w:rsidP="0084097F">
      <w:r>
        <w:t xml:space="preserve">        case 3: System.out.println("Wednesday"); break;</w:t>
      </w:r>
    </w:p>
    <w:p w:rsidR="00853347" w:rsidRDefault="00853347" w:rsidP="0084097F">
      <w:r>
        <w:t xml:space="preserve">        case 4: System.out.println("Thursday"); break;</w:t>
      </w:r>
    </w:p>
    <w:p w:rsidR="00853347" w:rsidRDefault="00853347" w:rsidP="0084097F">
      <w:r>
        <w:t xml:space="preserve">        case 5: System.out.println("Friday"); break;</w:t>
      </w:r>
    </w:p>
    <w:p w:rsidR="00853347" w:rsidRDefault="00853347" w:rsidP="0084097F">
      <w:r>
        <w:t xml:space="preserve">        case 6: System.out.println("Saturday"); break;</w:t>
      </w:r>
    </w:p>
    <w:p w:rsidR="00853347" w:rsidRDefault="00853347" w:rsidP="0084097F">
      <w:r>
        <w:t xml:space="preserve">      }</w:t>
      </w:r>
    </w:p>
    <w:p w:rsidR="00853347" w:rsidRDefault="00853347" w:rsidP="0084097F"/>
    <w:p w:rsidR="00853347" w:rsidRDefault="00853347" w:rsidP="0084097F">
      <w:r>
        <w:t xml:space="preserve">      // Get the start day for the next month</w:t>
      </w:r>
    </w:p>
    <w:p w:rsidR="00853347" w:rsidRDefault="00853347" w:rsidP="0084097F">
      <w:r>
        <w:t xml:space="preserve">      firstDay = (firstDay + numberOfDaysInMonth) % 7;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Exercise4_30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System.out.print("Enter the amount to be saved for each month: ");</w:t>
      </w:r>
    </w:p>
    <w:p w:rsidR="00853347" w:rsidRDefault="00853347" w:rsidP="0084097F">
      <w:r>
        <w:t xml:space="preserve">    double monthlyDeposit = input.nextDouble();</w:t>
      </w:r>
    </w:p>
    <w:p w:rsidR="00853347" w:rsidRDefault="00853347" w:rsidP="0084097F"/>
    <w:p w:rsidR="00853347" w:rsidRDefault="00853347" w:rsidP="0084097F">
      <w:r>
        <w:t xml:space="preserve">    System.out.print("Enter the annual interest rate: ");</w:t>
      </w:r>
    </w:p>
    <w:p w:rsidR="00853347" w:rsidRDefault="00853347" w:rsidP="0084097F">
      <w:r>
        <w:t xml:space="preserve">    double annualInterestRate = input.nextDouble();</w:t>
      </w:r>
    </w:p>
    <w:p w:rsidR="00853347" w:rsidRDefault="00853347" w:rsidP="0084097F">
      <w:r>
        <w:t xml:space="preserve">    double monthlyInterestRate = annualInterestRate / 1200;</w:t>
      </w:r>
    </w:p>
    <w:p w:rsidR="00853347" w:rsidRDefault="00853347" w:rsidP="0084097F"/>
    <w:p w:rsidR="00853347" w:rsidRDefault="00853347" w:rsidP="0084097F">
      <w:r>
        <w:t xml:space="preserve">    System.out.print("Enter the number of months: ");</w:t>
      </w:r>
    </w:p>
    <w:p w:rsidR="00853347" w:rsidRDefault="00853347" w:rsidP="0084097F">
      <w:r>
        <w:t xml:space="preserve">    int numberOfMonths = input.nextInt();</w:t>
      </w:r>
    </w:p>
    <w:p w:rsidR="00853347" w:rsidRDefault="00853347" w:rsidP="0084097F"/>
    <w:p w:rsidR="00853347" w:rsidRDefault="00853347" w:rsidP="0084097F">
      <w:r>
        <w:t xml:space="preserve">    double currentValue = monthlyDeposit * (1 + monthlyInterestRate);</w:t>
      </w:r>
    </w:p>
    <w:p w:rsidR="00853347" w:rsidRDefault="00853347" w:rsidP="0084097F">
      <w:r>
        <w:t xml:space="preserve">    for (int i = 1; i &lt; numberOfMonths; i++) {</w:t>
      </w:r>
    </w:p>
    <w:p w:rsidR="00853347" w:rsidRDefault="00853347" w:rsidP="0084097F">
      <w:r>
        <w:t xml:space="preserve">      currentValue = (currentValue + monthlyDeposit) * (1 + monthlyInterestRate);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System.out.println("After the " + numberOfMonths +</w:t>
      </w:r>
    </w:p>
    <w:p w:rsidR="00853347" w:rsidRDefault="00853347" w:rsidP="0084097F">
      <w:r>
        <w:t xml:space="preserve">      "th month, the account value is " + currentValue);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Exercise4_32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Generate the first digit</w:t>
      </w:r>
    </w:p>
    <w:p w:rsidR="00853347" w:rsidRDefault="00853347" w:rsidP="0084097F">
      <w:r>
        <w:t xml:space="preserve">    int first = (int)(Math.random() * 10);</w:t>
      </w:r>
    </w:p>
    <w:p w:rsidR="00853347" w:rsidRDefault="00853347" w:rsidP="0084097F"/>
    <w:p w:rsidR="00853347" w:rsidRDefault="00853347" w:rsidP="0084097F">
      <w:r>
        <w:t xml:space="preserve">    // Generate the second digit</w:t>
      </w:r>
    </w:p>
    <w:p w:rsidR="00853347" w:rsidRDefault="00853347" w:rsidP="0084097F">
      <w:r>
        <w:t xml:space="preserve">    int second = (int)(Math.random() * 10);;</w:t>
      </w:r>
    </w:p>
    <w:p w:rsidR="00853347" w:rsidRDefault="00853347" w:rsidP="0084097F"/>
    <w:p w:rsidR="00853347" w:rsidRDefault="00853347" w:rsidP="0084097F">
      <w:r>
        <w:t xml:space="preserve">    while (first == second) {</w:t>
      </w:r>
    </w:p>
    <w:p w:rsidR="00853347" w:rsidRDefault="00853347" w:rsidP="0084097F">
      <w:r>
        <w:t xml:space="preserve">      second = (int)(Math.random() * 10);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// Prompt the user to enter a guess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System.out.print("Enter your two digits lottery pick: ");</w:t>
      </w:r>
    </w:p>
    <w:p w:rsidR="00853347" w:rsidRDefault="00853347" w:rsidP="0084097F"/>
    <w:p w:rsidR="00853347" w:rsidRDefault="00853347" w:rsidP="0084097F">
      <w:r>
        <w:t xml:space="preserve">    int guess = input.nextInt();</w:t>
      </w:r>
    </w:p>
    <w:p w:rsidR="00853347" w:rsidRDefault="00853347" w:rsidP="0084097F"/>
    <w:p w:rsidR="00853347" w:rsidRDefault="00853347" w:rsidP="0084097F">
      <w:r>
        <w:t xml:space="preserve">    // Check the guess</w:t>
      </w:r>
    </w:p>
    <w:p w:rsidR="00853347" w:rsidRDefault="00853347" w:rsidP="0084097F">
      <w:r>
        <w:t xml:space="preserve">    if (guess / 10 == first &amp;&amp; guess % 10 == second) {</w:t>
      </w:r>
    </w:p>
    <w:p w:rsidR="00853347" w:rsidRDefault="00853347" w:rsidP="0084097F">
      <w:r>
        <w:t xml:space="preserve">      System.out.println("Exact match: you win $10,000");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else if (guess % 10 == first &amp;&amp; guess / 10 == second) {</w:t>
      </w:r>
    </w:p>
    <w:p w:rsidR="00853347" w:rsidRDefault="00853347" w:rsidP="0084097F">
      <w:r>
        <w:t xml:space="preserve">      System.out.println("Match all digits: you win $3,000");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else if (guess % 10 == first || guess % 10 == second</w:t>
      </w:r>
    </w:p>
    <w:p w:rsidR="00853347" w:rsidRDefault="00853347" w:rsidP="0084097F">
      <w:r>
        <w:t xml:space="preserve">      || guess / 10 == first || guess / 10 == second) {</w:t>
      </w:r>
    </w:p>
    <w:p w:rsidR="00853347" w:rsidRDefault="00853347" w:rsidP="0084097F">
      <w:r>
        <w:t xml:space="preserve">      System.out.println("Match one digit: you win $1,000");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else {</w:t>
      </w:r>
    </w:p>
    <w:p w:rsidR="00853347" w:rsidRDefault="00853347" w:rsidP="0084097F">
      <w:r>
        <w:t xml:space="preserve">      System.out.println("Sorry, no match");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System.out.println("Lottery is " + first + second);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Exercise4_34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count = 0;</w:t>
      </w:r>
    </w:p>
    <w:p w:rsidR="00853347" w:rsidRDefault="00853347" w:rsidP="0084097F"/>
    <w:p w:rsidR="00853347" w:rsidRDefault="00853347" w:rsidP="0084097F">
      <w:r>
        <w:t xml:space="preserve">    while (count &lt;= 2 || count &lt;= -2) {</w:t>
      </w:r>
    </w:p>
    <w:p w:rsidR="00853347" w:rsidRDefault="00853347" w:rsidP="0084097F">
      <w:r>
        <w:t xml:space="preserve">      // Generate scissor, rock, paper</w:t>
      </w:r>
    </w:p>
    <w:p w:rsidR="00853347" w:rsidRDefault="00853347" w:rsidP="0084097F">
      <w:r>
        <w:t xml:space="preserve">      int computerNumber = (int)(Math.random() * 3);</w:t>
      </w:r>
    </w:p>
    <w:p w:rsidR="00853347" w:rsidRDefault="00853347" w:rsidP="0084097F"/>
    <w:p w:rsidR="00853347" w:rsidRDefault="00853347" w:rsidP="0084097F">
      <w:r>
        <w:t xml:space="preserve">      // Prompt the user to enter scissor, rock, or paper</w:t>
      </w:r>
    </w:p>
    <w:p w:rsidR="00853347" w:rsidRDefault="00853347" w:rsidP="0084097F">
      <w:r>
        <w:t xml:space="preserve">      java.util.Scanner input = new java.util.Scanner(System.in);</w:t>
      </w:r>
    </w:p>
    <w:p w:rsidR="00853347" w:rsidRDefault="00853347" w:rsidP="0084097F">
      <w:r>
        <w:t xml:space="preserve">      System.out.print("scissor (0), rock (1), paper (2): ");</w:t>
      </w:r>
    </w:p>
    <w:p w:rsidR="00853347" w:rsidRDefault="00853347" w:rsidP="0084097F">
      <w:r>
        <w:t xml:space="preserve">      int userNumber = input.nextInt();</w:t>
      </w:r>
    </w:p>
    <w:p w:rsidR="00853347" w:rsidRDefault="00853347" w:rsidP="0084097F"/>
    <w:p w:rsidR="00853347" w:rsidRDefault="00853347" w:rsidP="0084097F">
      <w:r>
        <w:t xml:space="preserve">      // Check the guess</w:t>
      </w:r>
    </w:p>
    <w:p w:rsidR="00853347" w:rsidRDefault="00853347" w:rsidP="0084097F">
      <w:r>
        <w:t xml:space="preserve">      switch (computerNumber) {</w:t>
      </w:r>
    </w:p>
    <w:p w:rsidR="00853347" w:rsidRDefault="00853347" w:rsidP="0084097F">
      <w:r>
        <w:t xml:space="preserve">      case 0:</w:t>
      </w:r>
    </w:p>
    <w:p w:rsidR="00853347" w:rsidRDefault="00853347" w:rsidP="0084097F">
      <w:r>
        <w:t xml:space="preserve">        if (userNumber == 0) {</w:t>
      </w:r>
    </w:p>
    <w:p w:rsidR="00853347" w:rsidRDefault="00853347" w:rsidP="0084097F">
      <w:r>
        <w:t xml:space="preserve">          System.out.println("It is a draw");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 if (userNumber == 1) {</w:t>
      </w:r>
    </w:p>
    <w:p w:rsidR="00853347" w:rsidRDefault="00853347" w:rsidP="0084097F">
      <w:r>
        <w:t xml:space="preserve">          System.out.println("You won");</w:t>
      </w:r>
    </w:p>
    <w:p w:rsidR="00853347" w:rsidRDefault="00853347" w:rsidP="0084097F">
      <w:r>
        <w:t xml:space="preserve">          count++;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 if (userNumber == 2) {</w:t>
      </w:r>
    </w:p>
    <w:p w:rsidR="00853347" w:rsidRDefault="00853347" w:rsidP="0084097F">
      <w:r>
        <w:t xml:space="preserve">          System.out.println("You lost");</w:t>
      </w:r>
    </w:p>
    <w:p w:rsidR="00853347" w:rsidRDefault="00853347" w:rsidP="0084097F">
      <w:r>
        <w:t xml:space="preserve">          count--;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case 1:</w:t>
      </w:r>
    </w:p>
    <w:p w:rsidR="00853347" w:rsidRDefault="00853347" w:rsidP="0084097F">
      <w:r>
        <w:t xml:space="preserve">        if (userNumber == 0) {</w:t>
      </w:r>
    </w:p>
    <w:p w:rsidR="00853347" w:rsidRDefault="00853347" w:rsidP="0084097F">
      <w:r>
        <w:t xml:space="preserve">          System.out.println("You lost");</w:t>
      </w:r>
    </w:p>
    <w:p w:rsidR="00853347" w:rsidRDefault="00853347" w:rsidP="0084097F">
      <w:r>
        <w:t xml:space="preserve">          count--;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 if (userNumber == 1) {</w:t>
      </w:r>
    </w:p>
    <w:p w:rsidR="00853347" w:rsidRDefault="00853347" w:rsidP="0084097F">
      <w:r>
        <w:t xml:space="preserve">          System.out.println("It is a draw");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 if (userNumber == 2) {</w:t>
      </w:r>
    </w:p>
    <w:p w:rsidR="00853347" w:rsidRDefault="00853347" w:rsidP="0084097F">
      <w:r>
        <w:t xml:space="preserve">          System.out.println("You won");</w:t>
      </w:r>
    </w:p>
    <w:p w:rsidR="00853347" w:rsidRDefault="00853347" w:rsidP="0084097F">
      <w:r>
        <w:t xml:space="preserve">          count++;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case 2:</w:t>
      </w:r>
    </w:p>
    <w:p w:rsidR="00853347" w:rsidRDefault="00853347" w:rsidP="0084097F">
      <w:r>
        <w:t xml:space="preserve">        if (userNumber == 0) {</w:t>
      </w:r>
    </w:p>
    <w:p w:rsidR="00853347" w:rsidRDefault="00853347" w:rsidP="0084097F">
      <w:r>
        <w:t xml:space="preserve">          System.out.println("You won");</w:t>
      </w:r>
    </w:p>
    <w:p w:rsidR="00853347" w:rsidRDefault="00853347" w:rsidP="0084097F">
      <w:r>
        <w:t xml:space="preserve">          count++;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 if (userNumber == 1) {</w:t>
      </w:r>
    </w:p>
    <w:p w:rsidR="00853347" w:rsidRDefault="00853347" w:rsidP="0084097F">
      <w:r>
        <w:t xml:space="preserve">          System.out.println("You lost");</w:t>
      </w:r>
    </w:p>
    <w:p w:rsidR="00853347" w:rsidRDefault="00853347" w:rsidP="0084097F">
      <w:r>
        <w:t xml:space="preserve">          count--;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 if (userNumber == 2) {</w:t>
      </w:r>
    </w:p>
    <w:p w:rsidR="00853347" w:rsidRDefault="00853347" w:rsidP="0084097F">
      <w:r>
        <w:t xml:space="preserve">          System.out.println("It is a draw");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break;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if (count &gt; 2) {</w:t>
      </w:r>
    </w:p>
    <w:p w:rsidR="00853347" w:rsidRDefault="00853347" w:rsidP="0084097F">
      <w:r>
        <w:t xml:space="preserve">      System.out.println("You won more than two times");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else {</w:t>
      </w:r>
    </w:p>
    <w:p w:rsidR="00853347" w:rsidRDefault="00853347" w:rsidP="0084097F">
      <w:r>
        <w:t xml:space="preserve">      System.out.println("The computer won more than two times");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Exercise4_36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Prompt the user to enter an integer</w:t>
      </w:r>
    </w:p>
    <w:p w:rsidR="00853347" w:rsidRDefault="00853347" w:rsidP="0084097F">
      <w:r>
        <w:t xml:space="preserve">    System.out.print("Enter the first 9-digit of an ISBN number as integer: ");</w:t>
      </w:r>
    </w:p>
    <w:p w:rsidR="00853347" w:rsidRDefault="00853347" w:rsidP="0084097F">
      <w:r>
        <w:t xml:space="preserve">    int number = input.nextInt();</w:t>
      </w:r>
    </w:p>
    <w:p w:rsidR="00853347" w:rsidRDefault="00853347" w:rsidP="0084097F"/>
    <w:p w:rsidR="00853347" w:rsidRDefault="00853347" w:rsidP="0084097F">
      <w:r>
        <w:t xml:space="preserve">    // Calculate checksum</w:t>
      </w:r>
    </w:p>
    <w:p w:rsidR="00853347" w:rsidRDefault="00853347" w:rsidP="0084097F">
      <w:r>
        <w:t xml:space="preserve">    int t = number;</w:t>
      </w:r>
    </w:p>
    <w:p w:rsidR="00853347" w:rsidRDefault="00853347" w:rsidP="0084097F">
      <w:r>
        <w:t xml:space="preserve">    int i = 9;</w:t>
      </w:r>
    </w:p>
    <w:p w:rsidR="00853347" w:rsidRDefault="00853347" w:rsidP="0084097F">
      <w:r>
        <w:t xml:space="preserve">    int sum = 0;</w:t>
      </w:r>
    </w:p>
    <w:p w:rsidR="00853347" w:rsidRDefault="00853347" w:rsidP="0084097F"/>
    <w:p w:rsidR="00853347" w:rsidRDefault="00853347" w:rsidP="0084097F">
      <w:r>
        <w:t xml:space="preserve">    while (t != 0) {</w:t>
      </w:r>
    </w:p>
    <w:p w:rsidR="00853347" w:rsidRDefault="00853347" w:rsidP="0084097F">
      <w:r>
        <w:t xml:space="preserve">      sum += (t % 10) * i;</w:t>
      </w:r>
    </w:p>
    <w:p w:rsidR="00853347" w:rsidRDefault="00853347" w:rsidP="0084097F">
      <w:r>
        <w:t xml:space="preserve">      i--;</w:t>
      </w:r>
    </w:p>
    <w:p w:rsidR="00853347" w:rsidRDefault="00853347" w:rsidP="0084097F">
      <w:r>
        <w:t xml:space="preserve">      t = t / 10;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int checksum = sum % 11;</w:t>
      </w:r>
    </w:p>
    <w:p w:rsidR="00853347" w:rsidRDefault="00853347" w:rsidP="0084097F"/>
    <w:p w:rsidR="00853347" w:rsidRDefault="00853347" w:rsidP="0084097F">
      <w:r>
        <w:t xml:space="preserve">    System.out.print("The ISBN number is ");</w:t>
      </w:r>
    </w:p>
    <w:p w:rsidR="00853347" w:rsidRDefault="00853347" w:rsidP="0084097F"/>
    <w:p w:rsidR="00853347" w:rsidRDefault="00853347" w:rsidP="0084097F">
      <w:r>
        <w:t xml:space="preserve">    // Display leading zeros</w:t>
      </w:r>
    </w:p>
    <w:p w:rsidR="00853347" w:rsidRDefault="00853347" w:rsidP="0084097F">
      <w:r>
        <w:t xml:space="preserve">    int temp = 100000000;</w:t>
      </w:r>
    </w:p>
    <w:p w:rsidR="00853347" w:rsidRDefault="00853347" w:rsidP="0084097F">
      <w:r>
        <w:t xml:space="preserve">    while (number / temp == 0) {</w:t>
      </w:r>
    </w:p>
    <w:p w:rsidR="00853347" w:rsidRDefault="00853347" w:rsidP="0084097F">
      <w:r>
        <w:t xml:space="preserve">      System.out.print("0");</w:t>
      </w:r>
    </w:p>
    <w:p w:rsidR="00853347" w:rsidRDefault="00853347" w:rsidP="0084097F">
      <w:r>
        <w:t xml:space="preserve">      temp = temp / 10;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System.out.print(number);</w:t>
      </w:r>
    </w:p>
    <w:p w:rsidR="00853347" w:rsidRDefault="00853347" w:rsidP="0084097F"/>
    <w:p w:rsidR="00853347" w:rsidRDefault="00853347" w:rsidP="0084097F">
      <w:r>
        <w:t xml:space="preserve">    if (checksum == 10)</w:t>
      </w:r>
    </w:p>
    <w:p w:rsidR="00853347" w:rsidRDefault="00853347" w:rsidP="0084097F">
      <w:r>
        <w:t xml:space="preserve">      System.out.print("X");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System.out.print(checksum);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 xml:space="preserve">/** Java has the Integer.toHexString(int) for converting a </w:t>
      </w:r>
    </w:p>
    <w:p w:rsidR="00853347" w:rsidRDefault="00853347" w:rsidP="0084097F">
      <w:r>
        <w:t xml:space="preserve"> * decimal value to a binary as a string. </w:t>
      </w:r>
    </w:p>
    <w:p w:rsidR="00853347" w:rsidRDefault="00853347" w:rsidP="0084097F">
      <w:r>
        <w:t xml:space="preserve"> */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Exercise4_38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>
      <w:r>
        <w:t xml:space="preserve">    System.out.print("Enter an integer: ");</w:t>
      </w:r>
    </w:p>
    <w:p w:rsidR="00853347" w:rsidRDefault="00853347" w:rsidP="0084097F">
      <w:r>
        <w:t xml:space="preserve">    int decimal = input.nextInt();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String hexString = "";</w:t>
      </w:r>
    </w:p>
    <w:p w:rsidR="00853347" w:rsidRDefault="00853347" w:rsidP="0084097F">
      <w:r>
        <w:t xml:space="preserve">    int value = decimal;</w:t>
      </w:r>
    </w:p>
    <w:p w:rsidR="00853347" w:rsidRDefault="00853347" w:rsidP="0084097F">
      <w:r>
        <w:t xml:space="preserve">    while (value != 0) {</w:t>
      </w:r>
    </w:p>
    <w:p w:rsidR="00853347" w:rsidRDefault="00853347" w:rsidP="0084097F">
      <w:r>
        <w:t xml:space="preserve">      int single = value % 16;</w:t>
      </w:r>
    </w:p>
    <w:p w:rsidR="00853347" w:rsidRDefault="00853347" w:rsidP="0084097F">
      <w:r>
        <w:t xml:space="preserve">      </w:t>
      </w:r>
    </w:p>
    <w:p w:rsidR="00853347" w:rsidRDefault="00853347" w:rsidP="0084097F">
      <w:r>
        <w:t xml:space="preserve">      if (single == 15) </w:t>
      </w:r>
    </w:p>
    <w:p w:rsidR="00853347" w:rsidRDefault="00853347" w:rsidP="0084097F">
      <w:r>
        <w:t xml:space="preserve">        hexString = "F" + hexString;</w:t>
      </w:r>
    </w:p>
    <w:p w:rsidR="00853347" w:rsidRDefault="00853347" w:rsidP="0084097F">
      <w:r>
        <w:t xml:space="preserve">      else if (single == 14) </w:t>
      </w:r>
    </w:p>
    <w:p w:rsidR="00853347" w:rsidRDefault="00853347" w:rsidP="0084097F">
      <w:r>
        <w:t xml:space="preserve">        hexString = "E" + hexString;</w:t>
      </w:r>
    </w:p>
    <w:p w:rsidR="00853347" w:rsidRDefault="00853347" w:rsidP="0084097F">
      <w:r>
        <w:t xml:space="preserve">      else if (single == 13) </w:t>
      </w:r>
    </w:p>
    <w:p w:rsidR="00853347" w:rsidRDefault="00853347" w:rsidP="0084097F">
      <w:r>
        <w:t xml:space="preserve">        hexString = "D" + hexString;</w:t>
      </w:r>
    </w:p>
    <w:p w:rsidR="00853347" w:rsidRDefault="00853347" w:rsidP="0084097F">
      <w:r>
        <w:t xml:space="preserve">      else if (single == 12) </w:t>
      </w:r>
    </w:p>
    <w:p w:rsidR="00853347" w:rsidRDefault="00853347" w:rsidP="0084097F">
      <w:r>
        <w:t xml:space="preserve">        hexString = "C" + hexString;</w:t>
      </w:r>
    </w:p>
    <w:p w:rsidR="00853347" w:rsidRDefault="00853347" w:rsidP="0084097F">
      <w:r>
        <w:t xml:space="preserve">      else if (single == 11) </w:t>
      </w:r>
    </w:p>
    <w:p w:rsidR="00853347" w:rsidRDefault="00853347" w:rsidP="0084097F">
      <w:r>
        <w:t xml:space="preserve">        hexString = "B" + hexString;</w:t>
      </w:r>
    </w:p>
    <w:p w:rsidR="00853347" w:rsidRDefault="00853347" w:rsidP="0084097F">
      <w:r>
        <w:t xml:space="preserve">      else if (single == 10) </w:t>
      </w:r>
    </w:p>
    <w:p w:rsidR="00853347" w:rsidRDefault="00853347" w:rsidP="0084097F">
      <w:r>
        <w:t xml:space="preserve">        hexString = "A" + hexString;</w:t>
      </w:r>
    </w:p>
    <w:p w:rsidR="00853347" w:rsidRDefault="00853347" w:rsidP="0084097F">
      <w:r>
        <w:t xml:space="preserve">      else</w:t>
      </w:r>
    </w:p>
    <w:p w:rsidR="00853347" w:rsidRDefault="00853347" w:rsidP="0084097F">
      <w:r>
        <w:t xml:space="preserve">        hexString = single + hexString;</w:t>
      </w:r>
    </w:p>
    <w:p w:rsidR="00853347" w:rsidRDefault="00853347" w:rsidP="0084097F"/>
    <w:p w:rsidR="00853347" w:rsidRDefault="00853347" w:rsidP="0084097F">
      <w:r>
        <w:t xml:space="preserve">      value = value / 16;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    </w:t>
      </w:r>
    </w:p>
    <w:p w:rsidR="00853347" w:rsidRDefault="00853347" w:rsidP="0084097F">
      <w:r>
        <w:t xml:space="preserve">    System.out.println(decimal + "'s hex representation is " +</w:t>
      </w:r>
    </w:p>
    <w:p w:rsidR="00853347" w:rsidRDefault="00853347" w:rsidP="0084097F">
      <w:r>
        <w:t xml:space="preserve">        hexString);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Exercise4_40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headCount = 0;</w:t>
      </w:r>
    </w:p>
    <w:p w:rsidR="00853347" w:rsidRDefault="00853347" w:rsidP="0084097F">
      <w:r>
        <w:t xml:space="preserve">    int tailCount = 0;</w:t>
      </w:r>
    </w:p>
    <w:p w:rsidR="00853347" w:rsidRDefault="00853347" w:rsidP="0084097F"/>
    <w:p w:rsidR="00853347" w:rsidRDefault="00853347" w:rsidP="0084097F">
      <w:r>
        <w:t xml:space="preserve">    for (int i = 0; i &lt; 100000; i++) {</w:t>
      </w:r>
    </w:p>
    <w:p w:rsidR="00853347" w:rsidRDefault="00853347" w:rsidP="0084097F">
      <w:r>
        <w:t xml:space="preserve">      int number = (int)(Math.random() * 100000) % 2;</w:t>
      </w:r>
    </w:p>
    <w:p w:rsidR="00853347" w:rsidRDefault="00853347" w:rsidP="0084097F"/>
    <w:p w:rsidR="00853347" w:rsidRDefault="00853347" w:rsidP="0084097F">
      <w:r>
        <w:t xml:space="preserve">      if (number == 0)</w:t>
      </w:r>
    </w:p>
    <w:p w:rsidR="00853347" w:rsidRDefault="00853347" w:rsidP="0084097F">
      <w:r>
        <w:t xml:space="preserve">        headCount++;</w:t>
      </w:r>
    </w:p>
    <w:p w:rsidR="00853347" w:rsidRDefault="00853347" w:rsidP="0084097F">
      <w:r>
        <w:t xml:space="preserve">      else</w:t>
      </w:r>
    </w:p>
    <w:p w:rsidR="00853347" w:rsidRDefault="00853347" w:rsidP="0084097F">
      <w:r>
        <w:t xml:space="preserve">        tailCount++;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System.out.println("head count: " + headCount);</w:t>
      </w:r>
    </w:p>
    <w:p w:rsidR="00853347" w:rsidRDefault="00853347" w:rsidP="0084097F">
      <w:r>
        <w:t xml:space="preserve">    System.out.println("tail count: " + tailCount);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Exercise4_42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double commission = 0;</w:t>
      </w:r>
    </w:p>
    <w:p w:rsidR="00853347" w:rsidRDefault="00853347" w:rsidP="0084097F">
      <w:r>
        <w:t xml:space="preserve">    double salesAmount = 1;</w:t>
      </w:r>
    </w:p>
    <w:p w:rsidR="00853347" w:rsidRDefault="00853347" w:rsidP="0084097F"/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Enter the desired commission</w:t>
      </w:r>
    </w:p>
    <w:p w:rsidR="00853347" w:rsidRDefault="00853347" w:rsidP="0084097F">
      <w:r>
        <w:t xml:space="preserve">    System.out.print(</w:t>
      </w:r>
    </w:p>
    <w:p w:rsidR="00853347" w:rsidRDefault="00853347" w:rsidP="0084097F">
      <w:r>
        <w:t xml:space="preserve">      "Enter the desired commission: ");</w:t>
      </w:r>
    </w:p>
    <w:p w:rsidR="00853347" w:rsidRDefault="00853347" w:rsidP="0084097F"/>
    <w:p w:rsidR="00853347" w:rsidRDefault="00853347" w:rsidP="0084097F">
      <w:r>
        <w:t xml:space="preserve">    // Convert string to double</w:t>
      </w:r>
    </w:p>
    <w:p w:rsidR="00853347" w:rsidRDefault="00853347" w:rsidP="0084097F">
      <w:r>
        <w:t xml:space="preserve">    double commissionSought = input.nextDouble();</w:t>
      </w:r>
    </w:p>
    <w:p w:rsidR="00853347" w:rsidRDefault="00853347" w:rsidP="0084097F"/>
    <w:p w:rsidR="00853347" w:rsidRDefault="00853347" w:rsidP="0084097F">
      <w:r>
        <w:t xml:space="preserve">    for (salesAmount = 1; commission &lt; commissionSought;</w:t>
      </w:r>
    </w:p>
    <w:p w:rsidR="00853347" w:rsidRDefault="00853347" w:rsidP="0084097F">
      <w:r>
        <w:t xml:space="preserve">      salesAmount++) {</w:t>
      </w:r>
    </w:p>
    <w:p w:rsidR="00853347" w:rsidRDefault="00853347" w:rsidP="0084097F">
      <w:r>
        <w:t xml:space="preserve">      // Compute commission</w:t>
      </w:r>
    </w:p>
    <w:p w:rsidR="00853347" w:rsidRDefault="00853347" w:rsidP="0084097F">
      <w:r>
        <w:t xml:space="preserve">      if (salesAmount &gt;= 10001)</w:t>
      </w:r>
    </w:p>
    <w:p w:rsidR="00853347" w:rsidRDefault="00853347" w:rsidP="0084097F">
      <w:r>
        <w:t xml:space="preserve">        commission = 5000 * 0.08 + 5000 * 0.1 + (salesAmount - 10000) * 0.12;</w:t>
      </w:r>
    </w:p>
    <w:p w:rsidR="00853347" w:rsidRDefault="00853347" w:rsidP="0084097F">
      <w:r>
        <w:t xml:space="preserve">      else if (salesAmount &gt;= 5001)</w:t>
      </w:r>
    </w:p>
    <w:p w:rsidR="00853347" w:rsidRDefault="00853347" w:rsidP="0084097F">
      <w:r>
        <w:t xml:space="preserve">        commission = 5000 * 0.08 + (salesAmount - 5000) * 0.10;</w:t>
      </w:r>
    </w:p>
    <w:p w:rsidR="00853347" w:rsidRDefault="00853347" w:rsidP="0084097F">
      <w:r>
        <w:t xml:space="preserve">      else</w:t>
      </w:r>
    </w:p>
    <w:p w:rsidR="00853347" w:rsidRDefault="00853347" w:rsidP="0084097F">
      <w:r>
        <w:t xml:space="preserve">        commission = salesAmount * 0.08;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// Display the sales amount</w:t>
      </w:r>
    </w:p>
    <w:p w:rsidR="00853347" w:rsidRDefault="00853347" w:rsidP="0084097F">
      <w:r>
        <w:t xml:space="preserve">    System.out.println("The sales amount " + salesAmount +</w:t>
      </w:r>
    </w:p>
    <w:p w:rsidR="00853347" w:rsidRDefault="00853347" w:rsidP="0084097F">
      <w:r>
        <w:t xml:space="preserve">      " is needed to make a commission of $" + commissionSought);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Exercise4_44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final int NUMBER_OF_TRIALS = 10000000;</w:t>
      </w:r>
    </w:p>
    <w:p w:rsidR="00853347" w:rsidRDefault="00853347" w:rsidP="0084097F">
      <w:r>
        <w:t xml:space="preserve">    int numberOfHits = 0;</w:t>
      </w:r>
    </w:p>
    <w:p w:rsidR="00853347" w:rsidRDefault="00853347" w:rsidP="0084097F"/>
    <w:p w:rsidR="00853347" w:rsidRDefault="00853347" w:rsidP="0084097F">
      <w:r>
        <w:t xml:space="preserve">    for (int i = 0; i &lt; NUMBER_OF_TRIALS; i++)</w:t>
      </w:r>
    </w:p>
    <w:p w:rsidR="00853347" w:rsidRDefault="00853347" w:rsidP="0084097F">
      <w:r>
        <w:t xml:space="preserve">    {</w:t>
      </w:r>
    </w:p>
    <w:p w:rsidR="00853347" w:rsidRDefault="00853347" w:rsidP="0084097F">
      <w:r>
        <w:t xml:space="preserve">      double x = Math.random() * 2.0 - 1;</w:t>
      </w:r>
    </w:p>
    <w:p w:rsidR="00853347" w:rsidRDefault="00853347" w:rsidP="0084097F">
      <w:r>
        <w:t xml:space="preserve">      double y = Math.random() * 2.0 - 1;</w:t>
      </w:r>
    </w:p>
    <w:p w:rsidR="00853347" w:rsidRDefault="00853347" w:rsidP="0084097F">
      <w:r>
        <w:t xml:space="preserve">      if (x &lt; 0 || isInRegion3(x, y))</w:t>
      </w:r>
    </w:p>
    <w:p w:rsidR="00853347" w:rsidRDefault="00853347" w:rsidP="0084097F">
      <w:r>
        <w:t xml:space="preserve">        numberOfHits++;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System.out.println("The probability in Region 1 and 3 is " +</w:t>
      </w:r>
    </w:p>
    <w:p w:rsidR="00853347" w:rsidRDefault="00853347" w:rsidP="0084097F">
      <w:r>
        <w:t xml:space="preserve">      (1.0 * numberOfHits / NUMBER_OF_TRIALS));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static boolean isInRegion3(double x, double y) {</w:t>
      </w:r>
    </w:p>
    <w:p w:rsidR="00853347" w:rsidRDefault="00853347" w:rsidP="0084097F">
      <w:r>
        <w:t xml:space="preserve">    if (x &gt; 1 || x &lt; 0 || y &gt; 1 || y &lt; 0)</w:t>
      </w:r>
    </w:p>
    <w:p w:rsidR="00853347" w:rsidRDefault="00853347" w:rsidP="0084097F">
      <w:r>
        <w:t xml:space="preserve">      return false;</w:t>
      </w:r>
    </w:p>
    <w:p w:rsidR="00853347" w:rsidRDefault="00853347" w:rsidP="0084097F">
      <w:r>
        <w:t xml:space="preserve">    else {</w:t>
      </w:r>
    </w:p>
    <w:p w:rsidR="00853347" w:rsidRDefault="00853347" w:rsidP="0084097F">
      <w:r>
        <w:t xml:space="preserve">      double slope = (1.0 - 0) / (0 - 1.0);</w:t>
      </w:r>
    </w:p>
    <w:p w:rsidR="00853347" w:rsidRDefault="00853347" w:rsidP="0084097F">
      <w:r>
        <w:t xml:space="preserve">      double x1 = x + -y * slope;</w:t>
      </w:r>
    </w:p>
    <w:p w:rsidR="00853347" w:rsidRDefault="00853347" w:rsidP="0084097F">
      <w:r>
        <w:t xml:space="preserve">      if (x1 &lt;= 1)</w:t>
      </w:r>
    </w:p>
    <w:p w:rsidR="00853347" w:rsidRDefault="00853347" w:rsidP="0084097F">
      <w:r>
        <w:t xml:space="preserve">        return true;</w:t>
      </w:r>
    </w:p>
    <w:p w:rsidR="00853347" w:rsidRDefault="00853347" w:rsidP="0084097F">
      <w:r>
        <w:t xml:space="preserve">      else</w:t>
      </w:r>
    </w:p>
    <w:p w:rsidR="00853347" w:rsidRDefault="00853347" w:rsidP="0084097F">
      <w:r>
        <w:t xml:space="preserve">        return false;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 xml:space="preserve">public class Exercise4_46 { 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>
      <w:r>
        <w:t xml:space="preserve">    System.out.print("Enter an integer: ");</w:t>
      </w:r>
    </w:p>
    <w:p w:rsidR="00853347" w:rsidRDefault="00853347" w:rsidP="0084097F">
      <w:r>
        <w:t xml:space="preserve">    int value = input.nextInt();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System.out.print("The 16 bits are ");</w:t>
      </w:r>
    </w:p>
    <w:p w:rsidR="00853347" w:rsidRDefault="00853347" w:rsidP="0084097F">
      <w:r>
        <w:t xml:space="preserve">    int mask = 1;</w:t>
      </w:r>
    </w:p>
    <w:p w:rsidR="00853347" w:rsidRDefault="00853347" w:rsidP="0084097F">
      <w:r>
        <w:t xml:space="preserve">    for (int i = 15; i &gt;= 0; i--) {</w:t>
      </w:r>
    </w:p>
    <w:p w:rsidR="00853347" w:rsidRDefault="00853347" w:rsidP="0084097F">
      <w:r>
        <w:t xml:space="preserve">      int temp = value &gt;&gt; i;</w:t>
      </w:r>
    </w:p>
    <w:p w:rsidR="00853347" w:rsidRDefault="00853347" w:rsidP="0084097F">
      <w:r>
        <w:t xml:space="preserve">      int bit = temp &amp; mask;</w:t>
      </w:r>
    </w:p>
    <w:p w:rsidR="00853347" w:rsidRDefault="00853347" w:rsidP="0084097F">
      <w:r>
        <w:t xml:space="preserve">      System.out.print(bit);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// Exercise5_2.java: Create a method for summarizing digits in an int</w:t>
      </w:r>
    </w:p>
    <w:p w:rsidR="00853347" w:rsidRDefault="00853347" w:rsidP="0084097F">
      <w:r>
        <w:t>public class Exercise5_2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System.out.print("Enter a number: ");</w:t>
      </w:r>
    </w:p>
    <w:p w:rsidR="00853347" w:rsidRDefault="00853347" w:rsidP="0084097F">
      <w:r>
        <w:t xml:space="preserve">    int value = input.nextInt();</w:t>
      </w:r>
    </w:p>
    <w:p w:rsidR="00853347" w:rsidRDefault="00853347" w:rsidP="0084097F"/>
    <w:p w:rsidR="00853347" w:rsidRDefault="00853347" w:rsidP="0084097F">
      <w:r>
        <w:t xml:space="preserve">    System.out.println("The sum of digits for " + value +</w:t>
      </w:r>
    </w:p>
    <w:p w:rsidR="00853347" w:rsidRDefault="00853347" w:rsidP="0084097F">
      <w:r>
        <w:t xml:space="preserve">      " is " + sumDigits(value));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int sumDigits(long n) {</w:t>
      </w:r>
    </w:p>
    <w:p w:rsidR="00853347" w:rsidRDefault="00853347" w:rsidP="0084097F">
      <w:r>
        <w:t xml:space="preserve">    int temp = (int)Math.abs(n);</w:t>
      </w:r>
    </w:p>
    <w:p w:rsidR="00853347" w:rsidRDefault="00853347" w:rsidP="0084097F">
      <w:r>
        <w:t xml:space="preserve">    int sum = 0;</w:t>
      </w:r>
    </w:p>
    <w:p w:rsidR="00853347" w:rsidRDefault="00853347" w:rsidP="0084097F"/>
    <w:p w:rsidR="00853347" w:rsidRDefault="00853347" w:rsidP="0084097F">
      <w:r>
        <w:t xml:space="preserve">    while (temp != 0) {</w:t>
      </w:r>
    </w:p>
    <w:p w:rsidR="00853347" w:rsidRDefault="00853347" w:rsidP="0084097F">
      <w:r>
        <w:t xml:space="preserve">      int remainder = temp % 10;</w:t>
      </w:r>
    </w:p>
    <w:p w:rsidR="00853347" w:rsidRDefault="00853347" w:rsidP="0084097F">
      <w:r>
        <w:t xml:space="preserve">      sum += remainder;</w:t>
      </w:r>
    </w:p>
    <w:p w:rsidR="00853347" w:rsidRDefault="00853347" w:rsidP="0084097F">
      <w:r>
        <w:t xml:space="preserve">      temp = temp / 10;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sum;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System.out.print("Enter an integer: ");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int number = input.nextInt();</w:t>
      </w:r>
    </w:p>
    <w:p w:rsidR="00853347" w:rsidRDefault="00853347" w:rsidP="0084097F">
      <w:r>
        <w:t xml:space="preserve">    reverse(number);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void reverse(int number) {</w:t>
      </w:r>
    </w:p>
    <w:p w:rsidR="00853347" w:rsidRDefault="00853347" w:rsidP="0084097F">
      <w:r>
        <w:t xml:space="preserve">    while (number != 0) {</w:t>
      </w:r>
    </w:p>
    <w:p w:rsidR="00853347" w:rsidRDefault="00853347" w:rsidP="0084097F">
      <w:r>
        <w:t xml:space="preserve">      int remainder = number % 10;</w:t>
      </w:r>
    </w:p>
    <w:p w:rsidR="00853347" w:rsidRDefault="00853347" w:rsidP="0084097F">
      <w:r>
        <w:t xml:space="preserve">      System.out.print(remainder);</w:t>
      </w:r>
    </w:p>
    <w:p w:rsidR="00853347" w:rsidRDefault="00853347" w:rsidP="0084097F">
      <w:r>
        <w:t xml:space="preserve">      number = number / 10;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System.out.print("Enter line number: ");</w:t>
      </w:r>
    </w:p>
    <w:p w:rsidR="00853347" w:rsidRDefault="00853347" w:rsidP="0084097F">
      <w:r>
        <w:t xml:space="preserve">    int lineNumber = input.nextInt();</w:t>
      </w:r>
    </w:p>
    <w:p w:rsidR="00853347" w:rsidRDefault="00853347" w:rsidP="0084097F"/>
    <w:p w:rsidR="00853347" w:rsidRDefault="00853347" w:rsidP="0084097F">
      <w:r>
        <w:t xml:space="preserve">    displayPattern(lineNumber);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void displayPattern(int n) {</w:t>
      </w:r>
    </w:p>
    <w:p w:rsidR="00853347" w:rsidRDefault="00853347" w:rsidP="0084097F">
      <w:r>
        <w:t xml:space="preserve">    for (int row = 1; row &lt;= n; row++) {</w:t>
      </w:r>
    </w:p>
    <w:p w:rsidR="00853347" w:rsidRDefault="00853347" w:rsidP="0084097F">
      <w:r>
        <w:t xml:space="preserve">      // Print spaces</w:t>
      </w:r>
    </w:p>
    <w:p w:rsidR="00853347" w:rsidRDefault="00853347" w:rsidP="0084097F">
      <w:r>
        <w:t xml:space="preserve">      for (int i = row; i &lt; n; i++)</w:t>
      </w:r>
    </w:p>
    <w:p w:rsidR="00853347" w:rsidRDefault="00853347" w:rsidP="0084097F">
      <w:r>
        <w:t xml:space="preserve">        System.out.print("  ");</w:t>
      </w:r>
    </w:p>
    <w:p w:rsidR="00853347" w:rsidRDefault="00853347" w:rsidP="0084097F"/>
    <w:p w:rsidR="00853347" w:rsidRDefault="00853347" w:rsidP="0084097F">
      <w:r>
        <w:t xml:space="preserve">      // Print numbers</w:t>
      </w:r>
    </w:p>
    <w:p w:rsidR="00853347" w:rsidRDefault="00853347" w:rsidP="0084097F">
      <w:r>
        <w:t xml:space="preserve">      for (int i = row; i &gt;= 1; i--)</w:t>
      </w:r>
    </w:p>
    <w:p w:rsidR="00853347" w:rsidRDefault="00853347" w:rsidP="0084097F">
      <w:r>
        <w:t xml:space="preserve">        System.out.print(" " + i);</w:t>
      </w:r>
    </w:p>
    <w:p w:rsidR="00853347" w:rsidRDefault="00853347" w:rsidP="0084097F"/>
    <w:p w:rsidR="00853347" w:rsidRDefault="00853347" w:rsidP="0084097F">
      <w:r>
        <w:t xml:space="preserve">      System.out.println();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System.out.println("Celsius\t\tFahrenheit\t|\tFahrenheit\tCelsius");</w:t>
      </w:r>
    </w:p>
    <w:p w:rsidR="00853347" w:rsidRDefault="00853347" w:rsidP="0084097F">
      <w:r>
        <w:t xml:space="preserve">    System.out.println("---------------------------------------------");</w:t>
      </w:r>
    </w:p>
    <w:p w:rsidR="00853347" w:rsidRDefault="00853347" w:rsidP="0084097F"/>
    <w:p w:rsidR="00853347" w:rsidRDefault="00853347" w:rsidP="0084097F">
      <w:r>
        <w:t xml:space="preserve">    double celsius = 40; double farenheit = 120;</w:t>
      </w:r>
    </w:p>
    <w:p w:rsidR="00853347" w:rsidRDefault="00853347" w:rsidP="0084097F">
      <w:r>
        <w:t xml:space="preserve">    for (int i = 1; i &lt;= 10; celsius--, farenheit -= 10, i++) {</w:t>
      </w:r>
    </w:p>
    <w:p w:rsidR="00853347" w:rsidRDefault="00853347" w:rsidP="0084097F">
      <w:r>
        <w:t xml:space="preserve">      System.out.println(celsius + "\t\t" + celsiusToFahrenheit(celsius) + "\t|\t" + farenheit + "\t\t" + fahrenheitToCelsius(farenheit));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double celsiusToFahrenheit(double celsius) {</w:t>
      </w:r>
    </w:p>
    <w:p w:rsidR="00853347" w:rsidRDefault="00853347" w:rsidP="0084097F">
      <w:r>
        <w:t xml:space="preserve">    return (9.0 / 5.0) * celsius + 32;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double fahrenheitToCelsius(double fahrenheit) {</w:t>
      </w:r>
    </w:p>
    <w:p w:rsidR="00853347" w:rsidRDefault="00853347" w:rsidP="0084097F">
      <w:r>
        <w:t xml:space="preserve">    return (5.0 / 9) * (fahrenheit - 32);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Exercise5_10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count = 0;</w:t>
      </w:r>
    </w:p>
    <w:p w:rsidR="00853347" w:rsidRDefault="00853347" w:rsidP="0084097F">
      <w:r>
        <w:t xml:space="preserve">    for (int number = 2; number &lt; 10000; number++)</w:t>
      </w:r>
    </w:p>
    <w:p w:rsidR="00853347" w:rsidRDefault="00853347" w:rsidP="0084097F">
      <w:r>
        <w:t xml:space="preserve">      if (isPrime(number))</w:t>
      </w:r>
    </w:p>
    <w:p w:rsidR="00853347" w:rsidRDefault="00853347" w:rsidP="0084097F">
      <w:r>
        <w:t xml:space="preserve">        count++;</w:t>
      </w:r>
    </w:p>
    <w:p w:rsidR="00853347" w:rsidRDefault="00853347" w:rsidP="0084097F"/>
    <w:p w:rsidR="00853347" w:rsidRDefault="00853347" w:rsidP="0084097F">
      <w:r>
        <w:t xml:space="preserve">    System.out.println("The number of prime number &lt; 10000 is "</w:t>
      </w:r>
    </w:p>
    <w:p w:rsidR="00853347" w:rsidRDefault="00853347" w:rsidP="0084097F">
      <w:r>
        <w:t xml:space="preserve">      + count);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Check whether number is prime */</w:t>
      </w:r>
    </w:p>
    <w:p w:rsidR="00853347" w:rsidRDefault="00853347" w:rsidP="0084097F">
      <w:r>
        <w:t xml:space="preserve">  public static boolean isPrime(int number) {</w:t>
      </w:r>
    </w:p>
    <w:p w:rsidR="00853347" w:rsidRDefault="00853347" w:rsidP="0084097F">
      <w:r>
        <w:t xml:space="preserve">    for (int divisor = 2; divisor &lt;= number / 2; divisor++) {</w:t>
      </w:r>
    </w:p>
    <w:p w:rsidR="00853347" w:rsidRDefault="00853347" w:rsidP="0084097F">
      <w:r>
        <w:t xml:space="preserve">      if (number % divisor == 0) { // If true, number is not prime</w:t>
      </w:r>
    </w:p>
    <w:p w:rsidR="00853347" w:rsidRDefault="00853347" w:rsidP="0084097F">
      <w:r>
        <w:t xml:space="preserve">        return false; // number is not a prime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true; // number is prime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Exercise5_12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  printChars('1', 'Z', 10);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void printChars(char ch1, char ch2, int numberPerLine) {</w:t>
      </w:r>
    </w:p>
    <w:p w:rsidR="00853347" w:rsidRDefault="00853347" w:rsidP="0084097F">
      <w:r>
        <w:t xml:space="preserve">      int count = 1;</w:t>
      </w:r>
    </w:p>
    <w:p w:rsidR="00853347" w:rsidRDefault="00853347" w:rsidP="0084097F">
      <w:r>
        <w:t xml:space="preserve">      for (int i = ch1; i &lt;= ch2; i++, count++)</w:t>
      </w:r>
    </w:p>
    <w:p w:rsidR="00853347" w:rsidRDefault="00853347" w:rsidP="0084097F">
      <w:r>
        <w:t xml:space="preserve">        if (count % numberPerLine == 0)</w:t>
      </w:r>
    </w:p>
    <w:p w:rsidR="00853347" w:rsidRDefault="00853347" w:rsidP="0084097F">
      <w:r>
        <w:t xml:space="preserve">          System.out.println((char)i);</w:t>
      </w:r>
    </w:p>
    <w:p w:rsidR="00853347" w:rsidRDefault="00853347" w:rsidP="0084097F">
      <w:r>
        <w:t xml:space="preserve">        else</w:t>
      </w:r>
    </w:p>
    <w:p w:rsidR="00853347" w:rsidRDefault="00853347" w:rsidP="0084097F">
      <w:r>
        <w:t xml:space="preserve">          System.out.print((char)i);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Exercise5_14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System.out.print("Enter i: ");</w:t>
      </w:r>
    </w:p>
    <w:p w:rsidR="00853347" w:rsidRDefault="00853347" w:rsidP="0084097F">
      <w:r>
        <w:t xml:space="preserve">    int i = input.nextInt();</w:t>
      </w:r>
    </w:p>
    <w:p w:rsidR="00853347" w:rsidRDefault="00853347" w:rsidP="0084097F">
      <w:r>
        <w:t xml:space="preserve">    System.out.println(m(i));</w:t>
      </w:r>
    </w:p>
    <w:p w:rsidR="00853347" w:rsidRDefault="00853347" w:rsidP="0084097F"/>
    <w:p w:rsidR="00853347" w:rsidRDefault="00853347" w:rsidP="0084097F">
      <w:r>
        <w:t>//    System.out.println("i\t\tm(i)");</w:t>
      </w:r>
    </w:p>
    <w:p w:rsidR="00853347" w:rsidRDefault="00853347" w:rsidP="0084097F">
      <w:r>
        <w:t>//    for (int i = 2; i &lt;= 10000; i++)</w:t>
      </w:r>
    </w:p>
    <w:p w:rsidR="00853347" w:rsidRDefault="00853347" w:rsidP="0084097F">
      <w:r>
        <w:t>//      System.out.println(i + "\t\t" + m(i));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// New solution after 6E, 2/04/07</w:t>
      </w:r>
    </w:p>
    <w:p w:rsidR="00853347" w:rsidRDefault="00853347" w:rsidP="0084097F">
      <w:r>
        <w:t xml:space="preserve">  public static double m(int n) {</w:t>
      </w:r>
    </w:p>
    <w:p w:rsidR="00853347" w:rsidRDefault="00853347" w:rsidP="0084097F">
      <w:r>
        <w:t xml:space="preserve">    double pi = 0;</w:t>
      </w:r>
    </w:p>
    <w:p w:rsidR="00853347" w:rsidRDefault="00853347" w:rsidP="0084097F">
      <w:r>
        <w:t xml:space="preserve">    double term;</w:t>
      </w:r>
    </w:p>
    <w:p w:rsidR="00853347" w:rsidRDefault="00853347" w:rsidP="0084097F"/>
    <w:p w:rsidR="00853347" w:rsidRDefault="00853347" w:rsidP="0084097F">
      <w:r>
        <w:t xml:space="preserve">    for (int i = 1; i &lt;= n; i += 2) {</w:t>
      </w:r>
    </w:p>
    <w:p w:rsidR="00853347" w:rsidRDefault="00853347" w:rsidP="0084097F">
      <w:r>
        <w:t xml:space="preserve">      term = 4.0 * (1.0 / (2 * i - 1) - 1.0 / (2 * i + 1));</w:t>
      </w:r>
    </w:p>
    <w:p w:rsidR="00853347" w:rsidRDefault="00853347" w:rsidP="0084097F">
      <w:r>
        <w:t xml:space="preserve">      pi += term;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pi;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// old solution prior to 6E</w:t>
      </w:r>
    </w:p>
    <w:p w:rsidR="00853347" w:rsidRDefault="00853347" w:rsidP="0084097F">
      <w:r>
        <w:t>//  public static double m(int n) {</w:t>
      </w:r>
    </w:p>
    <w:p w:rsidR="00853347" w:rsidRDefault="00853347" w:rsidP="0084097F">
      <w:r>
        <w:t>//    double pi = 0;</w:t>
      </w:r>
    </w:p>
    <w:p w:rsidR="00853347" w:rsidRDefault="00853347" w:rsidP="0084097F">
      <w:r>
        <w:t>//    double term;</w:t>
      </w:r>
    </w:p>
    <w:p w:rsidR="00853347" w:rsidRDefault="00853347" w:rsidP="0084097F">
      <w:r>
        <w:t>//    int sign = 1;</w:t>
      </w:r>
    </w:p>
    <w:p w:rsidR="00853347" w:rsidRDefault="00853347" w:rsidP="0084097F">
      <w:r>
        <w:t>//</w:t>
      </w:r>
    </w:p>
    <w:p w:rsidR="00853347" w:rsidRDefault="00853347" w:rsidP="0084097F">
      <w:r>
        <w:t>//    for (int i = 1; i &lt;= n; i++) {</w:t>
      </w:r>
    </w:p>
    <w:p w:rsidR="00853347" w:rsidRDefault="00853347" w:rsidP="0084097F">
      <w:r>
        <w:t>//      term = sign * 4.0 / (2 * i - 1);</w:t>
      </w:r>
    </w:p>
    <w:p w:rsidR="00853347" w:rsidRDefault="00853347" w:rsidP="0084097F">
      <w:r>
        <w:t>//      pi += term;</w:t>
      </w:r>
    </w:p>
    <w:p w:rsidR="00853347" w:rsidRDefault="00853347" w:rsidP="0084097F">
      <w:r>
        <w:t>//      sign = -1 * sign;</w:t>
      </w:r>
    </w:p>
    <w:p w:rsidR="00853347" w:rsidRDefault="00853347" w:rsidP="0084097F">
      <w:r>
        <w:t>//    }</w:t>
      </w:r>
    </w:p>
    <w:p w:rsidR="00853347" w:rsidRDefault="00853347" w:rsidP="0084097F">
      <w:r>
        <w:t>//</w:t>
      </w:r>
    </w:p>
    <w:p w:rsidR="00853347" w:rsidRDefault="00853347" w:rsidP="0084097F">
      <w:r>
        <w:t>//    return pi;</w:t>
      </w:r>
    </w:p>
    <w:p w:rsidR="00853347" w:rsidRDefault="00853347" w:rsidP="0084097F">
      <w:r>
        <w:t>//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Exercise5_16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for (int year = 2000; year &lt;= 2010; year++) {</w:t>
      </w:r>
    </w:p>
    <w:p w:rsidR="00853347" w:rsidRDefault="00853347" w:rsidP="0084097F">
      <w:r>
        <w:t xml:space="preserve">      System.out.println(year + " has " + numberOfDaysInAYear(year));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int numberOfDaysInAYear(int year) {</w:t>
      </w:r>
    </w:p>
    <w:p w:rsidR="00853347" w:rsidRDefault="00853347" w:rsidP="0084097F">
      <w:r>
        <w:t xml:space="preserve">    if (isLeapYear(year)) {</w:t>
      </w:r>
    </w:p>
    <w:p w:rsidR="00853347" w:rsidRDefault="00853347" w:rsidP="0084097F">
      <w:r>
        <w:t xml:space="preserve">      return 366;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else {</w:t>
      </w:r>
    </w:p>
    <w:p w:rsidR="00853347" w:rsidRDefault="00853347" w:rsidP="0084097F">
      <w:r>
        <w:t xml:space="preserve">      return 365;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Determine if it is a leap year */</w:t>
      </w:r>
    </w:p>
    <w:p w:rsidR="00853347" w:rsidRDefault="00853347" w:rsidP="0084097F">
      <w:r>
        <w:t xml:space="preserve">  static boolean isLeapYear(int year) {</w:t>
      </w:r>
    </w:p>
    <w:p w:rsidR="00853347" w:rsidRDefault="00853347" w:rsidP="0084097F">
      <w:r>
        <w:t xml:space="preserve">    return year % 400 == 0 || (year % 4 == 0 &amp;&amp; year % 100 != 0);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Exercise5_18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System.out.println("RealNumber\t\tSquareRoot");</w:t>
      </w:r>
    </w:p>
    <w:p w:rsidR="00853347" w:rsidRDefault="00853347" w:rsidP="0084097F">
      <w:r>
        <w:t xml:space="preserve">    System.out.println("-------------------------------");</w:t>
      </w:r>
    </w:p>
    <w:p w:rsidR="00853347" w:rsidRDefault="00853347" w:rsidP="0084097F"/>
    <w:p w:rsidR="00853347" w:rsidRDefault="00853347" w:rsidP="0084097F">
      <w:r>
        <w:t xml:space="preserve">    for (int num = 0; num &lt;= 20; num++) {</w:t>
      </w:r>
    </w:p>
    <w:p w:rsidR="00853347" w:rsidRDefault="00853347" w:rsidP="0084097F">
      <w:r>
        <w:t xml:space="preserve">      System.out.println(num + "\t\t\t" + Math.sqrt(num));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public class Exercise5_20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System.out.println("Degree\tSin\t\tCos");</w:t>
      </w:r>
    </w:p>
    <w:p w:rsidR="00853347" w:rsidRDefault="00853347" w:rsidP="0084097F"/>
    <w:p w:rsidR="00853347" w:rsidRDefault="00853347" w:rsidP="0084097F">
      <w:r>
        <w:t xml:space="preserve">    for (int degree = 0; degree &lt;= 360; degree += 10) {</w:t>
      </w:r>
    </w:p>
    <w:p w:rsidR="00853347" w:rsidRDefault="00853347" w:rsidP="0084097F">
      <w:r>
        <w:t xml:space="preserve">      System.out.printf("%3d\t%6.4f\t\t%6.4f\n", degree,</w:t>
      </w:r>
    </w:p>
    <w:p w:rsidR="00853347" w:rsidRDefault="00853347" w:rsidP="0084097F">
      <w:r>
        <w:t xml:space="preserve">        Math.sin(degree * Math.PI / 180),</w:t>
      </w:r>
    </w:p>
    <w:p w:rsidR="00853347" w:rsidRDefault="00853347" w:rsidP="0084097F">
      <w:r>
        <w:t xml:space="preserve">        Math.cos(degree * Math.PI / 180));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</w:t>
      </w:r>
    </w:p>
    <w:p w:rsidR="00853347" w:rsidRDefault="00853347" w:rsidP="0084097F">
      <w:r>
        <w:t xml:space="preserve">  public static double format(double d, int position) {</w:t>
      </w:r>
    </w:p>
    <w:p w:rsidR="00853347" w:rsidRDefault="00853347" w:rsidP="0084097F">
      <w:r>
        <w:t xml:space="preserve">    return Math.round(d * Math.pow(10, position)) / Math.pow(10, position);</w:t>
      </w:r>
    </w:p>
    <w:p w:rsidR="00853347" w:rsidRDefault="00853347" w:rsidP="0084097F">
      <w:r>
        <w:t xml:space="preserve">  } */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Exercise5_22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System.out.print("Enter a positive number: ");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double number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System.out.println(</w:t>
      </w:r>
    </w:p>
    <w:p w:rsidR="00853347" w:rsidRDefault="00853347" w:rsidP="0084097F">
      <w:r>
        <w:t xml:space="preserve">      "The square root for 9 is " + SquareRoot.sqrt(number));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// This class contains sqrt method</w:t>
      </w:r>
    </w:p>
    <w:p w:rsidR="00853347" w:rsidRDefault="00853347" w:rsidP="0084097F">
      <w:r>
        <w:t>class SquareRoot {</w:t>
      </w:r>
    </w:p>
    <w:p w:rsidR="00853347" w:rsidRDefault="00853347" w:rsidP="0084097F">
      <w:r>
        <w:t xml:space="preserve">  // Find the square root of the value</w:t>
      </w:r>
    </w:p>
    <w:p w:rsidR="00853347" w:rsidRDefault="00853347" w:rsidP="0084097F">
      <w:r>
        <w:t xml:space="preserve">  public static double sqrt(double num) {</w:t>
      </w:r>
    </w:p>
    <w:p w:rsidR="00853347" w:rsidRDefault="00853347" w:rsidP="0084097F">
      <w:r>
        <w:t xml:space="preserve">    double nextGuess = 1.0;</w:t>
      </w:r>
    </w:p>
    <w:p w:rsidR="00853347" w:rsidRDefault="00853347" w:rsidP="0084097F">
      <w:r>
        <w:t xml:space="preserve">    double lastGuess;</w:t>
      </w:r>
    </w:p>
    <w:p w:rsidR="00853347" w:rsidRDefault="00853347" w:rsidP="0084097F"/>
    <w:p w:rsidR="00853347" w:rsidRDefault="00853347" w:rsidP="0084097F">
      <w:r>
        <w:t xml:space="preserve">    do {</w:t>
      </w:r>
    </w:p>
    <w:p w:rsidR="00853347" w:rsidRDefault="00853347" w:rsidP="0084097F">
      <w:r>
        <w:t xml:space="preserve">      lastGuess = nextGuess;</w:t>
      </w:r>
    </w:p>
    <w:p w:rsidR="00853347" w:rsidRDefault="00853347" w:rsidP="0084097F">
      <w:r>
        <w:t xml:space="preserve">      nextGuess = (lastGuess + (num / lastGuess)) * 0.5;</w:t>
      </w:r>
    </w:p>
    <w:p w:rsidR="00853347" w:rsidRDefault="00853347" w:rsidP="0084097F">
      <w:r>
        <w:t xml:space="preserve">    } while (Math.abs(nextGuess - lastGuess) &gt;= 0.00001);</w:t>
      </w:r>
    </w:p>
    <w:p w:rsidR="00853347" w:rsidRDefault="00853347" w:rsidP="0084097F"/>
    <w:p w:rsidR="00853347" w:rsidRDefault="00853347" w:rsidP="0084097F">
      <w:r>
        <w:t xml:space="preserve">    return nextGuess;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javax.swing.JOptionPane;</w:t>
      </w:r>
    </w:p>
    <w:p w:rsidR="00853347" w:rsidRDefault="00853347" w:rsidP="0084097F"/>
    <w:p w:rsidR="00853347" w:rsidRDefault="00853347" w:rsidP="0084097F">
      <w:r>
        <w:t>public class Exercise5_24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Obtain the total milliseconds since the midnight, Jan 1, 1970</w:t>
      </w:r>
    </w:p>
    <w:p w:rsidR="00853347" w:rsidRDefault="00853347" w:rsidP="0084097F">
      <w:r>
        <w:t xml:space="preserve">    long totalMilliseconds = System.currentTimeMillis();</w:t>
      </w:r>
    </w:p>
    <w:p w:rsidR="00853347" w:rsidRDefault="00853347" w:rsidP="0084097F"/>
    <w:p w:rsidR="00853347" w:rsidRDefault="00853347" w:rsidP="0084097F">
      <w:r>
        <w:t xml:space="preserve">    // Obtain the total seconds since the midnight, Jan 1, 1970</w:t>
      </w:r>
    </w:p>
    <w:p w:rsidR="00853347" w:rsidRDefault="00853347" w:rsidP="0084097F">
      <w:r>
        <w:t xml:space="preserve">    long totalSeconds = (totalMilliseconds / 1000);</w:t>
      </w:r>
    </w:p>
    <w:p w:rsidR="00853347" w:rsidRDefault="00853347" w:rsidP="0084097F"/>
    <w:p w:rsidR="00853347" w:rsidRDefault="00853347" w:rsidP="0084097F">
      <w:r>
        <w:t xml:space="preserve">    // Compute the current second in the minute in the hour</w:t>
      </w:r>
    </w:p>
    <w:p w:rsidR="00853347" w:rsidRDefault="00853347" w:rsidP="0084097F">
      <w:r>
        <w:t xml:space="preserve">    int currentSecond = (int)(totalSeconds % 60);</w:t>
      </w:r>
    </w:p>
    <w:p w:rsidR="00853347" w:rsidRDefault="00853347" w:rsidP="0084097F"/>
    <w:p w:rsidR="00853347" w:rsidRDefault="00853347" w:rsidP="0084097F">
      <w:r>
        <w:t xml:space="preserve">    // Obtain the total minutes</w:t>
      </w:r>
    </w:p>
    <w:p w:rsidR="00853347" w:rsidRDefault="00853347" w:rsidP="0084097F">
      <w:r>
        <w:t xml:space="preserve">    long totalMinutes = totalSeconds / 60;</w:t>
      </w:r>
    </w:p>
    <w:p w:rsidR="00853347" w:rsidRDefault="00853347" w:rsidP="0084097F"/>
    <w:p w:rsidR="00853347" w:rsidRDefault="00853347" w:rsidP="0084097F">
      <w:r>
        <w:t xml:space="preserve">    // Compute the current minute in the hour</w:t>
      </w:r>
    </w:p>
    <w:p w:rsidR="00853347" w:rsidRDefault="00853347" w:rsidP="0084097F">
      <w:r>
        <w:t xml:space="preserve">    int currentMinute = (int)(totalMinutes % 60);</w:t>
      </w:r>
    </w:p>
    <w:p w:rsidR="00853347" w:rsidRDefault="00853347" w:rsidP="0084097F"/>
    <w:p w:rsidR="00853347" w:rsidRDefault="00853347" w:rsidP="0084097F">
      <w:r>
        <w:t xml:space="preserve">    // Obtain the total hours</w:t>
      </w:r>
    </w:p>
    <w:p w:rsidR="00853347" w:rsidRDefault="00853347" w:rsidP="0084097F">
      <w:r>
        <w:t xml:space="preserve">    long totalHours = totalMinutes / 60;</w:t>
      </w:r>
    </w:p>
    <w:p w:rsidR="00853347" w:rsidRDefault="00853347" w:rsidP="0084097F"/>
    <w:p w:rsidR="00853347" w:rsidRDefault="00853347" w:rsidP="0084097F">
      <w:r>
        <w:t xml:space="preserve">    // Compute the current hour</w:t>
      </w:r>
    </w:p>
    <w:p w:rsidR="00853347" w:rsidRDefault="00853347" w:rsidP="0084097F">
      <w:r>
        <w:t xml:space="preserve">    int currentHour = (int)(totalHours % 24);</w:t>
      </w:r>
    </w:p>
    <w:p w:rsidR="00853347" w:rsidRDefault="00853347" w:rsidP="0084097F"/>
    <w:p w:rsidR="00853347" w:rsidRDefault="00853347" w:rsidP="0084097F">
      <w:r>
        <w:t xml:space="preserve">    // Compute the total days</w:t>
      </w:r>
    </w:p>
    <w:p w:rsidR="00853347" w:rsidRDefault="00853347" w:rsidP="0084097F">
      <w:r>
        <w:t xml:space="preserve">    int totalDays = (int)(totalHours / 24);</w:t>
      </w:r>
    </w:p>
    <w:p w:rsidR="00853347" w:rsidRDefault="00853347" w:rsidP="0084097F">
      <w:r>
        <w:t xml:space="preserve">    if (currentHour &gt; 0) totalDays++;</w:t>
      </w:r>
    </w:p>
    <w:p w:rsidR="00853347" w:rsidRDefault="00853347" w:rsidP="0084097F"/>
    <w:p w:rsidR="00853347" w:rsidRDefault="00853347" w:rsidP="0084097F">
      <w:r>
        <w:t xml:space="preserve">    // Obtain Year</w:t>
      </w:r>
    </w:p>
    <w:p w:rsidR="00853347" w:rsidRDefault="00853347" w:rsidP="0084097F">
      <w:r>
        <w:t xml:space="preserve">    int currentYear = 2000;</w:t>
      </w:r>
    </w:p>
    <w:p w:rsidR="00853347" w:rsidRDefault="00853347" w:rsidP="0084097F">
      <w:r>
        <w:t xml:space="preserve">    do {</w:t>
      </w:r>
    </w:p>
    <w:p w:rsidR="00853347" w:rsidRDefault="00853347" w:rsidP="0084097F">
      <w:r>
        <w:t xml:space="preserve">      currentYear++;</w:t>
      </w:r>
    </w:p>
    <w:p w:rsidR="00853347" w:rsidRDefault="00853347" w:rsidP="0084097F">
      <w:r>
        <w:t xml:space="preserve">    } while (getTotalDaysInYears(currentYear) &lt; totalDays);</w:t>
      </w:r>
    </w:p>
    <w:p w:rsidR="00853347" w:rsidRDefault="00853347" w:rsidP="0084097F"/>
    <w:p w:rsidR="00853347" w:rsidRDefault="00853347" w:rsidP="0084097F">
      <w:r>
        <w:t xml:space="preserve">    // Obtain Month</w:t>
      </w:r>
    </w:p>
    <w:p w:rsidR="00853347" w:rsidRDefault="00853347" w:rsidP="0084097F">
      <w:r>
        <w:t xml:space="preserve">    int totalNumOfDaysInTheYear = totalDays -</w:t>
      </w:r>
    </w:p>
    <w:p w:rsidR="00853347" w:rsidRDefault="00853347" w:rsidP="0084097F">
      <w:r>
        <w:t xml:space="preserve">      getTotalDaysInYears(currentYear - 1);</w:t>
      </w:r>
    </w:p>
    <w:p w:rsidR="00853347" w:rsidRDefault="00853347" w:rsidP="0084097F">
      <w:r>
        <w:t xml:space="preserve">    int currentMonth = 0;</w:t>
      </w:r>
    </w:p>
    <w:p w:rsidR="00853347" w:rsidRDefault="00853347" w:rsidP="0084097F">
      <w:r>
        <w:t xml:space="preserve">    do {</w:t>
      </w:r>
    </w:p>
    <w:p w:rsidR="00853347" w:rsidRDefault="00853347" w:rsidP="0084097F">
      <w:r>
        <w:t xml:space="preserve">      currentMonth++;</w:t>
      </w:r>
    </w:p>
    <w:p w:rsidR="00853347" w:rsidRDefault="00853347" w:rsidP="0084097F">
      <w:r>
        <w:t xml:space="preserve">    } while (getTotalDaysInMonths(currentYear, currentMonth)</w:t>
      </w:r>
    </w:p>
    <w:p w:rsidR="00853347" w:rsidRDefault="00853347" w:rsidP="0084097F">
      <w:r>
        <w:t xml:space="preserve">      &lt; totalNumOfDaysInTheYear);</w:t>
      </w:r>
    </w:p>
    <w:p w:rsidR="00853347" w:rsidRDefault="00853347" w:rsidP="0084097F"/>
    <w:p w:rsidR="00853347" w:rsidRDefault="00853347" w:rsidP="0084097F">
      <w:r>
        <w:t xml:space="preserve">    // Obtain Day</w:t>
      </w:r>
    </w:p>
    <w:p w:rsidR="00853347" w:rsidRDefault="00853347" w:rsidP="0084097F">
      <w:r>
        <w:t xml:space="preserve">    int currentDay = totalNumOfDaysInTheYear -</w:t>
      </w:r>
    </w:p>
    <w:p w:rsidR="00853347" w:rsidRDefault="00853347" w:rsidP="0084097F">
      <w:r>
        <w:t xml:space="preserve">      getTotalDaysInMonths(currentYear, currentMonth - 1);</w:t>
      </w:r>
    </w:p>
    <w:p w:rsidR="00853347" w:rsidRDefault="00853347" w:rsidP="0084097F"/>
    <w:p w:rsidR="00853347" w:rsidRDefault="00853347" w:rsidP="0084097F">
      <w:r>
        <w:t xml:space="preserve">    // Display results</w:t>
      </w:r>
    </w:p>
    <w:p w:rsidR="00853347" w:rsidRDefault="00853347" w:rsidP="0084097F">
      <w:r>
        <w:t xml:space="preserve">    String output = "Current date and time is " +</w:t>
      </w:r>
    </w:p>
    <w:p w:rsidR="00853347" w:rsidRDefault="00853347" w:rsidP="0084097F">
      <w:r>
        <w:t xml:space="preserve">      currentMonth + "/" + currentDay + "/" + currentYear + " " +</w:t>
      </w:r>
    </w:p>
    <w:p w:rsidR="00853347" w:rsidRDefault="00853347" w:rsidP="0084097F">
      <w:r>
        <w:t xml:space="preserve">      currentHour + ":" +</w:t>
      </w:r>
    </w:p>
    <w:p w:rsidR="00853347" w:rsidRDefault="00853347" w:rsidP="0084097F">
      <w:r>
        <w:t xml:space="preserve">      + currentMinute + ":" + currentSecond + " GMT";</w:t>
      </w:r>
    </w:p>
    <w:p w:rsidR="00853347" w:rsidRDefault="00853347" w:rsidP="0084097F"/>
    <w:p w:rsidR="00853347" w:rsidRDefault="00853347" w:rsidP="0084097F">
      <w:r>
        <w:t xml:space="preserve">    JOptionPane.showMessageDialog(null, output);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Get the total number of days from Jan 1, 1970 to the specified year*/</w:t>
      </w:r>
    </w:p>
    <w:p w:rsidR="00853347" w:rsidRDefault="00853347" w:rsidP="0084097F">
      <w:r>
        <w:t xml:space="preserve">  static int getTotalDaysInYears(int year) {</w:t>
      </w:r>
    </w:p>
    <w:p w:rsidR="00853347" w:rsidRDefault="00853347" w:rsidP="0084097F">
      <w:r>
        <w:t xml:space="preserve">    int total = 0;</w:t>
      </w:r>
    </w:p>
    <w:p w:rsidR="00853347" w:rsidRDefault="00853347" w:rsidP="0084097F"/>
    <w:p w:rsidR="00853347" w:rsidRDefault="00853347" w:rsidP="0084097F">
      <w:r>
        <w:t xml:space="preserve">    // Get the total days from 1970 to the specified year</w:t>
      </w:r>
    </w:p>
    <w:p w:rsidR="00853347" w:rsidRDefault="00853347" w:rsidP="0084097F">
      <w:r>
        <w:t xml:space="preserve">    for (int i = 1970; i &lt;= year; i++)</w:t>
      </w:r>
    </w:p>
    <w:p w:rsidR="00853347" w:rsidRDefault="00853347" w:rsidP="0084097F">
      <w:r>
        <w:t xml:space="preserve">    if (isLeapYear(i))</w:t>
      </w:r>
    </w:p>
    <w:p w:rsidR="00853347" w:rsidRDefault="00853347" w:rsidP="0084097F">
      <w:r>
        <w:t xml:space="preserve">      total = total + 366;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  total = total + 365;</w:t>
      </w:r>
    </w:p>
    <w:p w:rsidR="00853347" w:rsidRDefault="00853347" w:rsidP="0084097F"/>
    <w:p w:rsidR="00853347" w:rsidRDefault="00853347" w:rsidP="0084097F">
      <w:r>
        <w:t xml:space="preserve">    return total;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Get the total number of days from Jan 1 to the month in the year*/</w:t>
      </w:r>
    </w:p>
    <w:p w:rsidR="00853347" w:rsidRDefault="00853347" w:rsidP="0084097F">
      <w:r>
        <w:t xml:space="preserve">  static int getTotalDaysInMonths(int year, int month) {</w:t>
      </w:r>
    </w:p>
    <w:p w:rsidR="00853347" w:rsidRDefault="00853347" w:rsidP="0084097F">
      <w:r>
        <w:t xml:space="preserve">    int total = 0;</w:t>
      </w:r>
    </w:p>
    <w:p w:rsidR="00853347" w:rsidRDefault="00853347" w:rsidP="0084097F"/>
    <w:p w:rsidR="00853347" w:rsidRDefault="00853347" w:rsidP="0084097F">
      <w:r>
        <w:t xml:space="preserve">    // Add days from Jan to the month</w:t>
      </w:r>
    </w:p>
    <w:p w:rsidR="00853347" w:rsidRDefault="00853347" w:rsidP="0084097F">
      <w:r>
        <w:t xml:space="preserve">    for (int i = 1; i &lt;= month; i++)</w:t>
      </w:r>
    </w:p>
    <w:p w:rsidR="00853347" w:rsidRDefault="00853347" w:rsidP="0084097F">
      <w:r>
        <w:t xml:space="preserve">      total = total + getNumOfDaysInMonth(year, i);</w:t>
      </w:r>
    </w:p>
    <w:p w:rsidR="00853347" w:rsidRDefault="00853347" w:rsidP="0084097F"/>
    <w:p w:rsidR="00853347" w:rsidRDefault="00853347" w:rsidP="0084097F">
      <w:r>
        <w:t xml:space="preserve">    return total;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Get the number of days in a month */</w:t>
      </w:r>
    </w:p>
    <w:p w:rsidR="00853347" w:rsidRDefault="00853347" w:rsidP="0084097F">
      <w:r>
        <w:t xml:space="preserve">  static int getNumOfDaysInMonth(int year, int month) {</w:t>
      </w:r>
    </w:p>
    <w:p w:rsidR="00853347" w:rsidRDefault="00853347" w:rsidP="0084097F">
      <w:r>
        <w:t xml:space="preserve">    if (month == 1 || month==3 || month == 5 || month == 7 ||</w:t>
      </w:r>
    </w:p>
    <w:p w:rsidR="00853347" w:rsidRDefault="00853347" w:rsidP="0084097F">
      <w:r>
        <w:t xml:space="preserve">      month == 8 || month == 10 || month == 12)</w:t>
      </w:r>
    </w:p>
    <w:p w:rsidR="00853347" w:rsidRDefault="00853347" w:rsidP="0084097F">
      <w:r>
        <w:t xml:space="preserve">      return 31;</w:t>
      </w:r>
    </w:p>
    <w:p w:rsidR="00853347" w:rsidRDefault="00853347" w:rsidP="0084097F"/>
    <w:p w:rsidR="00853347" w:rsidRDefault="00853347" w:rsidP="0084097F">
      <w:r>
        <w:t xml:space="preserve">    if (month == 4 || month == 6 || month == 9 || month == 11)</w:t>
      </w:r>
    </w:p>
    <w:p w:rsidR="00853347" w:rsidRDefault="00853347" w:rsidP="0084097F">
      <w:r>
        <w:t xml:space="preserve">      return 30;</w:t>
      </w:r>
    </w:p>
    <w:p w:rsidR="00853347" w:rsidRDefault="00853347" w:rsidP="0084097F"/>
    <w:p w:rsidR="00853347" w:rsidRDefault="00853347" w:rsidP="0084097F">
      <w:r>
        <w:t xml:space="preserve">    if (month == 2)</w:t>
      </w:r>
    </w:p>
    <w:p w:rsidR="00853347" w:rsidRDefault="00853347" w:rsidP="0084097F">
      <w:r>
        <w:t xml:space="preserve">      if (isLeapYear(year))</w:t>
      </w:r>
    </w:p>
    <w:p w:rsidR="00853347" w:rsidRDefault="00853347" w:rsidP="0084097F">
      <w:r>
        <w:t xml:space="preserve">        return 29;</w:t>
      </w:r>
    </w:p>
    <w:p w:rsidR="00853347" w:rsidRDefault="00853347" w:rsidP="0084097F">
      <w:r>
        <w:t xml:space="preserve">      else</w:t>
      </w:r>
    </w:p>
    <w:p w:rsidR="00853347" w:rsidRDefault="00853347" w:rsidP="0084097F">
      <w:r>
        <w:t xml:space="preserve">        return 28;</w:t>
      </w:r>
    </w:p>
    <w:p w:rsidR="00853347" w:rsidRDefault="00853347" w:rsidP="0084097F"/>
    <w:p w:rsidR="00853347" w:rsidRDefault="00853347" w:rsidP="0084097F">
      <w:r>
        <w:t xml:space="preserve">    return 0; // If month is incorrect.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Determine if it is a leap year */</w:t>
      </w:r>
    </w:p>
    <w:p w:rsidR="00853347" w:rsidRDefault="00853347" w:rsidP="0084097F">
      <w:r>
        <w:t xml:space="preserve">  static boolean isLeapYear(int year) {</w:t>
      </w:r>
    </w:p>
    <w:p w:rsidR="00853347" w:rsidRDefault="00853347" w:rsidP="0084097F">
      <w:r>
        <w:t xml:space="preserve">    if ((year % 400 == 0) || ((year % 4 == 0) &amp;&amp; (year % 100 != 0)))</w:t>
      </w:r>
    </w:p>
    <w:p w:rsidR="00853347" w:rsidRDefault="00853347" w:rsidP="0084097F">
      <w:r>
        <w:t xml:space="preserve">      return true;</w:t>
      </w:r>
    </w:p>
    <w:p w:rsidR="00853347" w:rsidRDefault="00853347" w:rsidP="0084097F"/>
    <w:p w:rsidR="00853347" w:rsidRDefault="00853347" w:rsidP="0084097F">
      <w:r>
        <w:t xml:space="preserve">    return false;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Exercise5_26T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count = 1;</w:t>
      </w:r>
    </w:p>
    <w:p w:rsidR="00853347" w:rsidRDefault="00853347" w:rsidP="0084097F"/>
    <w:p w:rsidR="00853347" w:rsidRDefault="00853347" w:rsidP="0084097F">
      <w:r>
        <w:t xml:space="preserve">    for (int i = 2; true; i++) {</w:t>
      </w:r>
    </w:p>
    <w:p w:rsidR="00853347" w:rsidRDefault="00853347" w:rsidP="0084097F">
      <w:r>
        <w:t xml:space="preserve">      // Display each number in five positions</w:t>
      </w:r>
    </w:p>
    <w:p w:rsidR="00853347" w:rsidRDefault="00853347" w:rsidP="0084097F">
      <w:r>
        <w:t xml:space="preserve">      if (isPrime(i) &amp;&amp; isPalindrome(i)) {</w:t>
      </w:r>
    </w:p>
    <w:p w:rsidR="00853347" w:rsidRDefault="00853347" w:rsidP="0084097F">
      <w:r>
        <w:t xml:space="preserve">        System.out.print(i + " ");</w:t>
      </w:r>
    </w:p>
    <w:p w:rsidR="00853347" w:rsidRDefault="00853347" w:rsidP="0084097F"/>
    <w:p w:rsidR="00853347" w:rsidRDefault="00853347" w:rsidP="0084097F">
      <w:r>
        <w:t xml:space="preserve">        if (count % 10 == 0) {</w:t>
      </w:r>
    </w:p>
    <w:p w:rsidR="00853347" w:rsidRDefault="00853347" w:rsidP="0084097F">
      <w:r>
        <w:t xml:space="preserve">          System.out.println();</w:t>
      </w:r>
    </w:p>
    <w:p w:rsidR="00853347" w:rsidRDefault="00853347" w:rsidP="0084097F">
      <w:r>
        <w:t xml:space="preserve">        }</w:t>
      </w:r>
    </w:p>
    <w:p w:rsidR="00853347" w:rsidRDefault="00853347" w:rsidP="0084097F"/>
    <w:p w:rsidR="00853347" w:rsidRDefault="00853347" w:rsidP="0084097F">
      <w:r>
        <w:t xml:space="preserve">        if (count == 100) {</w:t>
      </w:r>
    </w:p>
    <w:p w:rsidR="00853347" w:rsidRDefault="00853347" w:rsidP="0084097F">
      <w:r>
        <w:t xml:space="preserve">          break;</w:t>
      </w:r>
    </w:p>
    <w:p w:rsidR="00853347" w:rsidRDefault="00853347" w:rsidP="0084097F">
      <w:r>
        <w:t xml:space="preserve">        }</w:t>
      </w:r>
    </w:p>
    <w:p w:rsidR="00853347" w:rsidRDefault="00853347" w:rsidP="0084097F"/>
    <w:p w:rsidR="00853347" w:rsidRDefault="00853347" w:rsidP="0084097F">
      <w:r>
        <w:t xml:space="preserve">        count++; // Increase count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boolean isPrime(int num) {</w:t>
      </w:r>
    </w:p>
    <w:p w:rsidR="00853347" w:rsidRDefault="00853347" w:rsidP="0084097F">
      <w:r>
        <w:t xml:space="preserve">    if ((num == 1) || (num == 2)) {</w:t>
      </w:r>
    </w:p>
    <w:p w:rsidR="00853347" w:rsidRDefault="00853347" w:rsidP="0084097F">
      <w:r>
        <w:t xml:space="preserve">      return true;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for (int i = 2; i &lt;= num / 2; i++) {</w:t>
      </w:r>
    </w:p>
    <w:p w:rsidR="00853347" w:rsidRDefault="00853347" w:rsidP="0084097F">
      <w:r>
        <w:t xml:space="preserve">      if (num % i == 0) {</w:t>
      </w:r>
    </w:p>
    <w:p w:rsidR="00853347" w:rsidRDefault="00853347" w:rsidP="0084097F">
      <w:r>
        <w:t xml:space="preserve">        return false;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true;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static int reversal(int num) {</w:t>
      </w:r>
    </w:p>
    <w:p w:rsidR="00853347" w:rsidRDefault="00853347" w:rsidP="0084097F">
      <w:r>
        <w:t xml:space="preserve">    int result = 0;</w:t>
      </w:r>
    </w:p>
    <w:p w:rsidR="00853347" w:rsidRDefault="00853347" w:rsidP="0084097F"/>
    <w:p w:rsidR="00853347" w:rsidRDefault="00853347" w:rsidP="0084097F">
      <w:r>
        <w:t xml:space="preserve">    while (num != 0) {</w:t>
      </w:r>
    </w:p>
    <w:p w:rsidR="00853347" w:rsidRDefault="00853347" w:rsidP="0084097F">
      <w:r>
        <w:t xml:space="preserve">      int lastDigit = num % 10;</w:t>
      </w:r>
    </w:p>
    <w:p w:rsidR="00853347" w:rsidRDefault="00853347" w:rsidP="0084097F">
      <w:r>
        <w:t xml:space="preserve">      result = result * 10 + lastDigit;</w:t>
      </w:r>
    </w:p>
    <w:p w:rsidR="00853347" w:rsidRDefault="00853347" w:rsidP="0084097F">
      <w:r>
        <w:t xml:space="preserve">      num = num / 10;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result;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static boolean isPalindrome(int num) {</w:t>
      </w:r>
    </w:p>
    <w:p w:rsidR="00853347" w:rsidRDefault="00853347" w:rsidP="0084097F">
      <w:r>
        <w:t xml:space="preserve">    return num == reversal(num);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Exercise5_28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/>
    <w:p w:rsidR="00853347" w:rsidRDefault="00853347" w:rsidP="0084097F">
      <w:r>
        <w:t xml:space="preserve">    long beginTime = System.currentTimeMillis();</w:t>
      </w:r>
    </w:p>
    <w:p w:rsidR="00853347" w:rsidRDefault="00853347" w:rsidP="0084097F"/>
    <w:p w:rsidR="00853347" w:rsidRDefault="00853347" w:rsidP="0084097F">
      <w:r>
        <w:t xml:space="preserve">    for (int p = 2; p &lt;= 31; p++) {</w:t>
      </w:r>
    </w:p>
    <w:p w:rsidR="00853347" w:rsidRDefault="00853347" w:rsidP="0084097F">
      <w:r>
        <w:t xml:space="preserve">      int i = (int) (Math.pow(2, p) - 1);</w:t>
      </w:r>
    </w:p>
    <w:p w:rsidR="00853347" w:rsidRDefault="00853347" w:rsidP="0084097F"/>
    <w:p w:rsidR="00853347" w:rsidRDefault="00853347" w:rsidP="0084097F">
      <w:r>
        <w:t xml:space="preserve">      // Display each number in five positions</w:t>
      </w:r>
    </w:p>
    <w:p w:rsidR="00853347" w:rsidRDefault="00853347" w:rsidP="0084097F">
      <w:r>
        <w:t xml:space="preserve">      if (isPrime(i)) {</w:t>
      </w:r>
    </w:p>
    <w:p w:rsidR="00853347" w:rsidRDefault="00853347" w:rsidP="0084097F">
      <w:r>
        <w:t xml:space="preserve">        System.out.println(p + "\t" + i);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long endTime = System.currentTimeMillis();</w:t>
      </w:r>
    </w:p>
    <w:p w:rsidR="00853347" w:rsidRDefault="00853347" w:rsidP="0084097F">
      <w:r>
        <w:t xml:space="preserve">    System.out.println("Time spent is " + (endTime - beginTime)</w:t>
      </w:r>
    </w:p>
    <w:p w:rsidR="00853347" w:rsidRDefault="00853347" w:rsidP="0084097F">
      <w:r>
        <w:t xml:space="preserve">                       + " milliseconds");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boolean isPrime(int num) {</w:t>
      </w:r>
    </w:p>
    <w:p w:rsidR="00853347" w:rsidRDefault="00853347" w:rsidP="0084097F">
      <w:r>
        <w:t xml:space="preserve">    if ((num == 1) || (num == 2)) {</w:t>
      </w:r>
    </w:p>
    <w:p w:rsidR="00853347" w:rsidRDefault="00853347" w:rsidP="0084097F">
      <w:r>
        <w:t xml:space="preserve">      return true;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for (int i = 2; i &lt;= num / 2; i++) {</w:t>
      </w:r>
    </w:p>
    <w:p w:rsidR="00853347" w:rsidRDefault="00853347" w:rsidP="0084097F">
      <w:r>
        <w:t xml:space="preserve">      if (num % i == 0) {</w:t>
      </w:r>
    </w:p>
    <w:p w:rsidR="00853347" w:rsidRDefault="00853347" w:rsidP="0084097F">
      <w:r>
        <w:t xml:space="preserve">        return false;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true;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static int reversal(int num) {</w:t>
      </w:r>
    </w:p>
    <w:p w:rsidR="00853347" w:rsidRDefault="00853347" w:rsidP="0084097F">
      <w:r>
        <w:t xml:space="preserve">    int result = 0;</w:t>
      </w:r>
    </w:p>
    <w:p w:rsidR="00853347" w:rsidRDefault="00853347" w:rsidP="0084097F"/>
    <w:p w:rsidR="00853347" w:rsidRDefault="00853347" w:rsidP="0084097F">
      <w:r>
        <w:t xml:space="preserve">    while (num != 0) {</w:t>
      </w:r>
    </w:p>
    <w:p w:rsidR="00853347" w:rsidRDefault="00853347" w:rsidP="0084097F">
      <w:r>
        <w:t xml:space="preserve">      int lastDigit = num % 10;</w:t>
      </w:r>
    </w:p>
    <w:p w:rsidR="00853347" w:rsidRDefault="00853347" w:rsidP="0084097F">
      <w:r>
        <w:t xml:space="preserve">      result = result * 10 + lastDigit;</w:t>
      </w:r>
    </w:p>
    <w:p w:rsidR="00853347" w:rsidRDefault="00853347" w:rsidP="0084097F">
      <w:r>
        <w:t xml:space="preserve">      num = num / 10;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result;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static boolean isPalindrome(int num) {</w:t>
      </w:r>
    </w:p>
    <w:p w:rsidR="00853347" w:rsidRDefault="00853347" w:rsidP="0084097F">
      <w:r>
        <w:t xml:space="preserve">    return num == reversal(num);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public class Exercise5_30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p1 = 2;</w:t>
      </w:r>
    </w:p>
    <w:p w:rsidR="00853347" w:rsidRDefault="00853347" w:rsidP="0084097F">
      <w:r>
        <w:t xml:space="preserve">    for (int p = 2; p &lt;= 1000; p++) {</w:t>
      </w:r>
    </w:p>
    <w:p w:rsidR="00853347" w:rsidRDefault="00853347" w:rsidP="0084097F">
      <w:r>
        <w:t xml:space="preserve">      if (isPrime(p)) {</w:t>
      </w:r>
    </w:p>
    <w:p w:rsidR="00853347" w:rsidRDefault="00853347" w:rsidP="0084097F">
      <w:r>
        <w:t xml:space="preserve">        if (p - p1 == 2) {</w:t>
      </w:r>
    </w:p>
    <w:p w:rsidR="00853347" w:rsidRDefault="00853347" w:rsidP="0084097F">
      <w:r>
        <w:t xml:space="preserve">          System.out.println("(" + p1 + ", " + p + ")");</w:t>
      </w:r>
    </w:p>
    <w:p w:rsidR="00853347" w:rsidRDefault="00853347" w:rsidP="0084097F">
      <w:r>
        <w:t xml:space="preserve">        }</w:t>
      </w:r>
    </w:p>
    <w:p w:rsidR="00853347" w:rsidRDefault="00853347" w:rsidP="0084097F"/>
    <w:p w:rsidR="00853347" w:rsidRDefault="00853347" w:rsidP="0084097F">
      <w:r>
        <w:t xml:space="preserve">        p1 = p;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boolean isPrime(int num) {</w:t>
      </w:r>
    </w:p>
    <w:p w:rsidR="00853347" w:rsidRDefault="00853347" w:rsidP="0084097F">
      <w:r>
        <w:t xml:space="preserve">    if ((num == 1) || (num == 2)) {</w:t>
      </w:r>
    </w:p>
    <w:p w:rsidR="00853347" w:rsidRDefault="00853347" w:rsidP="0084097F">
      <w:r>
        <w:t xml:space="preserve">      return true;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for (int i = 2; i &lt;= num / 2; i++) {</w:t>
      </w:r>
    </w:p>
    <w:p w:rsidR="00853347" w:rsidRDefault="00853347" w:rsidP="0084097F">
      <w:r>
        <w:t xml:space="preserve">      if (num % i == 0) {</w:t>
      </w:r>
    </w:p>
    <w:p w:rsidR="00853347" w:rsidRDefault="00853347" w:rsidP="0084097F">
      <w:r>
        <w:t xml:space="preserve">        return false;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true;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Exercise5_32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winCount = 0;</w:t>
      </w:r>
    </w:p>
    <w:p w:rsidR="00853347" w:rsidRDefault="00853347" w:rsidP="0084097F"/>
    <w:p w:rsidR="00853347" w:rsidRDefault="00853347" w:rsidP="0084097F">
      <w:r>
        <w:t xml:space="preserve">    for (int i = 0; i &lt; 10000; i++) {</w:t>
      </w:r>
    </w:p>
    <w:p w:rsidR="00853347" w:rsidRDefault="00853347" w:rsidP="0084097F">
      <w:r>
        <w:t xml:space="preserve">      int dice = getDice();</w:t>
      </w:r>
    </w:p>
    <w:p w:rsidR="00853347" w:rsidRDefault="00853347" w:rsidP="0084097F">
      <w:r>
        <w:t xml:space="preserve">      if (dice == 7 || dice == 11) {</w:t>
      </w:r>
    </w:p>
    <w:p w:rsidR="00853347" w:rsidRDefault="00853347" w:rsidP="0084097F">
      <w:r>
        <w:t xml:space="preserve">        winCount++;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  else if (dice == 2 || dice == 3 || dice == 12) {</w:t>
      </w:r>
    </w:p>
    <w:p w:rsidR="00853347" w:rsidRDefault="00853347" w:rsidP="0084097F">
      <w:r>
        <w:t xml:space="preserve">        //System.out.println("You lose");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  else {</w:t>
      </w:r>
    </w:p>
    <w:p w:rsidR="00853347" w:rsidRDefault="00853347" w:rsidP="0084097F">
      <w:r>
        <w:t xml:space="preserve">        int point = dice;</w:t>
      </w:r>
    </w:p>
    <w:p w:rsidR="00853347" w:rsidRDefault="00853347" w:rsidP="0084097F">
      <w:r>
        <w:t xml:space="preserve">        //System.out.println("point is " + point);</w:t>
      </w:r>
    </w:p>
    <w:p w:rsidR="00853347" w:rsidRDefault="00853347" w:rsidP="0084097F">
      <w:r>
        <w:t xml:space="preserve">        do {</w:t>
      </w:r>
    </w:p>
    <w:p w:rsidR="00853347" w:rsidRDefault="00853347" w:rsidP="0084097F">
      <w:r>
        <w:t xml:space="preserve">          dice = getDice();</w:t>
      </w:r>
    </w:p>
    <w:p w:rsidR="00853347" w:rsidRDefault="00853347" w:rsidP="0084097F">
      <w:r>
        <w:t xml:space="preserve">        } while (dice != 7 &amp;&amp; dice != point);</w:t>
      </w:r>
    </w:p>
    <w:p w:rsidR="00853347" w:rsidRDefault="00853347" w:rsidP="0084097F"/>
    <w:p w:rsidR="00853347" w:rsidRDefault="00853347" w:rsidP="0084097F">
      <w:r>
        <w:t xml:space="preserve">        if (dice == 7) {</w:t>
      </w:r>
    </w:p>
    <w:p w:rsidR="00853347" w:rsidRDefault="00853347" w:rsidP="0084097F">
      <w:r>
        <w:t xml:space="preserve">          //System.out.println("You lose");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 {</w:t>
      </w:r>
    </w:p>
    <w:p w:rsidR="00853347" w:rsidRDefault="00853347" w:rsidP="0084097F">
      <w:r>
        <w:t xml:space="preserve">          winCount++;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System.out.println(winCount);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// Get a dice</w:t>
      </w:r>
    </w:p>
    <w:p w:rsidR="00853347" w:rsidRDefault="00853347" w:rsidP="0084097F">
      <w:r>
        <w:t xml:space="preserve">  public static int getDice() {</w:t>
      </w:r>
    </w:p>
    <w:p w:rsidR="00853347" w:rsidRDefault="00853347" w:rsidP="0084097F">
      <w:r>
        <w:t xml:space="preserve">    int i1 = 1 + (int)(Math.random() * 6);</w:t>
      </w:r>
    </w:p>
    <w:p w:rsidR="00853347" w:rsidRDefault="00853347" w:rsidP="0084097F">
      <w:r>
        <w:t xml:space="preserve">    int i2 = 1 + (int)(Math.random() * 6);</w:t>
      </w:r>
    </w:p>
    <w:p w:rsidR="00853347" w:rsidRDefault="00853347" w:rsidP="0084097F"/>
    <w:p w:rsidR="00853347" w:rsidRDefault="00853347" w:rsidP="0084097F">
      <w:r>
        <w:t xml:space="preserve">    // System.out.println("You rolled " + i1 + " + " + i2 + " = " + (i1 + i2));</w:t>
      </w:r>
    </w:p>
    <w:p w:rsidR="00853347" w:rsidRDefault="00853347" w:rsidP="0084097F">
      <w:r>
        <w:t xml:space="preserve">    return i1 + i2;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Exercise5_34 {</w:t>
      </w:r>
    </w:p>
    <w:p w:rsidR="00853347" w:rsidRDefault="00853347" w:rsidP="0084097F">
      <w:r>
        <w:t xml:space="preserve">  /** Main method */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Prompt the user to enter year 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Prompt the user to enter year</w:t>
      </w:r>
    </w:p>
    <w:p w:rsidR="00853347" w:rsidRDefault="00853347" w:rsidP="0084097F">
      <w:r>
        <w:t xml:space="preserve">    System.out.print("Enter full year (e.g., 2001): ");</w:t>
      </w:r>
    </w:p>
    <w:p w:rsidR="00853347" w:rsidRDefault="00853347" w:rsidP="0084097F">
      <w:r>
        <w:t xml:space="preserve">    int year = input.nextInt();</w:t>
      </w:r>
    </w:p>
    <w:p w:rsidR="00853347" w:rsidRDefault="00853347" w:rsidP="0084097F"/>
    <w:p w:rsidR="00853347" w:rsidRDefault="00853347" w:rsidP="0084097F">
      <w:r>
        <w:t xml:space="preserve">    // Prompt the user to enter month</w:t>
      </w:r>
    </w:p>
    <w:p w:rsidR="00853347" w:rsidRDefault="00853347" w:rsidP="0084097F">
      <w:r>
        <w:t xml:space="preserve">    System.out.print("Enter month in number between 1 and 12: ");</w:t>
      </w:r>
    </w:p>
    <w:p w:rsidR="00853347" w:rsidRDefault="00853347" w:rsidP="0084097F">
      <w:r>
        <w:t xml:space="preserve">    int month = input.nextInt();</w:t>
      </w:r>
    </w:p>
    <w:p w:rsidR="00853347" w:rsidRDefault="00853347" w:rsidP="0084097F"/>
    <w:p w:rsidR="00853347" w:rsidRDefault="00853347" w:rsidP="0084097F">
      <w:r>
        <w:t xml:space="preserve">    // Print calendar for the month of the year</w:t>
      </w:r>
    </w:p>
    <w:p w:rsidR="00853347" w:rsidRDefault="00853347" w:rsidP="0084097F">
      <w:r>
        <w:t xml:space="preserve">    printMonth(year, month);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Print the calendar for a month in a year */</w:t>
      </w:r>
    </w:p>
    <w:p w:rsidR="00853347" w:rsidRDefault="00853347" w:rsidP="0084097F">
      <w:r>
        <w:t xml:space="preserve">  static void printMonth(int year, int month) {</w:t>
      </w:r>
    </w:p>
    <w:p w:rsidR="00853347" w:rsidRDefault="00853347" w:rsidP="0084097F">
      <w:r>
        <w:t xml:space="preserve">    // Print the headings of the calendar</w:t>
      </w:r>
    </w:p>
    <w:p w:rsidR="00853347" w:rsidRDefault="00853347" w:rsidP="0084097F">
      <w:r>
        <w:t xml:space="preserve">    printMonthTitle(year, month);</w:t>
      </w:r>
    </w:p>
    <w:p w:rsidR="00853347" w:rsidRDefault="00853347" w:rsidP="0084097F"/>
    <w:p w:rsidR="00853347" w:rsidRDefault="00853347" w:rsidP="0084097F">
      <w:r>
        <w:t xml:space="preserve">    // Print the body of the calendar</w:t>
      </w:r>
    </w:p>
    <w:p w:rsidR="00853347" w:rsidRDefault="00853347" w:rsidP="0084097F">
      <w:r>
        <w:t xml:space="preserve">    printMonthBody(year, month);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Print the month title, e.g., May, 1999 */</w:t>
      </w:r>
    </w:p>
    <w:p w:rsidR="00853347" w:rsidRDefault="00853347" w:rsidP="0084097F">
      <w:r>
        <w:t xml:space="preserve">  static void printMonthTitle(int year, int month) {</w:t>
      </w:r>
    </w:p>
    <w:p w:rsidR="00853347" w:rsidRDefault="00853347" w:rsidP="0084097F">
      <w:r>
        <w:t xml:space="preserve">    System.out.println("         " + getMonthName(month)</w:t>
      </w:r>
    </w:p>
    <w:p w:rsidR="00853347" w:rsidRDefault="00853347" w:rsidP="0084097F">
      <w:r>
        <w:t xml:space="preserve">      + " " + year);</w:t>
      </w:r>
    </w:p>
    <w:p w:rsidR="00853347" w:rsidRDefault="00853347" w:rsidP="0084097F">
      <w:r>
        <w:t xml:space="preserve">    System.out.println("-----------------------------");</w:t>
      </w:r>
    </w:p>
    <w:p w:rsidR="00853347" w:rsidRDefault="00853347" w:rsidP="0084097F">
      <w:r>
        <w:t xml:space="preserve">    System.out.println(" Sun Mon Tue Wed Thu Fri Sat");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Get the English name for the month */</w:t>
      </w:r>
    </w:p>
    <w:p w:rsidR="00853347" w:rsidRDefault="00853347" w:rsidP="0084097F">
      <w:r>
        <w:t xml:space="preserve">  static String getMonthName(int month) {</w:t>
      </w:r>
    </w:p>
    <w:p w:rsidR="00853347" w:rsidRDefault="00853347" w:rsidP="0084097F">
      <w:r>
        <w:t xml:space="preserve">    String monthName = null;</w:t>
      </w:r>
    </w:p>
    <w:p w:rsidR="00853347" w:rsidRDefault="00853347" w:rsidP="0084097F">
      <w:r>
        <w:t xml:space="preserve">    switch (month) {</w:t>
      </w:r>
    </w:p>
    <w:p w:rsidR="00853347" w:rsidRDefault="00853347" w:rsidP="0084097F">
      <w:r>
        <w:t xml:space="preserve">      case 1: monthName = "January"; break;</w:t>
      </w:r>
    </w:p>
    <w:p w:rsidR="00853347" w:rsidRDefault="00853347" w:rsidP="0084097F">
      <w:r>
        <w:t xml:space="preserve">      case 2: monthName = "February"; break;</w:t>
      </w:r>
    </w:p>
    <w:p w:rsidR="00853347" w:rsidRDefault="00853347" w:rsidP="0084097F">
      <w:r>
        <w:t xml:space="preserve">      case 3: monthName = "March"; break;</w:t>
      </w:r>
    </w:p>
    <w:p w:rsidR="00853347" w:rsidRDefault="00853347" w:rsidP="0084097F">
      <w:r>
        <w:t xml:space="preserve">      case 4: monthName = "April"; break;</w:t>
      </w:r>
    </w:p>
    <w:p w:rsidR="00853347" w:rsidRDefault="00853347" w:rsidP="0084097F">
      <w:r>
        <w:t xml:space="preserve">      case 5: monthName = "May"; break;</w:t>
      </w:r>
    </w:p>
    <w:p w:rsidR="00853347" w:rsidRDefault="00853347" w:rsidP="0084097F">
      <w:r>
        <w:t xml:space="preserve">      case 6: monthName = "June"; break;</w:t>
      </w:r>
    </w:p>
    <w:p w:rsidR="00853347" w:rsidRDefault="00853347" w:rsidP="0084097F">
      <w:r>
        <w:t xml:space="preserve">      case 7: monthName = "July"; break;</w:t>
      </w:r>
    </w:p>
    <w:p w:rsidR="00853347" w:rsidRDefault="00853347" w:rsidP="0084097F">
      <w:r>
        <w:t xml:space="preserve">      case 8: monthName = "August"; break;</w:t>
      </w:r>
    </w:p>
    <w:p w:rsidR="00853347" w:rsidRDefault="00853347" w:rsidP="0084097F">
      <w:r>
        <w:t xml:space="preserve">      case 9: monthName = "September"; break;</w:t>
      </w:r>
    </w:p>
    <w:p w:rsidR="00853347" w:rsidRDefault="00853347" w:rsidP="0084097F">
      <w:r>
        <w:t xml:space="preserve">      case 10: monthName = "October"; break;</w:t>
      </w:r>
    </w:p>
    <w:p w:rsidR="00853347" w:rsidRDefault="00853347" w:rsidP="0084097F">
      <w:r>
        <w:t xml:space="preserve">      case 11: monthName = "November"; break;</w:t>
      </w:r>
    </w:p>
    <w:p w:rsidR="00853347" w:rsidRDefault="00853347" w:rsidP="0084097F">
      <w:r>
        <w:t xml:space="preserve">      case 12: monthName = "December";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monthName;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Print month body */</w:t>
      </w:r>
    </w:p>
    <w:p w:rsidR="00853347" w:rsidRDefault="00853347" w:rsidP="0084097F">
      <w:r>
        <w:t xml:space="preserve">  static void printMonthBody(int year, int month) {</w:t>
      </w:r>
    </w:p>
    <w:p w:rsidR="00853347" w:rsidRDefault="00853347" w:rsidP="0084097F">
      <w:r>
        <w:t xml:space="preserve">    // Get start day of the week for the first date in the month</w:t>
      </w:r>
    </w:p>
    <w:p w:rsidR="00853347" w:rsidRDefault="00853347" w:rsidP="0084097F">
      <w:r>
        <w:t xml:space="preserve">    int startDay = getStartDay(year, month);</w:t>
      </w:r>
    </w:p>
    <w:p w:rsidR="00853347" w:rsidRDefault="00853347" w:rsidP="0084097F"/>
    <w:p w:rsidR="00853347" w:rsidRDefault="00853347" w:rsidP="0084097F">
      <w:r>
        <w:t xml:space="preserve">    // Get number of days in the month</w:t>
      </w:r>
    </w:p>
    <w:p w:rsidR="00853347" w:rsidRDefault="00853347" w:rsidP="0084097F">
      <w:r>
        <w:t xml:space="preserve">    int numberOfDaysInMonth = getNumberOfDaysInMonth(year, month);</w:t>
      </w:r>
    </w:p>
    <w:p w:rsidR="00853347" w:rsidRDefault="00853347" w:rsidP="0084097F"/>
    <w:p w:rsidR="00853347" w:rsidRDefault="00853347" w:rsidP="0084097F">
      <w:r>
        <w:t xml:space="preserve">    // Pad space before the first day of the month</w:t>
      </w:r>
    </w:p>
    <w:p w:rsidR="00853347" w:rsidRDefault="00853347" w:rsidP="0084097F">
      <w:r>
        <w:t xml:space="preserve">    int i = 0;</w:t>
      </w:r>
    </w:p>
    <w:p w:rsidR="00853347" w:rsidRDefault="00853347" w:rsidP="0084097F">
      <w:r>
        <w:t xml:space="preserve">    for (i = 0; i &lt; startDay; i++)</w:t>
      </w:r>
    </w:p>
    <w:p w:rsidR="00853347" w:rsidRDefault="00853347" w:rsidP="0084097F">
      <w:r>
        <w:t xml:space="preserve">      System.out.print("    ");</w:t>
      </w:r>
    </w:p>
    <w:p w:rsidR="00853347" w:rsidRDefault="00853347" w:rsidP="0084097F"/>
    <w:p w:rsidR="00853347" w:rsidRDefault="00853347" w:rsidP="0084097F">
      <w:r>
        <w:t xml:space="preserve">    for (i = 1; i &lt;= numberOfDaysInMonth; i++) {</w:t>
      </w:r>
    </w:p>
    <w:p w:rsidR="00853347" w:rsidRDefault="00853347" w:rsidP="0084097F">
      <w:r>
        <w:t xml:space="preserve">      if (i &lt; 10)</w:t>
      </w:r>
    </w:p>
    <w:p w:rsidR="00853347" w:rsidRDefault="00853347" w:rsidP="0084097F">
      <w:r>
        <w:t xml:space="preserve">        System.out.print("   " + i);</w:t>
      </w:r>
    </w:p>
    <w:p w:rsidR="00853347" w:rsidRDefault="00853347" w:rsidP="0084097F">
      <w:r>
        <w:t xml:space="preserve">      else</w:t>
      </w:r>
    </w:p>
    <w:p w:rsidR="00853347" w:rsidRDefault="00853347" w:rsidP="0084097F">
      <w:r>
        <w:t xml:space="preserve">        System.out.print("  " + i);</w:t>
      </w:r>
    </w:p>
    <w:p w:rsidR="00853347" w:rsidRDefault="00853347" w:rsidP="0084097F"/>
    <w:p w:rsidR="00853347" w:rsidRDefault="00853347" w:rsidP="0084097F">
      <w:r>
        <w:t xml:space="preserve">      if ((i + startDay) % 7 == 0)</w:t>
      </w:r>
    </w:p>
    <w:p w:rsidR="00853347" w:rsidRDefault="00853347" w:rsidP="0084097F">
      <w:r>
        <w:t xml:space="preserve">        System.out.println();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Get the start day of month/1/year */</w:t>
      </w:r>
    </w:p>
    <w:p w:rsidR="00853347" w:rsidRDefault="00853347" w:rsidP="0084097F">
      <w:r>
        <w:t xml:space="preserve">  static int getStartDay(int year, int month) {</w:t>
      </w:r>
    </w:p>
    <w:p w:rsidR="00853347" w:rsidRDefault="00853347" w:rsidP="0084097F">
      <w:r>
        <w:t xml:space="preserve">    return getDayofWeek(year, month, 1);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public static int getDayofWeek(int year, int month, int dayOfMonth) {  </w:t>
      </w:r>
    </w:p>
    <w:p w:rsidR="00853347" w:rsidRDefault="00853347" w:rsidP="0084097F">
      <w:r>
        <w:t xml:space="preserve">    if (month == 1) {</w:t>
      </w:r>
    </w:p>
    <w:p w:rsidR="00853347" w:rsidRDefault="00853347" w:rsidP="0084097F">
      <w:r>
        <w:t xml:space="preserve">      month = 13;</w:t>
      </w:r>
    </w:p>
    <w:p w:rsidR="00853347" w:rsidRDefault="00853347" w:rsidP="0084097F">
      <w:r>
        <w:t xml:space="preserve">      year--;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else if (month == 2) {</w:t>
      </w:r>
    </w:p>
    <w:p w:rsidR="00853347" w:rsidRDefault="00853347" w:rsidP="0084097F">
      <w:r>
        <w:t xml:space="preserve">      month = 14;</w:t>
      </w:r>
    </w:p>
    <w:p w:rsidR="00853347" w:rsidRDefault="00853347" w:rsidP="0084097F">
      <w:r>
        <w:t xml:space="preserve">      year--;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int k = year % 100;</w:t>
      </w:r>
    </w:p>
    <w:p w:rsidR="00853347" w:rsidRDefault="00853347" w:rsidP="0084097F">
      <w:r>
        <w:t xml:space="preserve">    int j = (int)(year / 100);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int dayOfWeek = (int)(dayOfMonth + (int)((month + 1) * 26.0 / 10) </w:t>
      </w:r>
    </w:p>
    <w:p w:rsidR="00853347" w:rsidRDefault="00853347" w:rsidP="0084097F">
      <w:r>
        <w:t xml:space="preserve">      + k + (int)(k / 4.0) + (int)(j / 4.0) + 5 * j) % 7;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return (dayOfWeek + 6) % 7;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Get the number of days in a month */</w:t>
      </w:r>
    </w:p>
    <w:p w:rsidR="00853347" w:rsidRDefault="00853347" w:rsidP="0084097F">
      <w:r>
        <w:t xml:space="preserve">  static int getNumberOfDaysInMonth(int year, int month) {</w:t>
      </w:r>
    </w:p>
    <w:p w:rsidR="00853347" w:rsidRDefault="00853347" w:rsidP="0084097F">
      <w:r>
        <w:t xml:space="preserve">    if (month == 1 || month == 3 || month == 5 || month == 7 ||</w:t>
      </w:r>
    </w:p>
    <w:p w:rsidR="00853347" w:rsidRDefault="00853347" w:rsidP="0084097F">
      <w:r>
        <w:t xml:space="preserve">      month == 8 || month == 10 || month == 12)</w:t>
      </w:r>
    </w:p>
    <w:p w:rsidR="00853347" w:rsidRDefault="00853347" w:rsidP="0084097F">
      <w:r>
        <w:t xml:space="preserve">      return 31;</w:t>
      </w:r>
    </w:p>
    <w:p w:rsidR="00853347" w:rsidRDefault="00853347" w:rsidP="0084097F"/>
    <w:p w:rsidR="00853347" w:rsidRDefault="00853347" w:rsidP="0084097F">
      <w:r>
        <w:t xml:space="preserve">    if (month == 4 || month == 6 || month == 9 || month == 11)</w:t>
      </w:r>
    </w:p>
    <w:p w:rsidR="00853347" w:rsidRDefault="00853347" w:rsidP="0084097F">
      <w:r>
        <w:t xml:space="preserve">      return 30;</w:t>
      </w:r>
    </w:p>
    <w:p w:rsidR="00853347" w:rsidRDefault="00853347" w:rsidP="0084097F"/>
    <w:p w:rsidR="00853347" w:rsidRDefault="00853347" w:rsidP="0084097F">
      <w:r>
        <w:t xml:space="preserve">    if (month == 2) return isLeapYear(year) ? 29 : 28;</w:t>
      </w:r>
    </w:p>
    <w:p w:rsidR="00853347" w:rsidRDefault="00853347" w:rsidP="0084097F"/>
    <w:p w:rsidR="00853347" w:rsidRDefault="00853347" w:rsidP="0084097F">
      <w:r>
        <w:t xml:space="preserve">    return 0; // If month is incorrect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Determine if it is a leap year */</w:t>
      </w:r>
    </w:p>
    <w:p w:rsidR="00853347" w:rsidRDefault="00853347" w:rsidP="0084097F">
      <w:r>
        <w:t xml:space="preserve">  static boolean isLeapYear(int year) {</w:t>
      </w:r>
    </w:p>
    <w:p w:rsidR="00853347" w:rsidRDefault="00853347" w:rsidP="0084097F">
      <w:r>
        <w:t xml:space="preserve">    return year % 400 == 0 || (year % 4 == 0 &amp;&amp; year % 100 != 0);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Exercise5_36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</w:t>
      </w:r>
    </w:p>
    <w:p w:rsidR="00853347" w:rsidRDefault="00853347" w:rsidP="0084097F"/>
    <w:p w:rsidR="00853347" w:rsidRDefault="00853347" w:rsidP="0084097F">
      <w:r>
        <w:t xml:space="preserve">    // Enter the number of sides</w:t>
      </w:r>
    </w:p>
    <w:p w:rsidR="00853347" w:rsidRDefault="00853347" w:rsidP="0084097F">
      <w:r>
        <w:t xml:space="preserve">    System.out.print("Enter the number of sides: ");</w:t>
      </w:r>
    </w:p>
    <w:p w:rsidR="00853347" w:rsidRDefault="00853347" w:rsidP="0084097F">
      <w:r>
        <w:t xml:space="preserve">    int numberOfSides = input.nextInt();</w:t>
      </w:r>
    </w:p>
    <w:p w:rsidR="00853347" w:rsidRDefault="00853347" w:rsidP="0084097F"/>
    <w:p w:rsidR="00853347" w:rsidRDefault="00853347" w:rsidP="0084097F">
      <w:r>
        <w:t xml:space="preserve">    System.out.print("Enter the side: ");</w:t>
      </w:r>
    </w:p>
    <w:p w:rsidR="00853347" w:rsidRDefault="00853347" w:rsidP="0084097F">
      <w:r>
        <w:t xml:space="preserve">    double side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System.out.println("The area of the polygon is " + </w:t>
      </w:r>
    </w:p>
    <w:p w:rsidR="00853347" w:rsidRDefault="00853347" w:rsidP="0084097F">
      <w:r>
        <w:t xml:space="preserve">      area(numberOfSides, side));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public static double area(int n, double side) {</w:t>
      </w:r>
    </w:p>
    <w:p w:rsidR="00853347" w:rsidRDefault="00853347" w:rsidP="0084097F">
      <w:r>
        <w:t xml:space="preserve">    return n * side * side / Math.tan(Math.PI / n) / 4;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// Exercise6_2.java: Enter 10 integers and</w:t>
      </w:r>
    </w:p>
    <w:p w:rsidR="00853347" w:rsidRDefault="00853347" w:rsidP="0084097F">
      <w:r>
        <w:t>// display the numbers in reverse order</w:t>
      </w:r>
    </w:p>
    <w:p w:rsidR="00853347" w:rsidRDefault="00853347" w:rsidP="0084097F">
      <w:r>
        <w:t>public class Exercise6_2 {</w:t>
      </w:r>
    </w:p>
    <w:p w:rsidR="00853347" w:rsidRDefault="00853347" w:rsidP="0084097F">
      <w:r>
        <w:t xml:space="preserve">  public static void main 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int[] num = new int[10];</w:t>
      </w:r>
    </w:p>
    <w:p w:rsidR="00853347" w:rsidRDefault="00853347" w:rsidP="0084097F"/>
    <w:p w:rsidR="00853347" w:rsidRDefault="00853347" w:rsidP="0084097F">
      <w:r>
        <w:t xml:space="preserve">    for (int i = 0; i &lt; 10; i++) {</w:t>
      </w:r>
    </w:p>
    <w:p w:rsidR="00853347" w:rsidRDefault="00853347" w:rsidP="0084097F">
      <w:r>
        <w:t xml:space="preserve">      // Read a number</w:t>
      </w:r>
    </w:p>
    <w:p w:rsidR="00853347" w:rsidRDefault="00853347" w:rsidP="0084097F">
      <w:r>
        <w:t xml:space="preserve">      System.out.print(</w:t>
      </w:r>
    </w:p>
    <w:p w:rsidR="00853347" w:rsidRDefault="00853347" w:rsidP="0084097F">
      <w:r>
        <w:t xml:space="preserve">        "Read a number: ");</w:t>
      </w:r>
    </w:p>
    <w:p w:rsidR="00853347" w:rsidRDefault="00853347" w:rsidP="0084097F"/>
    <w:p w:rsidR="00853347" w:rsidRDefault="00853347" w:rsidP="0084097F">
      <w:r>
        <w:t xml:space="preserve">      num[i] = input.nextInt();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// Display the array</w:t>
      </w:r>
    </w:p>
    <w:p w:rsidR="00853347" w:rsidRDefault="00853347" w:rsidP="0084097F">
      <w:r>
        <w:t xml:space="preserve">    for (int i = 9; i &gt;= 0; i--) {</w:t>
      </w:r>
    </w:p>
    <w:p w:rsidR="00853347" w:rsidRDefault="00853347" w:rsidP="0084097F">
      <w:r>
        <w:t xml:space="preserve">      System.out.println(num[i]);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// Exercise6_4.java: Analyze scores</w:t>
      </w:r>
    </w:p>
    <w:p w:rsidR="00853347" w:rsidRDefault="00853347" w:rsidP="0084097F">
      <w:r>
        <w:t>public class Exercise6_4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double[] scores = new double[10];</w:t>
      </w:r>
    </w:p>
    <w:p w:rsidR="00853347" w:rsidRDefault="00853347" w:rsidP="0084097F">
      <w:r>
        <w:t xml:space="preserve">    double sum = 0;</w:t>
      </w:r>
    </w:p>
    <w:p w:rsidR="00853347" w:rsidRDefault="00853347" w:rsidP="0084097F">
      <w:r>
        <w:t xml:space="preserve">    int count = 0;</w:t>
      </w:r>
    </w:p>
    <w:p w:rsidR="00853347" w:rsidRDefault="00853347" w:rsidP="0084097F"/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do {</w:t>
      </w:r>
    </w:p>
    <w:p w:rsidR="00853347" w:rsidRDefault="00853347" w:rsidP="0084097F">
      <w:r>
        <w:t xml:space="preserve">      System.out.print("Enter a new score: ");</w:t>
      </w:r>
    </w:p>
    <w:p w:rsidR="00853347" w:rsidRDefault="00853347" w:rsidP="0084097F">
      <w:r>
        <w:t xml:space="preserve">      scores[count] = input.nextDouble();</w:t>
      </w:r>
    </w:p>
    <w:p w:rsidR="00853347" w:rsidRDefault="00853347" w:rsidP="0084097F">
      <w:r>
        <w:t xml:space="preserve">      if (scores[count] &gt;= 0)</w:t>
      </w:r>
    </w:p>
    <w:p w:rsidR="00853347" w:rsidRDefault="00853347" w:rsidP="0084097F">
      <w:r>
        <w:t xml:space="preserve">        sum += scores[count];      </w:t>
      </w:r>
    </w:p>
    <w:p w:rsidR="00853347" w:rsidRDefault="00853347" w:rsidP="0084097F">
      <w:r>
        <w:t xml:space="preserve">    } while (scores[count++] &gt;= 0);</w:t>
      </w:r>
    </w:p>
    <w:p w:rsidR="00853347" w:rsidRDefault="00853347" w:rsidP="0084097F"/>
    <w:p w:rsidR="00853347" w:rsidRDefault="00853347" w:rsidP="0084097F">
      <w:r>
        <w:t xml:space="preserve">    System.out.println("count is " + count);</w:t>
      </w:r>
    </w:p>
    <w:p w:rsidR="00853347" w:rsidRDefault="00853347" w:rsidP="0084097F">
      <w:r>
        <w:t xml:space="preserve">    double average = (sum) / (count - 1);</w:t>
      </w:r>
    </w:p>
    <w:p w:rsidR="00853347" w:rsidRDefault="00853347" w:rsidP="0084097F"/>
    <w:p w:rsidR="00853347" w:rsidRDefault="00853347" w:rsidP="0084097F">
      <w:r>
        <w:t xml:space="preserve">    int numOfAbove = 0;</w:t>
      </w:r>
    </w:p>
    <w:p w:rsidR="00853347" w:rsidRDefault="00853347" w:rsidP="0084097F">
      <w:r>
        <w:t xml:space="preserve">    int numOfBelow = 0;</w:t>
      </w:r>
    </w:p>
    <w:p w:rsidR="00853347" w:rsidRDefault="00853347" w:rsidP="0084097F">
      <w:r>
        <w:t xml:space="preserve">    for (int i = 0; i &lt; count - 1; i++)</w:t>
      </w:r>
    </w:p>
    <w:p w:rsidR="00853347" w:rsidRDefault="00853347" w:rsidP="0084097F">
      <w:r>
        <w:t xml:space="preserve">      if (scores[i] &gt;= average)</w:t>
      </w:r>
    </w:p>
    <w:p w:rsidR="00853347" w:rsidRDefault="00853347" w:rsidP="0084097F">
      <w:r>
        <w:t xml:space="preserve">        numOfAbove++;</w:t>
      </w:r>
    </w:p>
    <w:p w:rsidR="00853347" w:rsidRDefault="00853347" w:rsidP="0084097F">
      <w:r>
        <w:t xml:space="preserve">      else</w:t>
      </w:r>
    </w:p>
    <w:p w:rsidR="00853347" w:rsidRDefault="00853347" w:rsidP="0084097F">
      <w:r>
        <w:t xml:space="preserve">        numOfBelow++;</w:t>
      </w:r>
    </w:p>
    <w:p w:rsidR="00853347" w:rsidRDefault="00853347" w:rsidP="0084097F"/>
    <w:p w:rsidR="00853347" w:rsidRDefault="00853347" w:rsidP="0084097F">
      <w:r>
        <w:t xml:space="preserve">    System.out.println("Average is " + average);</w:t>
      </w:r>
    </w:p>
    <w:p w:rsidR="00853347" w:rsidRDefault="00853347" w:rsidP="0084097F">
      <w:r>
        <w:t xml:space="preserve">    System.out.println("Number of scores above or equal to the average "</w:t>
      </w:r>
    </w:p>
    <w:p w:rsidR="00853347" w:rsidRDefault="00853347" w:rsidP="0084097F">
      <w:r>
        <w:t xml:space="preserve">      + numOfAbove);</w:t>
      </w:r>
    </w:p>
    <w:p w:rsidR="00853347" w:rsidRDefault="00853347" w:rsidP="0084097F">
      <w:r>
        <w:t xml:space="preserve">    System.out.println("Number of scores below the average "</w:t>
      </w:r>
    </w:p>
    <w:p w:rsidR="00853347" w:rsidRDefault="00853347" w:rsidP="0084097F">
      <w:r>
        <w:t xml:space="preserve">      + numOfBelow);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Exercise6_6 {</w:t>
      </w:r>
    </w:p>
    <w:p w:rsidR="00853347" w:rsidRDefault="00853347" w:rsidP="0084097F">
      <w:r>
        <w:t xml:space="preserve">  /** Main method */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final int NUM_OF_PRIMES = 50;</w:t>
      </w:r>
    </w:p>
    <w:p w:rsidR="00853347" w:rsidRDefault="00853347" w:rsidP="0084097F">
      <w:r>
        <w:t xml:space="preserve">    // Store prime numbers</w:t>
      </w:r>
    </w:p>
    <w:p w:rsidR="00853347" w:rsidRDefault="00853347" w:rsidP="0084097F">
      <w:r>
        <w:t xml:space="preserve">    int[] primeNumbers = new int[NUM_OF_PRIMES];</w:t>
      </w:r>
    </w:p>
    <w:p w:rsidR="00853347" w:rsidRDefault="00853347" w:rsidP="0084097F">
      <w:r>
        <w:t xml:space="preserve">    int count = 0; // Count the number of prime numbers</w:t>
      </w:r>
    </w:p>
    <w:p w:rsidR="00853347" w:rsidRDefault="00853347" w:rsidP="0084097F">
      <w:r>
        <w:t xml:space="preserve">    int number = 2; // A number to be tested for primeness</w:t>
      </w:r>
    </w:p>
    <w:p w:rsidR="00853347" w:rsidRDefault="00853347" w:rsidP="0084097F">
      <w:r>
        <w:t xml:space="preserve">    boolean isPrime = true; // Is the current number prime?</w:t>
      </w:r>
    </w:p>
    <w:p w:rsidR="00853347" w:rsidRDefault="00853347" w:rsidP="0084097F"/>
    <w:p w:rsidR="00853347" w:rsidRDefault="00853347" w:rsidP="0084097F">
      <w:r>
        <w:t xml:space="preserve">    System.out.println("The first 50 prime numbers are \n");</w:t>
      </w:r>
    </w:p>
    <w:p w:rsidR="00853347" w:rsidRDefault="00853347" w:rsidP="0084097F"/>
    <w:p w:rsidR="00853347" w:rsidRDefault="00853347" w:rsidP="0084097F">
      <w:r>
        <w:t xml:space="preserve">    // Repeatedly find prime numbers</w:t>
      </w:r>
    </w:p>
    <w:p w:rsidR="00853347" w:rsidRDefault="00853347" w:rsidP="0084097F">
      <w:r>
        <w:t xml:space="preserve">    while (count &lt; NUM_OF_PRIMES) {</w:t>
      </w:r>
    </w:p>
    <w:p w:rsidR="00853347" w:rsidRDefault="00853347" w:rsidP="0084097F">
      <w:r>
        <w:t xml:space="preserve">      // Assume the number is prime</w:t>
      </w:r>
    </w:p>
    <w:p w:rsidR="00853347" w:rsidRDefault="00853347" w:rsidP="0084097F">
      <w:r>
        <w:t xml:space="preserve">      isPrime = true;</w:t>
      </w:r>
    </w:p>
    <w:p w:rsidR="00853347" w:rsidRDefault="00853347" w:rsidP="0084097F"/>
    <w:p w:rsidR="00853347" w:rsidRDefault="00853347" w:rsidP="0084097F">
      <w:r>
        <w:t xml:space="preserve">      // Exercise3_21 if number is prime</w:t>
      </w:r>
    </w:p>
    <w:p w:rsidR="00853347" w:rsidRDefault="00853347" w:rsidP="0084097F">
      <w:r>
        <w:t xml:space="preserve">      for (int i = 0; i &lt; count &amp;&amp;</w:t>
      </w:r>
    </w:p>
    <w:p w:rsidR="00853347" w:rsidRDefault="00853347" w:rsidP="0084097F">
      <w:r>
        <w:t xml:space="preserve">        primeNumbers[i] &lt;= Math.sqrt(number); i++) {</w:t>
      </w:r>
    </w:p>
    <w:p w:rsidR="00853347" w:rsidRDefault="00853347" w:rsidP="0084097F">
      <w:r>
        <w:t xml:space="preserve">        //If true, the number is not prime</w:t>
      </w:r>
    </w:p>
    <w:p w:rsidR="00853347" w:rsidRDefault="00853347" w:rsidP="0084097F">
      <w:r>
        <w:t xml:space="preserve">        if (number % primeNumbers[i] == 0) {</w:t>
      </w:r>
    </w:p>
    <w:p w:rsidR="00853347" w:rsidRDefault="00853347" w:rsidP="0084097F">
      <w:r>
        <w:t xml:space="preserve">          // Set isPrime to false, if the number is not prime</w:t>
      </w:r>
    </w:p>
    <w:p w:rsidR="00853347" w:rsidRDefault="00853347" w:rsidP="0084097F">
      <w:r>
        <w:t xml:space="preserve">          isPrime = false;</w:t>
      </w:r>
    </w:p>
    <w:p w:rsidR="00853347" w:rsidRDefault="00853347" w:rsidP="0084097F">
      <w:r>
        <w:t xml:space="preserve">          break; // Exit the for loop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}</w:t>
      </w:r>
    </w:p>
    <w:p w:rsidR="00853347" w:rsidRDefault="00853347" w:rsidP="0084097F"/>
    <w:p w:rsidR="00853347" w:rsidRDefault="00853347" w:rsidP="0084097F">
      <w:r>
        <w:t xml:space="preserve">      // Print the prime number and increase the count</w:t>
      </w:r>
    </w:p>
    <w:p w:rsidR="00853347" w:rsidRDefault="00853347" w:rsidP="0084097F">
      <w:r>
        <w:t xml:space="preserve">      if (isPrime) {</w:t>
      </w:r>
    </w:p>
    <w:p w:rsidR="00853347" w:rsidRDefault="00853347" w:rsidP="0084097F">
      <w:r>
        <w:t xml:space="preserve">        primeNumbers[count] = number;</w:t>
      </w:r>
    </w:p>
    <w:p w:rsidR="00853347" w:rsidRDefault="00853347" w:rsidP="0084097F">
      <w:r>
        <w:t xml:space="preserve">        count++; // Increase the count</w:t>
      </w:r>
    </w:p>
    <w:p w:rsidR="00853347" w:rsidRDefault="00853347" w:rsidP="0084097F"/>
    <w:p w:rsidR="00853347" w:rsidRDefault="00853347" w:rsidP="0084097F">
      <w:r>
        <w:t xml:space="preserve">        if (count % 10 == 0) {</w:t>
      </w:r>
    </w:p>
    <w:p w:rsidR="00853347" w:rsidRDefault="00853347" w:rsidP="0084097F">
      <w:r>
        <w:t xml:space="preserve">          // Print the number and advance to the new line</w:t>
      </w:r>
    </w:p>
    <w:p w:rsidR="00853347" w:rsidRDefault="00853347" w:rsidP="0084097F">
      <w:r>
        <w:t xml:space="preserve">          System.out.println(number);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  else</w:t>
      </w:r>
    </w:p>
    <w:p w:rsidR="00853347" w:rsidRDefault="00853347" w:rsidP="0084097F">
      <w:r>
        <w:t xml:space="preserve">          System.out.print(number + "\t");</w:t>
      </w:r>
    </w:p>
    <w:p w:rsidR="00853347" w:rsidRDefault="00853347" w:rsidP="0084097F">
      <w:r>
        <w:t xml:space="preserve">      }</w:t>
      </w:r>
    </w:p>
    <w:p w:rsidR="00853347" w:rsidRDefault="00853347" w:rsidP="0084097F"/>
    <w:p w:rsidR="00853347" w:rsidRDefault="00853347" w:rsidP="0084097F">
      <w:r>
        <w:t xml:space="preserve">      // Check if the next number is prime</w:t>
      </w:r>
    </w:p>
    <w:p w:rsidR="00853347" w:rsidRDefault="00853347" w:rsidP="0084097F">
      <w:r>
        <w:t xml:space="preserve">      number++;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// Exercise6_8.java:</w:t>
      </w:r>
    </w:p>
    <w:p w:rsidR="00853347" w:rsidRDefault="00853347" w:rsidP="0084097F">
      <w:r>
        <w:t>public class Exercise6_8 {</w:t>
      </w:r>
    </w:p>
    <w:p w:rsidR="00853347" w:rsidRDefault="00853347" w:rsidP="0084097F">
      <w:r>
        <w:t xml:space="preserve">  // Main method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int[] list1 = {1, 2, 3, 4, 5, 6};</w:t>
      </w:r>
    </w:p>
    <w:p w:rsidR="00853347" w:rsidRDefault="00853347" w:rsidP="0084097F">
      <w:r>
        <w:t xml:space="preserve">    double[] list2 = {6.0, 4.4, 1.9, 2.9, 3.4, 3.5};</w:t>
      </w:r>
    </w:p>
    <w:p w:rsidR="00853347" w:rsidRDefault="00853347" w:rsidP="001E71A6">
      <w:pPr>
        <w:tabs>
          <w:tab w:val="left" w:pos="1170"/>
        </w:tabs>
      </w:pPr>
      <w:r>
        <w:tab/>
      </w:r>
    </w:p>
    <w:p w:rsidR="00853347" w:rsidRDefault="00853347" w:rsidP="0084097F">
      <w:r>
        <w:t xml:space="preserve">    System.out.println(average(list1));</w:t>
      </w:r>
    </w:p>
    <w:p w:rsidR="00853347" w:rsidRDefault="00853347" w:rsidP="0084097F">
      <w:r>
        <w:t xml:space="preserve">    System.out.println(average(list2));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int average(int[] array) {</w:t>
      </w:r>
    </w:p>
    <w:p w:rsidR="00853347" w:rsidRDefault="00853347" w:rsidP="0084097F">
      <w:r>
        <w:t xml:space="preserve">    int sum = 0;</w:t>
      </w:r>
    </w:p>
    <w:p w:rsidR="00853347" w:rsidRDefault="00853347" w:rsidP="0084097F">
      <w:r>
        <w:t xml:space="preserve">    for (int i = 0; i &lt; array.length; i++)</w:t>
      </w:r>
    </w:p>
    <w:p w:rsidR="00853347" w:rsidRDefault="00853347" w:rsidP="0084097F">
      <w:r>
        <w:t xml:space="preserve">      sum += array[i];</w:t>
      </w:r>
    </w:p>
    <w:p w:rsidR="00853347" w:rsidRDefault="00853347" w:rsidP="0084097F">
      <w:r>
        <w:t xml:space="preserve">    return sum / array.length;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double average(double[] array) {</w:t>
      </w:r>
    </w:p>
    <w:p w:rsidR="00853347" w:rsidRDefault="00853347" w:rsidP="0084097F">
      <w:r>
        <w:t xml:space="preserve">    double sum = 0;</w:t>
      </w:r>
    </w:p>
    <w:p w:rsidR="00853347" w:rsidRDefault="00853347" w:rsidP="0084097F">
      <w:r>
        <w:t xml:space="preserve">    for (int i = 0; i &lt; array.length; i++)</w:t>
      </w:r>
    </w:p>
    <w:p w:rsidR="00853347" w:rsidRDefault="00853347" w:rsidP="0084097F">
      <w:r>
        <w:t xml:space="preserve">      sum += array[i];</w:t>
      </w:r>
    </w:p>
    <w:p w:rsidR="00853347" w:rsidRDefault="00853347" w:rsidP="0084097F">
      <w:r>
        <w:t xml:space="preserve">    return sum / array.length;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// Exercise6_10.java: Write a method that finds the index of</w:t>
      </w:r>
    </w:p>
    <w:p w:rsidR="00853347" w:rsidRDefault="00853347" w:rsidP="0084097F">
      <w:r>
        <w:t>// the smallest element in an array of integers.</w:t>
      </w:r>
    </w:p>
    <w:p w:rsidR="00853347" w:rsidRDefault="00853347" w:rsidP="0084097F">
      <w:r>
        <w:t>public class Exercise6_10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double[] numbers = new double[10];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System.out.print("Enter ten numbers: ");</w:t>
      </w:r>
    </w:p>
    <w:p w:rsidR="00853347" w:rsidRDefault="00853347" w:rsidP="0084097F"/>
    <w:p w:rsidR="00853347" w:rsidRDefault="00853347" w:rsidP="0084097F">
      <w:r>
        <w:t xml:space="preserve">    for (int i = 0; i &lt; numbers.length; i++) </w:t>
      </w:r>
    </w:p>
    <w:p w:rsidR="00853347" w:rsidRDefault="00853347" w:rsidP="0084097F">
      <w:r>
        <w:t xml:space="preserve">      numbers[i] = input.nextDouble();</w:t>
      </w:r>
    </w:p>
    <w:p w:rsidR="00853347" w:rsidRDefault="00853347" w:rsidP="0084097F"/>
    <w:p w:rsidR="00853347" w:rsidRDefault="00853347" w:rsidP="0084097F">
      <w:r>
        <w:t xml:space="preserve">    System.out.println("The index of the min is " + </w:t>
      </w:r>
    </w:p>
    <w:p w:rsidR="00853347" w:rsidRDefault="00853347" w:rsidP="0084097F">
      <w:r>
        <w:t xml:space="preserve">        indexOfSmallestElement(numbers));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public static int indexOfSmallestElement(double[] list) {</w:t>
      </w:r>
    </w:p>
    <w:p w:rsidR="00853347" w:rsidRDefault="00853347" w:rsidP="0084097F">
      <w:r>
        <w:t xml:space="preserve">    double min = list[0];</w:t>
      </w:r>
    </w:p>
    <w:p w:rsidR="00853347" w:rsidRDefault="00853347" w:rsidP="0084097F">
      <w:r>
        <w:t xml:space="preserve">    int minIndex = 0;</w:t>
      </w:r>
    </w:p>
    <w:p w:rsidR="00853347" w:rsidRDefault="00853347" w:rsidP="0084097F"/>
    <w:p w:rsidR="00853347" w:rsidRDefault="00853347" w:rsidP="0084097F">
      <w:r>
        <w:t xml:space="preserve">    for (int i = 1; i &lt; list.length; i++)</w:t>
      </w:r>
    </w:p>
    <w:p w:rsidR="00853347" w:rsidRDefault="00853347" w:rsidP="0084097F">
      <w:r>
        <w:t xml:space="preserve">      if (min &gt; list[i]) {</w:t>
      </w:r>
    </w:p>
    <w:p w:rsidR="00853347" w:rsidRDefault="00853347" w:rsidP="0084097F">
      <w:r>
        <w:t xml:space="preserve">        min = list[i];</w:t>
      </w:r>
    </w:p>
    <w:p w:rsidR="00853347" w:rsidRDefault="00853347" w:rsidP="0084097F">
      <w:r>
        <w:t xml:space="preserve">        minIndex = i;</w:t>
      </w:r>
    </w:p>
    <w:p w:rsidR="00853347" w:rsidRDefault="00853347" w:rsidP="0084097F">
      <w:r>
        <w:t xml:space="preserve">      }</w:t>
      </w:r>
    </w:p>
    <w:p w:rsidR="00853347" w:rsidRDefault="00853347" w:rsidP="0084097F"/>
    <w:p w:rsidR="00853347" w:rsidRDefault="00853347" w:rsidP="0084097F">
      <w:r>
        <w:t xml:space="preserve">    return minIndex;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Exercise6_12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 int[] myList = {1, 2, 3, 4, 5, 6, 7, 8};</w:t>
      </w:r>
    </w:p>
    <w:p w:rsidR="00853347" w:rsidRDefault="00853347" w:rsidP="0084097F">
      <w:r>
        <w:t xml:space="preserve">     reverse(myList);</w:t>
      </w:r>
    </w:p>
    <w:p w:rsidR="00853347" w:rsidRDefault="00853347" w:rsidP="0084097F"/>
    <w:p w:rsidR="00853347" w:rsidRDefault="00853347" w:rsidP="0084097F">
      <w:r>
        <w:t xml:space="preserve">     for (int i = 0; i &lt; myList.length; i++)</w:t>
      </w:r>
    </w:p>
    <w:p w:rsidR="00853347" w:rsidRDefault="00853347" w:rsidP="0084097F">
      <w:r>
        <w:t xml:space="preserve">       System.out.print(myList[i] + " ");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int[] reverse(int[] list) {</w:t>
      </w:r>
    </w:p>
    <w:p w:rsidR="00853347" w:rsidRDefault="00853347" w:rsidP="0084097F">
      <w:r>
        <w:t xml:space="preserve">    for (int i = 0, j = list.length - 1; i &lt; list.length / 2; i++, j--) {</w:t>
      </w:r>
    </w:p>
    <w:p w:rsidR="00853347" w:rsidRDefault="00853347" w:rsidP="0084097F">
      <w:r>
        <w:t xml:space="preserve">      int temp = list[i];</w:t>
      </w:r>
    </w:p>
    <w:p w:rsidR="00853347" w:rsidRDefault="00853347" w:rsidP="0084097F">
      <w:r>
        <w:t xml:space="preserve">      list[i] = list[j];</w:t>
      </w:r>
    </w:p>
    <w:p w:rsidR="00853347" w:rsidRDefault="00853347" w:rsidP="0084097F">
      <w:r>
        <w:t xml:space="preserve">      list[j] = temp;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list;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Exercise6_14 {</w:t>
      </w:r>
    </w:p>
    <w:p w:rsidR="00853347" w:rsidRDefault="00853347" w:rsidP="0084097F">
      <w:r>
        <w:t xml:space="preserve">  public static void main(String args[]) {</w:t>
      </w:r>
    </w:p>
    <w:p w:rsidR="00853347" w:rsidRDefault="00853347" w:rsidP="0084097F">
      <w:r>
        <w:t xml:space="preserve">    System.out.print("Enter five integers: ");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double number = input.nextDouble();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System.out.println(</w:t>
      </w:r>
    </w:p>
    <w:p w:rsidR="00853347" w:rsidRDefault="00853347" w:rsidP="0084097F">
      <w:r>
        <w:t xml:space="preserve">      "The square root for 9 is " + SquareRoot.sqrt(number));</w:t>
      </w:r>
    </w:p>
    <w:p w:rsidR="00853347" w:rsidRDefault="00853347" w:rsidP="0084097F"/>
    <w:p w:rsidR="00853347" w:rsidRDefault="00853347" w:rsidP="0084097F">
      <w:r>
        <w:t xml:space="preserve">    System.out.println(gcd(33, 33, 33, 11, 22));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int gcd(int... numbers) {</w:t>
      </w:r>
    </w:p>
    <w:p w:rsidR="00853347" w:rsidRDefault="00853347" w:rsidP="0084097F">
      <w:r>
        <w:t xml:space="preserve">    int gcd = numbers[0];</w:t>
      </w:r>
    </w:p>
    <w:p w:rsidR="00853347" w:rsidRDefault="00853347" w:rsidP="0084097F"/>
    <w:p w:rsidR="00853347" w:rsidRDefault="00853347" w:rsidP="0084097F">
      <w:r>
        <w:t xml:space="preserve">    for (int i = 1; i &lt; numbers.length; i++)</w:t>
      </w:r>
    </w:p>
    <w:p w:rsidR="00853347" w:rsidRDefault="00853347" w:rsidP="0084097F">
      <w:r>
        <w:t xml:space="preserve">      gcd = gcd(gcd, numbers[i]);</w:t>
      </w:r>
    </w:p>
    <w:p w:rsidR="00853347" w:rsidRDefault="00853347" w:rsidP="0084097F"/>
    <w:p w:rsidR="00853347" w:rsidRDefault="00853347" w:rsidP="0084097F">
      <w:r>
        <w:t xml:space="preserve">    return gcd;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/** Return the gcd of two integers */</w:t>
      </w:r>
    </w:p>
    <w:p w:rsidR="00853347" w:rsidRDefault="00853347" w:rsidP="0084097F">
      <w:r>
        <w:t xml:space="preserve">  public static int gcd(int n1, int n2) {</w:t>
      </w:r>
    </w:p>
    <w:p w:rsidR="00853347" w:rsidRDefault="00853347" w:rsidP="0084097F">
      <w:r>
        <w:t xml:space="preserve">    int gcd = 1; // Initial gcd is 1</w:t>
      </w:r>
    </w:p>
    <w:p w:rsidR="00853347" w:rsidRDefault="00853347" w:rsidP="0084097F">
      <w:r>
        <w:t xml:space="preserve">    int k = 1;   // Possible gcd</w:t>
      </w:r>
    </w:p>
    <w:p w:rsidR="00853347" w:rsidRDefault="00853347" w:rsidP="0084097F"/>
    <w:p w:rsidR="00853347" w:rsidRDefault="00853347" w:rsidP="0084097F">
      <w:r>
        <w:t xml:space="preserve">    while (k &lt;= n1 &amp;&amp; k &lt;= n2) {</w:t>
      </w:r>
    </w:p>
    <w:p w:rsidR="00853347" w:rsidRDefault="00853347" w:rsidP="0084097F">
      <w:r>
        <w:t xml:space="preserve">      if (n1 % k == 0 &amp;&amp; n2 % k == 0)</w:t>
      </w:r>
    </w:p>
    <w:p w:rsidR="00853347" w:rsidRDefault="00853347" w:rsidP="0084097F">
      <w:r>
        <w:t xml:space="preserve">        gcd = k; // Update gcd</w:t>
      </w:r>
    </w:p>
    <w:p w:rsidR="00853347" w:rsidRDefault="00853347" w:rsidP="0084097F">
      <w:r>
        <w:t xml:space="preserve">      k++;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  return gcd; // Return gcd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Exercise6_16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int[] list = new int[100000];</w:t>
      </w:r>
    </w:p>
    <w:p w:rsidR="00853347" w:rsidRDefault="00853347" w:rsidP="0084097F">
      <w:r>
        <w:t xml:space="preserve">    for (int i = 0; i &lt; list.length; i++) {</w:t>
      </w:r>
    </w:p>
    <w:p w:rsidR="00853347" w:rsidRDefault="00853347" w:rsidP="0084097F">
      <w:r>
        <w:t xml:space="preserve">      list[i] = (int)(Math.random() * 1000000);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int key = (int)(Math.random() * 1000000);</w:t>
      </w:r>
    </w:p>
    <w:p w:rsidR="00853347" w:rsidRDefault="00853347" w:rsidP="0084097F">
      <w:r>
        <w:t xml:space="preserve">    long startTime = System.currentTimeMillis();</w:t>
      </w:r>
    </w:p>
    <w:p w:rsidR="00853347" w:rsidRDefault="00853347" w:rsidP="0084097F">
      <w:r>
        <w:t xml:space="preserve">    System.out.println(LinearSearch.linearSearch(list, key));</w:t>
      </w:r>
    </w:p>
    <w:p w:rsidR="00853347" w:rsidRDefault="00853347" w:rsidP="0084097F">
      <w:r>
        <w:t xml:space="preserve">    long endTime = System.currentTimeMillis();</w:t>
      </w:r>
    </w:p>
    <w:p w:rsidR="00853347" w:rsidRDefault="00853347" w:rsidP="0084097F">
      <w:r>
        <w:t xml:space="preserve">    long executionTime = endTime - startTime;</w:t>
      </w:r>
    </w:p>
    <w:p w:rsidR="00853347" w:rsidRDefault="00853347" w:rsidP="0084097F">
      <w:r>
        <w:t xml:space="preserve">    System.out.println("Execution time for linear search is " +</w:t>
      </w:r>
    </w:p>
    <w:p w:rsidR="00853347" w:rsidRDefault="00853347" w:rsidP="0084097F">
      <w:r>
        <w:t xml:space="preserve">                       executionTime);</w:t>
      </w:r>
    </w:p>
    <w:p w:rsidR="00853347" w:rsidRDefault="00853347" w:rsidP="0084097F"/>
    <w:p w:rsidR="00853347" w:rsidRDefault="00853347" w:rsidP="0084097F">
      <w:r>
        <w:t xml:space="preserve">    java.util.Arrays.sort(list);</w:t>
      </w:r>
    </w:p>
    <w:p w:rsidR="00853347" w:rsidRDefault="00853347" w:rsidP="0084097F">
      <w:r>
        <w:t xml:space="preserve">    startTime = System.currentTimeMillis();</w:t>
      </w:r>
    </w:p>
    <w:p w:rsidR="00853347" w:rsidRDefault="00853347" w:rsidP="0084097F">
      <w:r>
        <w:t xml:space="preserve">    System.out.println(BinarySearch.binarySearch(list, key));</w:t>
      </w:r>
    </w:p>
    <w:p w:rsidR="00853347" w:rsidRDefault="00853347" w:rsidP="0084097F">
      <w:r>
        <w:t xml:space="preserve">    endTime = System.currentTimeMillis();</w:t>
      </w:r>
    </w:p>
    <w:p w:rsidR="00853347" w:rsidRDefault="00853347" w:rsidP="0084097F">
      <w:r>
        <w:t xml:space="preserve">    executionTime = endTime - startTime;</w:t>
      </w:r>
    </w:p>
    <w:p w:rsidR="00853347" w:rsidRDefault="00853347" w:rsidP="0084097F">
      <w:r>
        <w:t xml:space="preserve">    System.out.println("Execution time for binary search is " +</w:t>
      </w:r>
    </w:p>
    <w:p w:rsidR="00853347" w:rsidRDefault="00853347" w:rsidP="0084097F">
      <w:r>
        <w:t xml:space="preserve">                       executionTime);</w:t>
      </w:r>
    </w:p>
    <w:p w:rsidR="00853347" w:rsidRDefault="00853347" w:rsidP="0084097F"/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>}</w:t>
      </w:r>
    </w:p>
    <w:p w:rsidR="00853347" w:rsidRDefault="00853347" w:rsidP="0084097F">
      <w:r>
        <w:t>// Bubble sort</w:t>
      </w:r>
    </w:p>
    <w:p w:rsidR="00853347" w:rsidRDefault="00853347" w:rsidP="0084097F">
      <w:r>
        <w:t>public class Exercise6_18 {</w:t>
      </w:r>
    </w:p>
    <w:p w:rsidR="00853347" w:rsidRDefault="00853347" w:rsidP="0084097F">
      <w:r>
        <w:t xml:space="preserve">  public static void main (String[] args) {</w:t>
      </w:r>
    </w:p>
    <w:p w:rsidR="00853347" w:rsidRDefault="00853347" w:rsidP="0084097F">
      <w:r>
        <w:t xml:space="preserve">    double[] myList = {5.0, 4.4, 1.9, 2.9, 3.4, 2.9, 3.5};</w:t>
      </w:r>
    </w:p>
    <w:p w:rsidR="00853347" w:rsidRDefault="00853347" w:rsidP="0084097F">
      <w:r>
        <w:t xml:space="preserve">    System.out.println("My list before sort is: ");</w:t>
      </w:r>
    </w:p>
    <w:p w:rsidR="00853347" w:rsidRDefault="00853347" w:rsidP="0084097F"/>
    <w:p w:rsidR="00853347" w:rsidRDefault="00853347" w:rsidP="0084097F">
      <w:r>
        <w:t xml:space="preserve">    //prints the original list</w:t>
      </w:r>
    </w:p>
    <w:p w:rsidR="00853347" w:rsidRDefault="00853347" w:rsidP="0084097F">
      <w:r>
        <w:t xml:space="preserve">    printList(myList);</w:t>
      </w:r>
    </w:p>
    <w:p w:rsidR="00853347" w:rsidRDefault="00853347" w:rsidP="0084097F">
      <w:r>
        <w:t xml:space="preserve">    bubbleSort(myList);</w:t>
      </w:r>
    </w:p>
    <w:p w:rsidR="00853347" w:rsidRDefault="00853347" w:rsidP="0084097F"/>
    <w:p w:rsidR="00853347" w:rsidRDefault="00853347" w:rsidP="0084097F">
      <w:r>
        <w:t xml:space="preserve">    //prints the sorted list</w:t>
      </w:r>
    </w:p>
    <w:p w:rsidR="00853347" w:rsidRDefault="00853347" w:rsidP="0084097F">
      <w:r>
        <w:t xml:space="preserve">    System.out.println("My list after sort is: ");</w:t>
      </w:r>
    </w:p>
    <w:p w:rsidR="00853347" w:rsidRDefault="00853347" w:rsidP="0084097F">
      <w:r>
        <w:t xml:space="preserve">    printList(myList);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static void printList(double[] list) {</w:t>
      </w:r>
    </w:p>
    <w:p w:rsidR="00853347" w:rsidRDefault="00853347" w:rsidP="0084097F">
      <w:r>
        <w:t xml:space="preserve">    for (int i = 0; i &lt; list.length; i++)</w:t>
      </w:r>
    </w:p>
    <w:p w:rsidR="00853347" w:rsidRDefault="00853347" w:rsidP="0084097F">
      <w:r>
        <w:t xml:space="preserve">      System.out.println(list[i]);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static void bubbleSort(double[] list) {</w:t>
      </w:r>
    </w:p>
    <w:p w:rsidR="00853347" w:rsidRDefault="00853347" w:rsidP="0084097F">
      <w:r>
        <w:t xml:space="preserve">    boolean changed = true;</w:t>
      </w:r>
    </w:p>
    <w:p w:rsidR="00853347" w:rsidRDefault="00853347" w:rsidP="0084097F">
      <w:r>
        <w:t xml:space="preserve">    do {</w:t>
      </w:r>
    </w:p>
    <w:p w:rsidR="00853347" w:rsidRDefault="00853347" w:rsidP="0084097F">
      <w:r>
        <w:t xml:space="preserve">      changed = false;</w:t>
      </w:r>
    </w:p>
    <w:p w:rsidR="00853347" w:rsidRDefault="00853347" w:rsidP="0084097F">
      <w:r>
        <w:t xml:space="preserve">      for (int j = 0; j &lt; list.length - 1; j++)</w:t>
      </w:r>
    </w:p>
    <w:p w:rsidR="00853347" w:rsidRDefault="00853347" w:rsidP="0084097F">
      <w:r>
        <w:t xml:space="preserve">        if (list[j] &gt; list[j+1]) {</w:t>
      </w:r>
    </w:p>
    <w:p w:rsidR="00853347" w:rsidRDefault="00853347" w:rsidP="0084097F">
      <w:r>
        <w:t xml:space="preserve">          //swap list[j] wiht list[j+1]</w:t>
      </w:r>
    </w:p>
    <w:p w:rsidR="00853347" w:rsidRDefault="00853347" w:rsidP="0084097F">
      <w:r>
        <w:t xml:space="preserve">          double temp = list[j];</w:t>
      </w:r>
    </w:p>
    <w:p w:rsidR="00853347" w:rsidRDefault="00853347" w:rsidP="0084097F">
      <w:r>
        <w:t xml:space="preserve">          list[j] = list[j + 1];</w:t>
      </w:r>
    </w:p>
    <w:p w:rsidR="00853347" w:rsidRDefault="00853347" w:rsidP="0084097F">
      <w:r>
        <w:t xml:space="preserve">          list[j + 1] = temp;</w:t>
      </w:r>
    </w:p>
    <w:p w:rsidR="00853347" w:rsidRDefault="00853347" w:rsidP="0084097F">
      <w:r>
        <w:t xml:space="preserve">          changed = true;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} while (changed);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Exercise6_20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// Queen positions</w:t>
      </w:r>
    </w:p>
    <w:p w:rsidR="00853347" w:rsidRDefault="00853347" w:rsidP="0084097F">
      <w:r>
        <w:t xml:space="preserve">    int[] queens = new int[8]; // queens are placed at (i, queens[i])</w:t>
      </w:r>
    </w:p>
    <w:p w:rsidR="00853347" w:rsidRDefault="00853347" w:rsidP="0084097F"/>
    <w:p w:rsidR="00853347" w:rsidRDefault="00853347" w:rsidP="0084097F">
      <w:r>
        <w:t xml:space="preserve">    for (int i = 0; i &lt; 8; i++)</w:t>
      </w:r>
    </w:p>
    <w:p w:rsidR="00853347" w:rsidRDefault="00853347" w:rsidP="0084097F">
      <w:r>
        <w:t xml:space="preserve">      queens[i] = -1; // -1 indicates that no queen is currently placed in the</w:t>
      </w:r>
    </w:p>
    <w:p w:rsidR="00853347" w:rsidRDefault="00853347" w:rsidP="0084097F">
      <w:r>
        <w:t xml:space="preserve">                      // ith row</w:t>
      </w:r>
    </w:p>
    <w:p w:rsidR="00853347" w:rsidRDefault="00853347" w:rsidP="0084097F">
      <w:r>
        <w:t xml:space="preserve">    queens[0] = 0; // Initially, place a queen at (0, 0) in the 0th row</w:t>
      </w:r>
    </w:p>
    <w:p w:rsidR="00853347" w:rsidRDefault="00853347" w:rsidP="0084097F"/>
    <w:p w:rsidR="00853347" w:rsidRDefault="00853347" w:rsidP="0084097F">
      <w:r>
        <w:t xml:space="preserve">    // k - 1 indicates the number of queens placed so far</w:t>
      </w:r>
    </w:p>
    <w:p w:rsidR="00853347" w:rsidRDefault="00853347" w:rsidP="0084097F">
      <w:r>
        <w:t xml:space="preserve">    // We are looking for a position in the kth row to place a queen</w:t>
      </w:r>
    </w:p>
    <w:p w:rsidR="00853347" w:rsidRDefault="00853347" w:rsidP="0084097F">
      <w:r>
        <w:t xml:space="preserve">    int k = 1;</w:t>
      </w:r>
    </w:p>
    <w:p w:rsidR="00853347" w:rsidRDefault="00853347" w:rsidP="0084097F">
      <w:r>
        <w:t xml:space="preserve">    while (k &gt;= 0 &amp;&amp; k &lt;= 7) {</w:t>
      </w:r>
    </w:p>
    <w:p w:rsidR="00853347" w:rsidRDefault="00853347" w:rsidP="0084097F">
      <w:r>
        <w:t xml:space="preserve">      // Find a position to place a queen in the kth row</w:t>
      </w:r>
    </w:p>
    <w:p w:rsidR="00853347" w:rsidRDefault="00853347" w:rsidP="0084097F">
      <w:r>
        <w:t xml:space="preserve">      int j = findPosition(k, queens);</w:t>
      </w:r>
    </w:p>
    <w:p w:rsidR="00853347" w:rsidRDefault="00853347" w:rsidP="0084097F">
      <w:r>
        <w:t xml:space="preserve">      if (j &lt; 0) {</w:t>
      </w:r>
    </w:p>
    <w:p w:rsidR="00853347" w:rsidRDefault="00853347" w:rsidP="0084097F">
      <w:r>
        <w:t xml:space="preserve">        queens[k] = -1;</w:t>
      </w:r>
    </w:p>
    <w:p w:rsidR="00853347" w:rsidRDefault="00853347" w:rsidP="0084097F">
      <w:r>
        <w:t xml:space="preserve">        k--; // back track to the previous row</w:t>
      </w:r>
    </w:p>
    <w:p w:rsidR="00853347" w:rsidRDefault="00853347" w:rsidP="0084097F">
      <w:r>
        <w:t xml:space="preserve">      } else {</w:t>
      </w:r>
    </w:p>
    <w:p w:rsidR="00853347" w:rsidRDefault="00853347" w:rsidP="0084097F">
      <w:r>
        <w:t xml:space="preserve">        queens[k] = j;</w:t>
      </w:r>
    </w:p>
    <w:p w:rsidR="00853347" w:rsidRDefault="00853347" w:rsidP="0084097F">
      <w:r>
        <w:t xml:space="preserve">        k++;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printResult(queens);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int findPosition(int k, int[] queens) {</w:t>
      </w:r>
    </w:p>
    <w:p w:rsidR="00853347" w:rsidRDefault="00853347" w:rsidP="0084097F">
      <w:r>
        <w:t xml:space="preserve">    int start = queens[k] == -1 ? 0 : queens[k] + 1;</w:t>
      </w:r>
    </w:p>
    <w:p w:rsidR="00853347" w:rsidRDefault="00853347" w:rsidP="0084097F"/>
    <w:p w:rsidR="00853347" w:rsidRDefault="00853347" w:rsidP="0084097F">
      <w:r>
        <w:t xml:space="preserve">    for (int j = start; j &lt; 8; j++) {</w:t>
      </w:r>
    </w:p>
    <w:p w:rsidR="00853347" w:rsidRDefault="00853347" w:rsidP="0084097F">
      <w:r>
        <w:t xml:space="preserve">      if (isValid(k, j, queens))</w:t>
      </w:r>
    </w:p>
    <w:p w:rsidR="00853347" w:rsidRDefault="00853347" w:rsidP="0084097F">
      <w:r>
        <w:t xml:space="preserve">        return j; // (k, j) is the place to put the queen now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-1;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Return true if you a queen can be placed at (k, j) */</w:t>
      </w:r>
    </w:p>
    <w:p w:rsidR="00853347" w:rsidRDefault="00853347" w:rsidP="0084097F">
      <w:r>
        <w:t xml:space="preserve">  public static boolean isValid(int k, int j, int queens[]) {</w:t>
      </w:r>
    </w:p>
    <w:p w:rsidR="00853347" w:rsidRDefault="00853347" w:rsidP="0084097F">
      <w:r>
        <w:t xml:space="preserve">    // See if (k, j) is a possible position</w:t>
      </w:r>
    </w:p>
    <w:p w:rsidR="00853347" w:rsidRDefault="00853347" w:rsidP="0084097F">
      <w:r>
        <w:t xml:space="preserve">    // Check jth column</w:t>
      </w:r>
    </w:p>
    <w:p w:rsidR="00853347" w:rsidRDefault="00853347" w:rsidP="0084097F">
      <w:r>
        <w:t xml:space="preserve">    for (int i = 0; i &lt; k; i++)</w:t>
      </w:r>
    </w:p>
    <w:p w:rsidR="00853347" w:rsidRDefault="00853347" w:rsidP="0084097F">
      <w:r>
        <w:t xml:space="preserve">      if (queens[i] == j)</w:t>
      </w:r>
    </w:p>
    <w:p w:rsidR="00853347" w:rsidRDefault="00853347" w:rsidP="0084097F">
      <w:r>
        <w:t xml:space="preserve">        return false;</w:t>
      </w:r>
    </w:p>
    <w:p w:rsidR="00853347" w:rsidRDefault="00853347" w:rsidP="0084097F"/>
    <w:p w:rsidR="00853347" w:rsidRDefault="00853347" w:rsidP="0084097F">
      <w:r>
        <w:t xml:space="preserve">    // Check major diagnol</w:t>
      </w:r>
    </w:p>
    <w:p w:rsidR="00853347" w:rsidRDefault="00853347" w:rsidP="0084097F">
      <w:r>
        <w:t xml:space="preserve">    for (int row = k - 1, column = j - 1; row &gt;= 0 &amp;&amp; column &gt;= 0; row--, column--)</w:t>
      </w:r>
    </w:p>
    <w:p w:rsidR="00853347" w:rsidRDefault="00853347" w:rsidP="0084097F">
      <w:r>
        <w:t xml:space="preserve">      if (queens[row] == column)</w:t>
      </w:r>
    </w:p>
    <w:p w:rsidR="00853347" w:rsidRDefault="00853347" w:rsidP="0084097F">
      <w:r>
        <w:t xml:space="preserve">        return false;</w:t>
      </w:r>
    </w:p>
    <w:p w:rsidR="00853347" w:rsidRDefault="00853347" w:rsidP="0084097F"/>
    <w:p w:rsidR="00853347" w:rsidRDefault="00853347" w:rsidP="0084097F">
      <w:r>
        <w:t xml:space="preserve">    // Check minor diagnol</w:t>
      </w:r>
    </w:p>
    <w:p w:rsidR="00853347" w:rsidRDefault="00853347" w:rsidP="0084097F">
      <w:r>
        <w:t xml:space="preserve">    for (int row = k - 1, column = j + 1; row &gt;= 0 &amp;&amp; column &lt;= 7; row--, column++)</w:t>
      </w:r>
    </w:p>
    <w:p w:rsidR="00853347" w:rsidRDefault="00853347" w:rsidP="0084097F">
      <w:r>
        <w:t xml:space="preserve">      if (queens[row] == column)</w:t>
      </w:r>
    </w:p>
    <w:p w:rsidR="00853347" w:rsidRDefault="00853347" w:rsidP="0084097F">
      <w:r>
        <w:t xml:space="preserve">        return false;</w:t>
      </w:r>
    </w:p>
    <w:p w:rsidR="00853347" w:rsidRDefault="00853347" w:rsidP="0084097F"/>
    <w:p w:rsidR="00853347" w:rsidRDefault="00853347" w:rsidP="0084097F">
      <w:r>
        <w:t xml:space="preserve">    return true;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Print a two-dimensional board to display the queens */</w:t>
      </w:r>
    </w:p>
    <w:p w:rsidR="00853347" w:rsidRDefault="00853347" w:rsidP="0084097F">
      <w:r>
        <w:t xml:space="preserve">  public static void printResult(int[] queens) {</w:t>
      </w:r>
    </w:p>
    <w:p w:rsidR="00853347" w:rsidRDefault="00853347" w:rsidP="0084097F">
      <w:r>
        <w:t xml:space="preserve">    for (int i = 0; i &lt; 8; i++)</w:t>
      </w:r>
    </w:p>
    <w:p w:rsidR="00853347" w:rsidRDefault="00853347" w:rsidP="0084097F">
      <w:r>
        <w:t xml:space="preserve">      System.out.println(i + ", " + queens[i]);</w:t>
      </w:r>
    </w:p>
    <w:p w:rsidR="00853347" w:rsidRDefault="00853347" w:rsidP="0084097F">
      <w:r>
        <w:t xml:space="preserve">    System.out.println();</w:t>
      </w:r>
    </w:p>
    <w:p w:rsidR="00853347" w:rsidRDefault="00853347" w:rsidP="0084097F"/>
    <w:p w:rsidR="00853347" w:rsidRDefault="00853347" w:rsidP="0084097F">
      <w:r>
        <w:t xml:space="preserve">    // Display the output</w:t>
      </w:r>
    </w:p>
    <w:p w:rsidR="00853347" w:rsidRDefault="00853347" w:rsidP="0084097F">
      <w:r>
        <w:t xml:space="preserve">    for (int i = 0; i &lt; 8; i++) {</w:t>
      </w:r>
    </w:p>
    <w:p w:rsidR="00853347" w:rsidRDefault="00853347" w:rsidP="0084097F">
      <w:r>
        <w:t xml:space="preserve">      for (int j = 0; j &lt; queens[i]; j++)</w:t>
      </w:r>
    </w:p>
    <w:p w:rsidR="00853347" w:rsidRDefault="00853347" w:rsidP="0084097F">
      <w:r>
        <w:t xml:space="preserve">        System.out.print("| ");</w:t>
      </w:r>
    </w:p>
    <w:p w:rsidR="00853347" w:rsidRDefault="00853347" w:rsidP="0084097F">
      <w:r>
        <w:t xml:space="preserve">      System.out.print("|Q|");</w:t>
      </w:r>
    </w:p>
    <w:p w:rsidR="00853347" w:rsidRDefault="00853347" w:rsidP="0084097F">
      <w:r>
        <w:t xml:space="preserve">      for (int j = queens[i] + 1; j &lt; 8; j++)</w:t>
      </w:r>
    </w:p>
    <w:p w:rsidR="00853347" w:rsidRDefault="00853347" w:rsidP="0084097F">
      <w:r>
        <w:t xml:space="preserve">        System.out.print(" |");</w:t>
      </w:r>
    </w:p>
    <w:p w:rsidR="00853347" w:rsidRDefault="00853347" w:rsidP="0084097F">
      <w:r>
        <w:t xml:space="preserve">      System.out.println();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Exercise6_22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int count = 0; // How many solutions are found?</w:t>
      </w:r>
    </w:p>
    <w:p w:rsidR="00853347" w:rsidRDefault="00853347" w:rsidP="0084097F"/>
    <w:p w:rsidR="00853347" w:rsidRDefault="00853347" w:rsidP="0084097F">
      <w:r>
        <w:t xml:space="preserve">    // Queen positions</w:t>
      </w:r>
    </w:p>
    <w:p w:rsidR="00853347" w:rsidRDefault="00853347" w:rsidP="0084097F">
      <w:r>
        <w:t xml:space="preserve">    int[] queens = new int[8]; // queens are placed at (i, queens[i])</w:t>
      </w:r>
    </w:p>
    <w:p w:rsidR="00853347" w:rsidRDefault="00853347" w:rsidP="0084097F"/>
    <w:p w:rsidR="00853347" w:rsidRDefault="00853347" w:rsidP="0084097F">
      <w:r>
        <w:t xml:space="preserve">    for (int i = 0; i &lt; 8; i++)</w:t>
      </w:r>
    </w:p>
    <w:p w:rsidR="00853347" w:rsidRDefault="00853347" w:rsidP="0084097F">
      <w:r>
        <w:t xml:space="preserve">      queens[i] = -1; // -1 indicates that no queen is currently placed in the</w:t>
      </w:r>
    </w:p>
    <w:p w:rsidR="00853347" w:rsidRDefault="00853347" w:rsidP="0084097F">
      <w:r>
        <w:t xml:space="preserve">                      // ith row</w:t>
      </w:r>
    </w:p>
    <w:p w:rsidR="00853347" w:rsidRDefault="00853347" w:rsidP="0084097F">
      <w:r>
        <w:t xml:space="preserve">    queens[0] = 0; // Initially, place a queen at (0, 0) in the 0th row</w:t>
      </w:r>
    </w:p>
    <w:p w:rsidR="00853347" w:rsidRDefault="00853347" w:rsidP="0084097F"/>
    <w:p w:rsidR="00853347" w:rsidRDefault="00853347" w:rsidP="0084097F">
      <w:r>
        <w:t xml:space="preserve">    // k - 1 indicates the number of queens placed so far</w:t>
      </w:r>
    </w:p>
    <w:p w:rsidR="00853347" w:rsidRDefault="00853347" w:rsidP="0084097F">
      <w:r>
        <w:t xml:space="preserve">    // We are looking for a position in the kth row to place a queen</w:t>
      </w:r>
    </w:p>
    <w:p w:rsidR="00853347" w:rsidRDefault="00853347" w:rsidP="0084097F">
      <w:r>
        <w:t xml:space="preserve">    int k = 1;</w:t>
      </w:r>
    </w:p>
    <w:p w:rsidR="00853347" w:rsidRDefault="00853347" w:rsidP="0084097F">
      <w:r>
        <w:t xml:space="preserve">    while (k &gt;= 0) {</w:t>
      </w:r>
    </w:p>
    <w:p w:rsidR="00853347" w:rsidRDefault="00853347" w:rsidP="0084097F">
      <w:r>
        <w:t xml:space="preserve">      // Find a position to place a queen in the kth row</w:t>
      </w:r>
    </w:p>
    <w:p w:rsidR="00853347" w:rsidRDefault="00853347" w:rsidP="0084097F">
      <w:r>
        <w:t xml:space="preserve">      int j = findPosition(k, queens);</w:t>
      </w:r>
    </w:p>
    <w:p w:rsidR="00853347" w:rsidRDefault="00853347" w:rsidP="0084097F">
      <w:r>
        <w:t xml:space="preserve">      if (j &lt; 0) {</w:t>
      </w:r>
    </w:p>
    <w:p w:rsidR="00853347" w:rsidRDefault="00853347" w:rsidP="0084097F">
      <w:r>
        <w:t xml:space="preserve">        queens[k] = -1;</w:t>
      </w:r>
    </w:p>
    <w:p w:rsidR="00853347" w:rsidRDefault="00853347" w:rsidP="0084097F">
      <w:r>
        <w:t xml:space="preserve">        k--; // back track to the previous row</w:t>
      </w:r>
    </w:p>
    <w:p w:rsidR="00853347" w:rsidRDefault="00853347" w:rsidP="0084097F">
      <w:r>
        <w:t xml:space="preserve">      } else {</w:t>
      </w:r>
    </w:p>
    <w:p w:rsidR="00853347" w:rsidRDefault="00853347" w:rsidP="0084097F">
      <w:r>
        <w:t xml:space="preserve">        queens[k] = j;</w:t>
      </w:r>
    </w:p>
    <w:p w:rsidR="00853347" w:rsidRDefault="00853347" w:rsidP="0084097F"/>
    <w:p w:rsidR="00853347" w:rsidRDefault="00853347" w:rsidP="0084097F">
      <w:r>
        <w:t xml:space="preserve">        if (k == 7) {</w:t>
      </w:r>
    </w:p>
    <w:p w:rsidR="00853347" w:rsidRDefault="00853347" w:rsidP="0084097F">
      <w:r>
        <w:t xml:space="preserve">          count++; // One more solution found</w:t>
      </w:r>
    </w:p>
    <w:p w:rsidR="00853347" w:rsidRDefault="00853347" w:rsidP="0084097F">
      <w:r>
        <w:t xml:space="preserve">          System.out.println("Solution " + count + ":");</w:t>
      </w:r>
    </w:p>
    <w:p w:rsidR="00853347" w:rsidRDefault="00853347" w:rsidP="0084097F">
      <w:r>
        <w:t xml:space="preserve">          printResult(queens);</w:t>
      </w:r>
    </w:p>
    <w:p w:rsidR="00853347" w:rsidRDefault="00853347" w:rsidP="0084097F">
      <w:r>
        <w:t xml:space="preserve">        } else {</w:t>
      </w:r>
    </w:p>
    <w:p w:rsidR="00853347" w:rsidRDefault="00853347" w:rsidP="0084097F">
      <w:r>
        <w:t xml:space="preserve">          k++;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System.out.println("How many solutions? " + count);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int findPosition(int k, int[] queens) {</w:t>
      </w:r>
    </w:p>
    <w:p w:rsidR="00853347" w:rsidRDefault="00853347" w:rsidP="0084097F">
      <w:r>
        <w:t xml:space="preserve">    int start = queens[k] == -1 ? 0 : queens[k] + 1;</w:t>
      </w:r>
    </w:p>
    <w:p w:rsidR="00853347" w:rsidRDefault="00853347" w:rsidP="0084097F"/>
    <w:p w:rsidR="00853347" w:rsidRDefault="00853347" w:rsidP="0084097F">
      <w:r>
        <w:t xml:space="preserve">    for (int j = start; j &lt; 8; j++) {</w:t>
      </w:r>
    </w:p>
    <w:p w:rsidR="00853347" w:rsidRDefault="00853347" w:rsidP="0084097F">
      <w:r>
        <w:t xml:space="preserve">      if (isValid(k, j, queens))</w:t>
      </w:r>
    </w:p>
    <w:p w:rsidR="00853347" w:rsidRDefault="00853347" w:rsidP="0084097F">
      <w:r>
        <w:t xml:space="preserve">        return j; // (k, j) is the place to put the queen now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return -1;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Return true if you a queen can be placed at (k, j) */</w:t>
      </w:r>
    </w:p>
    <w:p w:rsidR="00853347" w:rsidRDefault="00853347" w:rsidP="0084097F">
      <w:r>
        <w:t xml:space="preserve">  public static boolean isValid(int k, int j, int queens[]) {</w:t>
      </w:r>
    </w:p>
    <w:p w:rsidR="00853347" w:rsidRDefault="00853347" w:rsidP="0084097F">
      <w:r>
        <w:t xml:space="preserve">    // See if (k, j) is a possible position</w:t>
      </w:r>
    </w:p>
    <w:p w:rsidR="00853347" w:rsidRDefault="00853347" w:rsidP="0084097F">
      <w:r>
        <w:t xml:space="preserve">    // Check jth column</w:t>
      </w:r>
    </w:p>
    <w:p w:rsidR="00853347" w:rsidRDefault="00853347" w:rsidP="0084097F">
      <w:r>
        <w:t xml:space="preserve">    for (int i = 0; i &lt; k; i++)</w:t>
      </w:r>
    </w:p>
    <w:p w:rsidR="00853347" w:rsidRDefault="00853347" w:rsidP="0084097F">
      <w:r>
        <w:t xml:space="preserve">      if (queens[i] == j)</w:t>
      </w:r>
    </w:p>
    <w:p w:rsidR="00853347" w:rsidRDefault="00853347" w:rsidP="0084097F">
      <w:r>
        <w:t xml:space="preserve">        return false;</w:t>
      </w:r>
    </w:p>
    <w:p w:rsidR="00853347" w:rsidRDefault="00853347" w:rsidP="0084097F"/>
    <w:p w:rsidR="00853347" w:rsidRDefault="00853347" w:rsidP="0084097F">
      <w:r>
        <w:t xml:space="preserve">    // Check major diagnol</w:t>
      </w:r>
    </w:p>
    <w:p w:rsidR="00853347" w:rsidRDefault="00853347" w:rsidP="0084097F">
      <w:r>
        <w:t xml:space="preserve">    for (int row = k - 1, column = j - 1; row &gt;= 0 &amp;&amp; column &gt;= 0; row--, column--)</w:t>
      </w:r>
    </w:p>
    <w:p w:rsidR="00853347" w:rsidRDefault="00853347" w:rsidP="0084097F">
      <w:r>
        <w:t xml:space="preserve">      if (queens[row] == column)</w:t>
      </w:r>
    </w:p>
    <w:p w:rsidR="00853347" w:rsidRDefault="00853347" w:rsidP="0084097F">
      <w:r>
        <w:t xml:space="preserve">        return false;</w:t>
      </w:r>
    </w:p>
    <w:p w:rsidR="00853347" w:rsidRDefault="00853347" w:rsidP="0084097F"/>
    <w:p w:rsidR="00853347" w:rsidRDefault="00853347" w:rsidP="0084097F">
      <w:r>
        <w:t xml:space="preserve">    // Check minor diagnol</w:t>
      </w:r>
    </w:p>
    <w:p w:rsidR="00853347" w:rsidRDefault="00853347" w:rsidP="0084097F">
      <w:r>
        <w:t xml:space="preserve">    for (int row = k - 1, column = j + 1; row &gt;= 0 &amp;&amp; column &lt;= 7; row--, column++)</w:t>
      </w:r>
    </w:p>
    <w:p w:rsidR="00853347" w:rsidRDefault="00853347" w:rsidP="0084097F">
      <w:r>
        <w:t xml:space="preserve">      if (queens[row] == column)</w:t>
      </w:r>
    </w:p>
    <w:p w:rsidR="00853347" w:rsidRDefault="00853347" w:rsidP="0084097F">
      <w:r>
        <w:t xml:space="preserve">        return false;</w:t>
      </w:r>
    </w:p>
    <w:p w:rsidR="00853347" w:rsidRDefault="00853347" w:rsidP="0084097F"/>
    <w:p w:rsidR="00853347" w:rsidRDefault="00853347" w:rsidP="0084097F">
      <w:r>
        <w:t xml:space="preserve">    return true;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/** Print a two-dimensional board to display the queens */</w:t>
      </w:r>
    </w:p>
    <w:p w:rsidR="00853347" w:rsidRDefault="00853347" w:rsidP="0084097F">
      <w:r>
        <w:t xml:space="preserve">  public static void printResult(int[] queens) {</w:t>
      </w:r>
    </w:p>
    <w:p w:rsidR="00853347" w:rsidRDefault="00853347" w:rsidP="0084097F">
      <w:r>
        <w:t xml:space="preserve">    // Display the output</w:t>
      </w:r>
    </w:p>
    <w:p w:rsidR="00853347" w:rsidRDefault="00853347" w:rsidP="0084097F">
      <w:r>
        <w:t xml:space="preserve">    for (int i = 0; i &lt; 8; i++) {</w:t>
      </w:r>
    </w:p>
    <w:p w:rsidR="00853347" w:rsidRDefault="00853347" w:rsidP="0084097F">
      <w:r>
        <w:t xml:space="preserve">      for (int j = 0; j &lt; queens[i]; j++)</w:t>
      </w:r>
    </w:p>
    <w:p w:rsidR="00853347" w:rsidRDefault="00853347" w:rsidP="0084097F">
      <w:r>
        <w:t xml:space="preserve">        System.out.print("| ");</w:t>
      </w:r>
    </w:p>
    <w:p w:rsidR="00853347" w:rsidRDefault="00853347" w:rsidP="0084097F">
      <w:r>
        <w:t xml:space="preserve">      System.out.print("|Q|");</w:t>
      </w:r>
    </w:p>
    <w:p w:rsidR="00853347" w:rsidRDefault="00853347" w:rsidP="0084097F">
      <w:r>
        <w:t xml:space="preserve">      for (int j = queens[i] + 1; j &lt; 8; j++)</w:t>
      </w:r>
    </w:p>
    <w:p w:rsidR="00853347" w:rsidRDefault="00853347" w:rsidP="0084097F">
      <w:r>
        <w:t xml:space="preserve">        System.out.print(" |");</w:t>
      </w:r>
    </w:p>
    <w:p w:rsidR="00853347" w:rsidRDefault="00853347" w:rsidP="0084097F">
      <w:r>
        <w:t xml:space="preserve">      System.out.println();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Exercise6_24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final int NUMBER_OF_CARDS = 52;</w:t>
      </w:r>
    </w:p>
    <w:p w:rsidR="00853347" w:rsidRDefault="00853347" w:rsidP="0084097F">
      <w:r>
        <w:t xml:space="preserve">    String[] suits = {"Clubs", "Diamonds", "Hearts", "Spades"};</w:t>
      </w:r>
    </w:p>
    <w:p w:rsidR="00853347" w:rsidRDefault="00853347" w:rsidP="0084097F">
      <w:r>
        <w:t xml:space="preserve">    String[] ranks = {"Ace", "2", "3", "4", "5", "6", "7", "8", "9",</w:t>
      </w:r>
    </w:p>
    <w:p w:rsidR="00853347" w:rsidRDefault="00853347" w:rsidP="0084097F">
      <w:r>
        <w:t xml:space="preserve">      "10", "Jack", "Queen", "King"};</w:t>
      </w:r>
    </w:p>
    <w:p w:rsidR="00853347" w:rsidRDefault="00853347" w:rsidP="0084097F">
      <w:r>
        <w:t xml:space="preserve">    // found indicates whether a suit has been picked</w:t>
      </w:r>
    </w:p>
    <w:p w:rsidR="00853347" w:rsidRDefault="00853347" w:rsidP="0084097F">
      <w:r>
        <w:t xml:space="preserve">    boolean[] found = new boolean[4]; </w:t>
      </w:r>
    </w:p>
    <w:p w:rsidR="00853347" w:rsidRDefault="00853347" w:rsidP="0084097F"/>
    <w:p w:rsidR="00853347" w:rsidRDefault="00853347" w:rsidP="0084097F">
      <w:r>
        <w:t xml:space="preserve">    // Count the number of picks</w:t>
      </w:r>
    </w:p>
    <w:p w:rsidR="00853347" w:rsidRDefault="00853347" w:rsidP="0084097F">
      <w:r>
        <w:t xml:space="preserve">    int numberOfPicks = 0;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Count occurrence in each suit</w:t>
      </w:r>
    </w:p>
    <w:p w:rsidR="00853347" w:rsidRDefault="00853347" w:rsidP="0084097F">
      <w:r>
        <w:t xml:space="preserve">    int count = 0;</w:t>
      </w:r>
    </w:p>
    <w:p w:rsidR="00853347" w:rsidRDefault="00853347" w:rsidP="0084097F">
      <w:r>
        <w:t xml:space="preserve">    while (count &lt; 4) {</w:t>
      </w:r>
    </w:p>
    <w:p w:rsidR="00853347" w:rsidRDefault="00853347" w:rsidP="0084097F">
      <w:r>
        <w:t xml:space="preserve">      numberOfPicks++;</w:t>
      </w:r>
    </w:p>
    <w:p w:rsidR="00853347" w:rsidRDefault="00853347" w:rsidP="0084097F">
      <w:r>
        <w:t xml:space="preserve">      int index = (int)(Math.random() * NUMBER_OF_CARDS);</w:t>
      </w:r>
    </w:p>
    <w:p w:rsidR="00853347" w:rsidRDefault="00853347" w:rsidP="0084097F">
      <w:r>
        <w:t xml:space="preserve">      if (!found[index / 13]) {</w:t>
      </w:r>
    </w:p>
    <w:p w:rsidR="00853347" w:rsidRDefault="00853347" w:rsidP="0084097F">
      <w:r>
        <w:t xml:space="preserve">        found[index / 13] = true;</w:t>
      </w:r>
    </w:p>
    <w:p w:rsidR="00853347" w:rsidRDefault="00853347" w:rsidP="0084097F">
      <w:r>
        <w:t xml:space="preserve">        count++;</w:t>
      </w:r>
    </w:p>
    <w:p w:rsidR="00853347" w:rsidRDefault="00853347" w:rsidP="0084097F">
      <w:r>
        <w:t xml:space="preserve">        </w:t>
      </w:r>
    </w:p>
    <w:p w:rsidR="00853347" w:rsidRDefault="00853347" w:rsidP="0084097F">
      <w:r>
        <w:t xml:space="preserve">        String suit = suits[index / 13];</w:t>
      </w:r>
    </w:p>
    <w:p w:rsidR="00853347" w:rsidRDefault="00853347" w:rsidP="0084097F">
      <w:r>
        <w:t xml:space="preserve">        String rank = ranks[index % 13];</w:t>
      </w:r>
    </w:p>
    <w:p w:rsidR="00853347" w:rsidRDefault="00853347" w:rsidP="0084097F">
      <w:r>
        <w:t xml:space="preserve">        System.out.println(rank + " of " + suit);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System.out.println("Number of picks: " + numberOfPicks);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public class Exercise6_26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Enter values for list1</w:t>
      </w:r>
    </w:p>
    <w:p w:rsidR="00853347" w:rsidRDefault="00853347" w:rsidP="0084097F">
      <w:r>
        <w:t xml:space="preserve">    System.out.print("Enter list1: ");</w:t>
      </w:r>
    </w:p>
    <w:p w:rsidR="00853347" w:rsidRDefault="00853347" w:rsidP="0084097F">
      <w:r>
        <w:t xml:space="preserve">    int size1 = input.nextInt();</w:t>
      </w:r>
    </w:p>
    <w:p w:rsidR="00853347" w:rsidRDefault="00853347" w:rsidP="0084097F">
      <w:r>
        <w:t xml:space="preserve">    int[] list1 = new int[size1];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for (int i = 0; i &lt; list1.length; i++) </w:t>
      </w:r>
    </w:p>
    <w:p w:rsidR="00853347" w:rsidRDefault="00853347" w:rsidP="0084097F">
      <w:r>
        <w:t xml:space="preserve">      list1[i] = input.nextInt();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// Enter values for list2</w:t>
      </w:r>
    </w:p>
    <w:p w:rsidR="00853347" w:rsidRDefault="00853347" w:rsidP="0084097F">
      <w:r>
        <w:t xml:space="preserve">    System.out.print("Enter list2: ");</w:t>
      </w:r>
    </w:p>
    <w:p w:rsidR="00853347" w:rsidRDefault="00853347" w:rsidP="0084097F">
      <w:r>
        <w:t xml:space="preserve">    int size2 = input.nextInt();</w:t>
      </w:r>
    </w:p>
    <w:p w:rsidR="00853347" w:rsidRDefault="00853347" w:rsidP="0084097F">
      <w:r>
        <w:t xml:space="preserve">    int[] list2 = new int[size2];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for (int i = 0; i &lt; list2.length; i++) </w:t>
      </w:r>
    </w:p>
    <w:p w:rsidR="00853347" w:rsidRDefault="00853347" w:rsidP="0084097F">
      <w:r>
        <w:t xml:space="preserve">      list2[i] = input.nextInt();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if (equals(list1, list2)) {</w:t>
      </w:r>
    </w:p>
    <w:p w:rsidR="00853347" w:rsidRDefault="00853347" w:rsidP="0084097F">
      <w:r>
        <w:t xml:space="preserve">      System.out.println("Two lists are strictly identical");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else {</w:t>
      </w:r>
    </w:p>
    <w:p w:rsidR="00853347" w:rsidRDefault="00853347" w:rsidP="0084097F">
      <w:r>
        <w:t xml:space="preserve">      System.out.println("Two lists are not strictly identical");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public static boolean equals(int[] list1, int[] list2) {</w:t>
      </w:r>
    </w:p>
    <w:p w:rsidR="00853347" w:rsidRDefault="00853347" w:rsidP="0084097F">
      <w:r>
        <w:t xml:space="preserve">    if (list1.length != list2.length)</w:t>
      </w:r>
    </w:p>
    <w:p w:rsidR="00853347" w:rsidRDefault="00853347" w:rsidP="0084097F">
      <w:r>
        <w:t xml:space="preserve">      return false;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for (int i = 0; i &lt; list1.length; i++) </w:t>
      </w:r>
    </w:p>
    <w:p w:rsidR="00853347" w:rsidRDefault="00853347" w:rsidP="0084097F">
      <w:r>
        <w:t xml:space="preserve">      if (list1[i] != list2[i])</w:t>
      </w:r>
    </w:p>
    <w:p w:rsidR="00853347" w:rsidRDefault="00853347" w:rsidP="0084097F">
      <w:r>
        <w:t xml:space="preserve">        return false;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return true;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import java.util.Scanner;</w:t>
      </w:r>
    </w:p>
    <w:p w:rsidR="00853347" w:rsidRDefault="00853347" w:rsidP="0084097F"/>
    <w:p w:rsidR="00853347" w:rsidRDefault="00853347" w:rsidP="0084097F">
      <w:r>
        <w:t>public class Exercise6_28 {</w:t>
      </w:r>
    </w:p>
    <w:p w:rsidR="00853347" w:rsidRDefault="00853347" w:rsidP="0084097F">
      <w:r>
        <w:t xml:space="preserve">  public static void main(String[] args) {</w:t>
      </w:r>
    </w:p>
    <w:p w:rsidR="00853347" w:rsidRDefault="00853347" w:rsidP="0084097F">
      <w:r>
        <w:t xml:space="preserve">    Scanner input = new Scanner(System.in);    </w:t>
      </w:r>
    </w:p>
    <w:p w:rsidR="00853347" w:rsidRDefault="00853347" w:rsidP="0084097F">
      <w:r>
        <w:t xml:space="preserve">    System.out.print("Enter ten integers: ");</w:t>
      </w:r>
    </w:p>
    <w:p w:rsidR="00853347" w:rsidRDefault="00853347" w:rsidP="0084097F">
      <w:r>
        <w:t xml:space="preserve">    final int N = 10;</w:t>
      </w:r>
    </w:p>
    <w:p w:rsidR="00853347" w:rsidRDefault="00853347" w:rsidP="0084097F">
      <w:r>
        <w:t xml:space="preserve">    int[] numbers = new int[N];</w:t>
      </w:r>
    </w:p>
    <w:p w:rsidR="00853347" w:rsidRDefault="00853347" w:rsidP="0084097F">
      <w:r>
        <w:t xml:space="preserve">    for (int i = 0; i &lt; N; i++)</w:t>
      </w:r>
    </w:p>
    <w:p w:rsidR="00853347" w:rsidRDefault="00853347" w:rsidP="0084097F">
      <w:r>
        <w:t xml:space="preserve">      numbers[i] = input.nextInt();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for (int i = 0; i &lt; 8; i++) </w:t>
      </w:r>
    </w:p>
    <w:p w:rsidR="00853347" w:rsidRDefault="00853347" w:rsidP="0084097F">
      <w:r>
        <w:t xml:space="preserve">      for (int j = i + 1; j &lt; 8; j++)</w:t>
      </w:r>
    </w:p>
    <w:p w:rsidR="00853347" w:rsidRDefault="00853347" w:rsidP="0084097F">
      <w:r>
        <w:t xml:space="preserve">        System.out.println(numbers[i] + " " + numbers[j]);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>
      <w:r>
        <w:t>public class Exercise6_30 {</w:t>
      </w:r>
    </w:p>
    <w:p w:rsidR="00853347" w:rsidRDefault="00853347" w:rsidP="0084097F">
      <w:r>
        <w:t xml:space="preserve">  public static void main 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System.out.print("Enter the number of values: ");</w:t>
      </w:r>
    </w:p>
    <w:p w:rsidR="00853347" w:rsidRDefault="00853347" w:rsidP="0084097F">
      <w:r>
        <w:t xml:space="preserve">    int size = input.nextInt();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int[] values = new int[size];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System.out.print("Enter the values: ");</w:t>
      </w:r>
    </w:p>
    <w:p w:rsidR="00853347" w:rsidRDefault="00853347" w:rsidP="0084097F">
      <w:r>
        <w:t xml:space="preserve">    for (int i = 0; i &lt; values.length; i++)</w:t>
      </w:r>
    </w:p>
    <w:p w:rsidR="00853347" w:rsidRDefault="00853347" w:rsidP="0084097F">
      <w:r>
        <w:t xml:space="preserve">      values[i] = input.nextInt();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if (isConsecutiveFour(values))</w:t>
      </w:r>
    </w:p>
    <w:p w:rsidR="00853347" w:rsidRDefault="00853347" w:rsidP="0084097F">
      <w:r>
        <w:t xml:space="preserve">      System.out.println("The series has consecutive fours");</w:t>
      </w:r>
    </w:p>
    <w:p w:rsidR="00853347" w:rsidRDefault="00853347" w:rsidP="0084097F">
      <w:r>
        <w:t xml:space="preserve">    else</w:t>
      </w:r>
    </w:p>
    <w:p w:rsidR="00853347" w:rsidRDefault="00853347" w:rsidP="0084097F">
      <w:r>
        <w:t xml:space="preserve">    </w:t>
      </w:r>
      <w:r>
        <w:tab/>
        <w:t>System.out.println("The series has no consecutive fours");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public static boolean isConsecutiveFour(int[] values) {    </w:t>
      </w:r>
    </w:p>
    <w:p w:rsidR="00853347" w:rsidRDefault="00853347" w:rsidP="0084097F">
      <w:r>
        <w:t xml:space="preserve">    for (int i = 0; i &lt; values.length - 3; i++) {</w:t>
      </w:r>
    </w:p>
    <w:p w:rsidR="00853347" w:rsidRDefault="00853347" w:rsidP="0084097F">
      <w:r>
        <w:t xml:space="preserve">      boolean isEqual = true;        </w:t>
      </w:r>
    </w:p>
    <w:p w:rsidR="00853347" w:rsidRDefault="00853347" w:rsidP="0084097F">
      <w:r>
        <w:t xml:space="preserve">      for (int j = i; j &lt; i + 3; j++) {</w:t>
      </w:r>
    </w:p>
    <w:p w:rsidR="00853347" w:rsidRDefault="00853347" w:rsidP="0084097F">
      <w:r>
        <w:t xml:space="preserve">        if (values[j] != values[j + 1]) {</w:t>
      </w:r>
    </w:p>
    <w:p w:rsidR="00853347" w:rsidRDefault="00853347" w:rsidP="0084097F">
      <w:r>
        <w:t xml:space="preserve">          isEqual = false;</w:t>
      </w:r>
    </w:p>
    <w:p w:rsidR="00853347" w:rsidRDefault="00853347" w:rsidP="0084097F">
      <w:r>
        <w:t xml:space="preserve">          break;</w:t>
      </w:r>
    </w:p>
    <w:p w:rsidR="00853347" w:rsidRDefault="00853347" w:rsidP="0084097F">
      <w:r>
        <w:t xml:space="preserve">        }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 </w:t>
      </w:r>
    </w:p>
    <w:p w:rsidR="00853347" w:rsidRDefault="00853347" w:rsidP="0084097F">
      <w:r>
        <w:t xml:space="preserve">      if (isEqual) return true;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return false;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 xml:space="preserve">  </w:t>
      </w:r>
    </w:p>
    <w:p w:rsidR="00853347" w:rsidRDefault="00853347" w:rsidP="0084097F">
      <w:r>
        <w:t xml:space="preserve">  public static boolean isConsecutiveFourVersionII(int[] values) {    </w:t>
      </w:r>
    </w:p>
    <w:p w:rsidR="00853347" w:rsidRDefault="00853347" w:rsidP="0084097F">
      <w:r>
        <w:t xml:space="preserve">    outer: for (int i = 0; i &lt; values.length - 3; i++) {</w:t>
      </w:r>
    </w:p>
    <w:p w:rsidR="00853347" w:rsidRDefault="00853347" w:rsidP="0084097F">
      <w:r>
        <w:t xml:space="preserve">      for (int j = i; j &lt; i + 3; j++)</w:t>
      </w:r>
    </w:p>
    <w:p w:rsidR="00853347" w:rsidRDefault="00853347" w:rsidP="0084097F">
      <w:r>
        <w:t xml:space="preserve">        if (values[j] != values[j + 1])</w:t>
      </w:r>
    </w:p>
    <w:p w:rsidR="00853347" w:rsidRDefault="00853347" w:rsidP="0084097F">
      <w:r>
        <w:t xml:space="preserve">          continue outer; // See Supplement Part III.E statement labels</w:t>
      </w:r>
    </w:p>
    <w:p w:rsidR="00853347" w:rsidRDefault="00853347" w:rsidP="0084097F">
      <w:r>
        <w:t xml:space="preserve">      return true;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return false;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84097F">
      <w:r>
        <w:t>public class Exercise6_32 {</w:t>
      </w:r>
    </w:p>
    <w:p w:rsidR="00853347" w:rsidRDefault="00853347" w:rsidP="0084097F">
      <w:r>
        <w:t xml:space="preserve">  public static void main (String[] args) {</w:t>
      </w:r>
    </w:p>
    <w:p w:rsidR="00853347" w:rsidRDefault="00853347" w:rsidP="0084097F">
      <w:r>
        <w:t xml:space="preserve">    java.util.Scanner input = new java.util.Scanner(System.in);</w:t>
      </w:r>
    </w:p>
    <w:p w:rsidR="00853347" w:rsidRDefault="00853347" w:rsidP="0084097F"/>
    <w:p w:rsidR="00853347" w:rsidRDefault="00853347" w:rsidP="0084097F">
      <w:r>
        <w:t xml:space="preserve">    // Enter values for list1</w:t>
      </w:r>
    </w:p>
    <w:p w:rsidR="00853347" w:rsidRDefault="00853347" w:rsidP="0084097F">
      <w:r>
        <w:t xml:space="preserve">    System.out.print("Enter a list: ");</w:t>
      </w:r>
    </w:p>
    <w:p w:rsidR="00853347" w:rsidRDefault="00853347" w:rsidP="0084097F">
      <w:r>
        <w:t xml:space="preserve">    int size = input.nextInt();</w:t>
      </w:r>
    </w:p>
    <w:p w:rsidR="00853347" w:rsidRDefault="00853347" w:rsidP="0084097F">
      <w:r>
        <w:t xml:space="preserve">    int[] list = new int[size];    </w:t>
      </w:r>
    </w:p>
    <w:p w:rsidR="00853347" w:rsidRDefault="00853347" w:rsidP="0084097F">
      <w:r>
        <w:t xml:space="preserve">    for (int i = 0; i &lt; list.length; i++) </w:t>
      </w:r>
    </w:p>
    <w:p w:rsidR="00853347" w:rsidRDefault="00853347" w:rsidP="0084097F">
      <w:r>
        <w:t xml:space="preserve">      list[i] = input.nextInt();</w:t>
      </w:r>
    </w:p>
    <w:p w:rsidR="00853347" w:rsidRDefault="00853347" w:rsidP="0084097F"/>
    <w:p w:rsidR="00853347" w:rsidRDefault="00853347" w:rsidP="0084097F">
      <w:r>
        <w:t xml:space="preserve">    partition(list);</w:t>
      </w:r>
    </w:p>
    <w:p w:rsidR="00853347" w:rsidRDefault="00853347" w:rsidP="0084097F">
      <w:r>
        <w:t xml:space="preserve">    </w:t>
      </w:r>
    </w:p>
    <w:p w:rsidR="00853347" w:rsidRDefault="00853347" w:rsidP="0084097F">
      <w:r>
        <w:t xml:space="preserve">    System.out.print("After the partition, the list is ");</w:t>
      </w:r>
    </w:p>
    <w:p w:rsidR="00853347" w:rsidRDefault="00853347" w:rsidP="0084097F">
      <w:r>
        <w:t xml:space="preserve">    for (int i = 0; i &lt; list.length; i++)</w:t>
      </w:r>
    </w:p>
    <w:p w:rsidR="00853347" w:rsidRDefault="00853347" w:rsidP="0084097F">
      <w:r>
        <w:t xml:space="preserve">      System.out.print(list[i] + " ");</w:t>
      </w:r>
    </w:p>
    <w:p w:rsidR="00853347" w:rsidRDefault="00853347" w:rsidP="0084097F">
      <w:r>
        <w:t xml:space="preserve">  }</w:t>
      </w:r>
    </w:p>
    <w:p w:rsidR="00853347" w:rsidRDefault="00853347" w:rsidP="0084097F"/>
    <w:p w:rsidR="00853347" w:rsidRDefault="00853347" w:rsidP="0084097F">
      <w:r>
        <w:t xml:space="preserve">  /** Partition the array list[first..last] */</w:t>
      </w:r>
    </w:p>
    <w:p w:rsidR="00853347" w:rsidRDefault="00853347" w:rsidP="0084097F">
      <w:r>
        <w:t xml:space="preserve">  public static int partition(int[] list) {</w:t>
      </w:r>
    </w:p>
    <w:p w:rsidR="00853347" w:rsidRDefault="00853347" w:rsidP="0084097F">
      <w:r>
        <w:t xml:space="preserve">  </w:t>
      </w:r>
      <w:r>
        <w:tab/>
        <w:t>int first = 0;</w:t>
      </w:r>
    </w:p>
    <w:p w:rsidR="00853347" w:rsidRDefault="00853347" w:rsidP="0084097F">
      <w:r>
        <w:t xml:space="preserve">  </w:t>
      </w:r>
      <w:r>
        <w:tab/>
        <w:t>int last = list.length - 1;</w:t>
      </w:r>
    </w:p>
    <w:p w:rsidR="00853347" w:rsidRDefault="00853347" w:rsidP="0084097F">
      <w:r>
        <w:t xml:space="preserve">    int pivot = list[first]; // Choose the first element as the pivot</w:t>
      </w:r>
    </w:p>
    <w:p w:rsidR="00853347" w:rsidRDefault="00853347" w:rsidP="0084097F">
      <w:r>
        <w:t xml:space="preserve">    int low = first + 1; // Index for forward search</w:t>
      </w:r>
    </w:p>
    <w:p w:rsidR="00853347" w:rsidRDefault="00853347" w:rsidP="0084097F">
      <w:r>
        <w:t xml:space="preserve">    int high = last; // Index for backward search</w:t>
      </w:r>
    </w:p>
    <w:p w:rsidR="00853347" w:rsidRDefault="00853347" w:rsidP="0084097F"/>
    <w:p w:rsidR="00853347" w:rsidRDefault="00853347" w:rsidP="0084097F">
      <w:r>
        <w:t xml:space="preserve">    while (high &gt; low) {</w:t>
      </w:r>
    </w:p>
    <w:p w:rsidR="00853347" w:rsidRDefault="00853347" w:rsidP="0084097F">
      <w:r>
        <w:t xml:space="preserve">      // Search forward from left</w:t>
      </w:r>
    </w:p>
    <w:p w:rsidR="00853347" w:rsidRDefault="00853347" w:rsidP="0084097F">
      <w:r>
        <w:t xml:space="preserve">      while (low &lt;= high &amp;&amp; list[low] &lt;= pivot)</w:t>
      </w:r>
    </w:p>
    <w:p w:rsidR="00853347" w:rsidRDefault="00853347" w:rsidP="0084097F">
      <w:r>
        <w:t xml:space="preserve">        low++;</w:t>
      </w:r>
    </w:p>
    <w:p w:rsidR="00853347" w:rsidRDefault="00853347" w:rsidP="0084097F"/>
    <w:p w:rsidR="00853347" w:rsidRDefault="00853347" w:rsidP="0084097F">
      <w:r>
        <w:t xml:space="preserve">      // Search backward from right</w:t>
      </w:r>
    </w:p>
    <w:p w:rsidR="00853347" w:rsidRDefault="00853347" w:rsidP="0084097F">
      <w:r>
        <w:t xml:space="preserve">      while (low &lt;= high &amp;&amp; list[high] &gt; pivot)</w:t>
      </w:r>
    </w:p>
    <w:p w:rsidR="00853347" w:rsidRDefault="00853347" w:rsidP="0084097F">
      <w:r>
        <w:t xml:space="preserve">        high--;</w:t>
      </w:r>
    </w:p>
    <w:p w:rsidR="00853347" w:rsidRDefault="00853347" w:rsidP="0084097F"/>
    <w:p w:rsidR="00853347" w:rsidRDefault="00853347" w:rsidP="0084097F">
      <w:r>
        <w:t xml:space="preserve">      // Swap two elements in the list</w:t>
      </w:r>
    </w:p>
    <w:p w:rsidR="00853347" w:rsidRDefault="00853347" w:rsidP="0084097F">
      <w:r>
        <w:t xml:space="preserve">      if (high &gt; low) {</w:t>
      </w:r>
    </w:p>
    <w:p w:rsidR="00853347" w:rsidRDefault="00853347" w:rsidP="0084097F">
      <w:r>
        <w:t xml:space="preserve">        int temp = list[high];</w:t>
      </w:r>
    </w:p>
    <w:p w:rsidR="00853347" w:rsidRDefault="00853347" w:rsidP="0084097F">
      <w:r>
        <w:t xml:space="preserve">        list[high] = list[low];</w:t>
      </w:r>
    </w:p>
    <w:p w:rsidR="00853347" w:rsidRDefault="00853347" w:rsidP="0084097F">
      <w:r>
        <w:t xml:space="preserve">        list[low] = temp;</w:t>
      </w:r>
    </w:p>
    <w:p w:rsidR="00853347" w:rsidRDefault="00853347" w:rsidP="0084097F">
      <w:r>
        <w:t xml:space="preserve">      }</w:t>
      </w:r>
    </w:p>
    <w:p w:rsidR="00853347" w:rsidRDefault="00853347" w:rsidP="0084097F">
      <w:r>
        <w:t xml:space="preserve">    }</w:t>
      </w:r>
    </w:p>
    <w:p w:rsidR="00853347" w:rsidRDefault="00853347" w:rsidP="0084097F"/>
    <w:p w:rsidR="00853347" w:rsidRDefault="00853347" w:rsidP="0084097F">
      <w:r>
        <w:t xml:space="preserve">    while (high &gt; first &amp;&amp; list[high] &gt;= pivot)</w:t>
      </w:r>
    </w:p>
    <w:p w:rsidR="00853347" w:rsidRDefault="00853347" w:rsidP="0084097F">
      <w:r>
        <w:t xml:space="preserve">      high--;</w:t>
      </w:r>
    </w:p>
    <w:p w:rsidR="00853347" w:rsidRDefault="00853347" w:rsidP="0084097F"/>
    <w:p w:rsidR="00853347" w:rsidRDefault="00853347" w:rsidP="0084097F">
      <w:r>
        <w:t xml:space="preserve">    // Swap pivot with list[high]</w:t>
      </w:r>
    </w:p>
    <w:p w:rsidR="00853347" w:rsidRDefault="00853347" w:rsidP="0084097F">
      <w:r>
        <w:t xml:space="preserve">    if (pivot &gt; list[high]) {</w:t>
      </w:r>
    </w:p>
    <w:p w:rsidR="00853347" w:rsidRDefault="00853347" w:rsidP="0084097F">
      <w:r>
        <w:t xml:space="preserve">      list[first] = list[high];</w:t>
      </w:r>
    </w:p>
    <w:p w:rsidR="00853347" w:rsidRDefault="00853347" w:rsidP="0084097F">
      <w:r>
        <w:t xml:space="preserve">      list[high] = pivot;</w:t>
      </w:r>
    </w:p>
    <w:p w:rsidR="00853347" w:rsidRDefault="00853347" w:rsidP="0084097F">
      <w:r>
        <w:t xml:space="preserve">      return high;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  else {</w:t>
      </w:r>
    </w:p>
    <w:p w:rsidR="00853347" w:rsidRDefault="00853347" w:rsidP="0084097F">
      <w:r>
        <w:t xml:space="preserve">      return first;</w:t>
      </w:r>
    </w:p>
    <w:p w:rsidR="00853347" w:rsidRDefault="00853347" w:rsidP="0084097F">
      <w:r>
        <w:t xml:space="preserve">    }</w:t>
      </w:r>
    </w:p>
    <w:p w:rsidR="00853347" w:rsidRDefault="00853347" w:rsidP="0084097F">
      <w:r>
        <w:t xml:space="preserve">  }</w:t>
      </w:r>
    </w:p>
    <w:p w:rsidR="00853347" w:rsidRDefault="00853347" w:rsidP="0084097F">
      <w:r>
        <w:t>}</w:t>
      </w:r>
    </w:p>
    <w:p w:rsidR="00853347" w:rsidRDefault="00853347" w:rsidP="0084097F"/>
    <w:p w:rsidR="00853347" w:rsidRDefault="00853347" w:rsidP="00BA7C13">
      <w:r>
        <w:t>import java.util.Scanner;</w:t>
      </w:r>
    </w:p>
    <w:p w:rsidR="00853347" w:rsidRDefault="00853347" w:rsidP="00BA7C13"/>
    <w:p w:rsidR="00853347" w:rsidRDefault="00853347" w:rsidP="00BA7C13">
      <w:r>
        <w:t>public class Exercise6_36UsingContinueStatement {</w:t>
      </w:r>
    </w:p>
    <w:p w:rsidR="00853347" w:rsidRDefault="00853347" w:rsidP="00BA7C13">
      <w:r>
        <w:t xml:space="preserve">  public static void main(String[] args) {</w:t>
      </w:r>
    </w:p>
    <w:p w:rsidR="00853347" w:rsidRDefault="00853347" w:rsidP="00BA7C13">
      <w:r>
        <w:t xml:space="preserve">    // Read a Sudoku puzzle</w:t>
      </w:r>
    </w:p>
    <w:p w:rsidR="00853347" w:rsidRDefault="00853347" w:rsidP="00BA7C13">
      <w:r>
        <w:t xml:space="preserve">    int[][] grid = readAPuzzle();</w:t>
      </w:r>
    </w:p>
    <w:p w:rsidR="00853347" w:rsidRDefault="00853347" w:rsidP="00BA7C13"/>
    <w:p w:rsidR="00853347" w:rsidRDefault="00853347" w:rsidP="00BA7C13">
      <w:r>
        <w:t xml:space="preserve">    if (!isValid(grid))</w:t>
      </w:r>
    </w:p>
    <w:p w:rsidR="00853347" w:rsidRDefault="00853347" w:rsidP="00BA7C13">
      <w:r>
        <w:t xml:space="preserve">      System.out.println("Invalid input");</w:t>
      </w:r>
    </w:p>
    <w:p w:rsidR="00853347" w:rsidRDefault="00853347" w:rsidP="00BA7C13">
      <w:r>
        <w:t xml:space="preserve">    else {</w:t>
      </w:r>
    </w:p>
    <w:p w:rsidR="00853347" w:rsidRDefault="00853347" w:rsidP="00BA7C13">
      <w:r>
        <w:t xml:space="preserve">      int count = search(grid);</w:t>
      </w:r>
    </w:p>
    <w:p w:rsidR="00853347" w:rsidRDefault="00853347" w:rsidP="00BA7C13">
      <w:r>
        <w:t xml:space="preserve">      if (count == 0)</w:t>
      </w:r>
    </w:p>
    <w:p w:rsidR="00853347" w:rsidRDefault="00853347" w:rsidP="00BA7C13">
      <w:r>
        <w:t xml:space="preserve">        System.out.println("No solution");</w:t>
      </w:r>
    </w:p>
    <w:p w:rsidR="00853347" w:rsidRDefault="00853347" w:rsidP="00BA7C13">
      <w:r>
        <w:t xml:space="preserve">      else</w:t>
      </w:r>
    </w:p>
    <w:p w:rsidR="00853347" w:rsidRDefault="00853347" w:rsidP="00BA7C13">
      <w:r>
        <w:t xml:space="preserve">        System.out.println("There are " + count + " solutions");</w:t>
      </w:r>
    </w:p>
    <w:p w:rsidR="00853347" w:rsidRDefault="00853347" w:rsidP="00BA7C13">
      <w:r>
        <w:t xml:space="preserve">    }</w:t>
      </w:r>
    </w:p>
    <w:p w:rsidR="00853347" w:rsidRDefault="00853347" w:rsidP="00BA7C13">
      <w:r>
        <w:t xml:space="preserve">  }</w:t>
      </w:r>
    </w:p>
    <w:p w:rsidR="00853347" w:rsidRDefault="00853347" w:rsidP="00BA7C13"/>
    <w:p w:rsidR="00853347" w:rsidRDefault="00853347" w:rsidP="00BA7C13">
      <w:r>
        <w:t xml:space="preserve">  /** Read a Sudoku puzzle from the keyboard */</w:t>
      </w:r>
    </w:p>
    <w:p w:rsidR="00853347" w:rsidRDefault="00853347" w:rsidP="00BA7C13">
      <w:r>
        <w:t xml:space="preserve">  public static int[][] readAPuzzle() {</w:t>
      </w:r>
    </w:p>
    <w:p w:rsidR="00853347" w:rsidRDefault="00853347" w:rsidP="00BA7C13">
      <w:r>
        <w:t xml:space="preserve">    // Create a Scanner</w:t>
      </w:r>
    </w:p>
    <w:p w:rsidR="00853347" w:rsidRDefault="00853347" w:rsidP="00BA7C13">
      <w:r>
        <w:t xml:space="preserve">    Scanner input = new Scanner(System.in);</w:t>
      </w:r>
    </w:p>
    <w:p w:rsidR="00853347" w:rsidRDefault="00853347" w:rsidP="00BA7C13"/>
    <w:p w:rsidR="00853347" w:rsidRDefault="00853347" w:rsidP="00BA7C13">
      <w:r>
        <w:t xml:space="preserve">    System.out.println("Enter a Sudoku puzzle:");</w:t>
      </w:r>
    </w:p>
    <w:p w:rsidR="00853347" w:rsidRDefault="00853347" w:rsidP="00BA7C13">
      <w:r>
        <w:t xml:space="preserve">    int[][] grid = new int[9][9];</w:t>
      </w:r>
    </w:p>
    <w:p w:rsidR="00853347" w:rsidRDefault="00853347" w:rsidP="00BA7C13">
      <w:r>
        <w:t xml:space="preserve">    for (int i = 0; i &lt; 9; i++)</w:t>
      </w:r>
    </w:p>
    <w:p w:rsidR="00853347" w:rsidRDefault="00853347" w:rsidP="00BA7C13">
      <w:r>
        <w:t xml:space="preserve">      for (int j = 0; j &lt; 9; j++)</w:t>
      </w:r>
    </w:p>
    <w:p w:rsidR="00853347" w:rsidRDefault="00853347" w:rsidP="00BA7C13">
      <w:r>
        <w:t xml:space="preserve">        grid[i][j] = input.nextInt();</w:t>
      </w:r>
    </w:p>
    <w:p w:rsidR="00853347" w:rsidRDefault="00853347" w:rsidP="00BA7C13"/>
    <w:p w:rsidR="00853347" w:rsidRDefault="00853347" w:rsidP="00BA7C13">
      <w:r>
        <w:t xml:space="preserve">    return grid;</w:t>
      </w:r>
    </w:p>
    <w:p w:rsidR="00853347" w:rsidRDefault="00853347" w:rsidP="00BA7C13">
      <w:r>
        <w:t xml:space="preserve">  }</w:t>
      </w:r>
    </w:p>
    <w:p w:rsidR="00853347" w:rsidRDefault="00853347" w:rsidP="00BA7C13"/>
    <w:p w:rsidR="00853347" w:rsidRDefault="00853347" w:rsidP="00BA7C13">
      <w:r>
        <w:t xml:space="preserve">  /** Obtain a list of free cells from the puzzle */</w:t>
      </w:r>
    </w:p>
    <w:p w:rsidR="00853347" w:rsidRDefault="00853347" w:rsidP="00BA7C13">
      <w:r>
        <w:t xml:space="preserve">  public static int[][] getFreeCellList(int[][] grid) {</w:t>
      </w:r>
    </w:p>
    <w:p w:rsidR="00853347" w:rsidRDefault="00853347" w:rsidP="00BA7C13">
      <w:r>
        <w:t xml:space="preserve">    // 81 is the maximum number of free cells</w:t>
      </w:r>
    </w:p>
    <w:p w:rsidR="00853347" w:rsidRDefault="00853347" w:rsidP="00BA7C13">
      <w:r>
        <w:t xml:space="preserve">    int[][] tempList = new int[81][2];</w:t>
      </w:r>
    </w:p>
    <w:p w:rsidR="00853347" w:rsidRDefault="00853347" w:rsidP="00BA7C13">
      <w:r>
        <w:t xml:space="preserve">    int numberOfFreeCells = 0;</w:t>
      </w:r>
    </w:p>
    <w:p w:rsidR="00853347" w:rsidRDefault="00853347" w:rsidP="00BA7C13"/>
    <w:p w:rsidR="00853347" w:rsidRDefault="00853347" w:rsidP="00BA7C13">
      <w:r>
        <w:t xml:space="preserve">    for (int i = 0; i &lt; 9; i++)</w:t>
      </w:r>
    </w:p>
    <w:p w:rsidR="00853347" w:rsidRDefault="00853347" w:rsidP="00BA7C13">
      <w:r>
        <w:t xml:space="preserve">      for (int j = 0; j &lt; 9; j++)</w:t>
      </w:r>
    </w:p>
    <w:p w:rsidR="00853347" w:rsidRDefault="00853347" w:rsidP="00BA7C13">
      <w:r>
        <w:t xml:space="preserve">        if (grid[i][j] == 0) {</w:t>
      </w:r>
    </w:p>
    <w:p w:rsidR="00853347" w:rsidRDefault="00853347" w:rsidP="00BA7C13">
      <w:r>
        <w:t xml:space="preserve">          tempList[numberOfFreeCells][0] = i;</w:t>
      </w:r>
    </w:p>
    <w:p w:rsidR="00853347" w:rsidRDefault="00853347" w:rsidP="00BA7C13">
      <w:r>
        <w:t xml:space="preserve">          tempList[numberOfFreeCells][1] = j;</w:t>
      </w:r>
    </w:p>
    <w:p w:rsidR="00853347" w:rsidRDefault="00853347" w:rsidP="00BA7C13">
      <w:r>
        <w:t xml:space="preserve">          numberOfFreeCells++;</w:t>
      </w:r>
    </w:p>
    <w:p w:rsidR="00853347" w:rsidRDefault="00853347" w:rsidP="00BA7C13">
      <w:r>
        <w:t xml:space="preserve">        }</w:t>
      </w:r>
    </w:p>
    <w:p w:rsidR="00853347" w:rsidRDefault="00853347" w:rsidP="00BA7C13"/>
    <w:p w:rsidR="00853347" w:rsidRDefault="00853347" w:rsidP="00BA7C13">
      <w:r>
        <w:t xml:space="preserve">    // Trim freeCellList</w:t>
      </w:r>
    </w:p>
    <w:p w:rsidR="00853347" w:rsidRDefault="00853347" w:rsidP="00BA7C13">
      <w:r>
        <w:t xml:space="preserve">    int[][] freeCellList = new int[numberOfFreeCells][2];</w:t>
      </w:r>
    </w:p>
    <w:p w:rsidR="00853347" w:rsidRDefault="00853347" w:rsidP="00BA7C13">
      <w:r>
        <w:t xml:space="preserve">    for (int i = 0; i &lt; numberOfFreeCells; i++) {</w:t>
      </w:r>
    </w:p>
    <w:p w:rsidR="00853347" w:rsidRDefault="00853347" w:rsidP="00BA7C13">
      <w:r>
        <w:t xml:space="preserve">      freeCellList[i][0] = tempList[i][0];</w:t>
      </w:r>
    </w:p>
    <w:p w:rsidR="00853347" w:rsidRDefault="00853347" w:rsidP="00BA7C13">
      <w:r>
        <w:t xml:space="preserve">      freeCellList[i][1] = tempList[i][1];</w:t>
      </w:r>
    </w:p>
    <w:p w:rsidR="00853347" w:rsidRDefault="00853347" w:rsidP="00BA7C13">
      <w:r>
        <w:t xml:space="preserve">    }</w:t>
      </w:r>
    </w:p>
    <w:p w:rsidR="00853347" w:rsidRDefault="00853347" w:rsidP="00BA7C13"/>
    <w:p w:rsidR="00853347" w:rsidRDefault="00853347" w:rsidP="00BA7C13">
      <w:r>
        <w:t xml:space="preserve">    return freeCellList;</w:t>
      </w:r>
    </w:p>
    <w:p w:rsidR="00853347" w:rsidRDefault="00853347" w:rsidP="00BA7C13">
      <w:r>
        <w:t xml:space="preserve">  }</w:t>
      </w:r>
    </w:p>
    <w:p w:rsidR="00853347" w:rsidRDefault="00853347" w:rsidP="00BA7C13"/>
    <w:p w:rsidR="00853347" w:rsidRDefault="00853347" w:rsidP="00BA7C13">
      <w:r>
        <w:t xml:space="preserve">  /** Print the values in the grid */</w:t>
      </w:r>
    </w:p>
    <w:p w:rsidR="00853347" w:rsidRDefault="00853347" w:rsidP="00BA7C13">
      <w:r>
        <w:t xml:space="preserve">  public static void printGrid(int[][] grid) {</w:t>
      </w:r>
    </w:p>
    <w:p w:rsidR="00853347" w:rsidRDefault="00853347" w:rsidP="00BA7C13">
      <w:r>
        <w:t xml:space="preserve">    for (int i = 0; i &lt; 9; i++) {</w:t>
      </w:r>
    </w:p>
    <w:p w:rsidR="00853347" w:rsidRDefault="00853347" w:rsidP="00BA7C13">
      <w:r>
        <w:t xml:space="preserve">      for (int j = 0; j &lt; 9; j++)</w:t>
      </w:r>
    </w:p>
    <w:p w:rsidR="00853347" w:rsidRDefault="00853347" w:rsidP="00BA7C13">
      <w:r>
        <w:t xml:space="preserve">        System.out.print(grid[i][j] + " ");</w:t>
      </w:r>
    </w:p>
    <w:p w:rsidR="00853347" w:rsidRDefault="00853347" w:rsidP="00BA7C13">
      <w:r>
        <w:t xml:space="preserve">      System.out.println();</w:t>
      </w:r>
    </w:p>
    <w:p w:rsidR="00853347" w:rsidRDefault="00853347" w:rsidP="00BA7C13">
      <w:r>
        <w:t xml:space="preserve">    }</w:t>
      </w:r>
    </w:p>
    <w:p w:rsidR="00853347" w:rsidRDefault="00853347" w:rsidP="00BA7C13">
      <w:r>
        <w:t xml:space="preserve">  }</w:t>
      </w:r>
    </w:p>
    <w:p w:rsidR="00853347" w:rsidRDefault="00853347" w:rsidP="00BA7C13"/>
    <w:p w:rsidR="00853347" w:rsidRDefault="00853347" w:rsidP="00BA7C13">
      <w:r>
        <w:t xml:space="preserve">  /** Search for a solution */</w:t>
      </w:r>
    </w:p>
    <w:p w:rsidR="00853347" w:rsidRDefault="00853347" w:rsidP="00BA7C13">
      <w:r>
        <w:t xml:space="preserve">  public static int search(int[][] grid) {</w:t>
      </w:r>
    </w:p>
    <w:p w:rsidR="00853347" w:rsidRDefault="00853347" w:rsidP="00BA7C13">
      <w:r>
        <w:t xml:space="preserve">    int[][] freeCellList = getFreeCellList(grid); // Free cells</w:t>
      </w:r>
    </w:p>
    <w:p w:rsidR="00853347" w:rsidRDefault="00853347" w:rsidP="00BA7C13">
      <w:r>
        <w:t xml:space="preserve">    int k = 0; // Start from the first free cell</w:t>
      </w:r>
    </w:p>
    <w:p w:rsidR="00853347" w:rsidRDefault="00853347" w:rsidP="00BA7C13">
      <w:r>
        <w:t xml:space="preserve">    boolean found = false; // Solution found?</w:t>
      </w:r>
    </w:p>
    <w:p w:rsidR="00853347" w:rsidRDefault="00853347" w:rsidP="00BA7C13"/>
    <w:p w:rsidR="00853347" w:rsidRDefault="00853347" w:rsidP="00BA7C13">
      <w:r>
        <w:t xml:space="preserve">    int count = 0; // Multiple solutions: Count for 2 solutions</w:t>
      </w:r>
    </w:p>
    <w:p w:rsidR="00853347" w:rsidRDefault="00853347" w:rsidP="00BA7C13"/>
    <w:p w:rsidR="00853347" w:rsidRDefault="00853347" w:rsidP="00BA7C13">
      <w:r>
        <w:t xml:space="preserve">    while (!found) {</w:t>
      </w:r>
    </w:p>
    <w:p w:rsidR="00853347" w:rsidRDefault="00853347" w:rsidP="00BA7C13">
      <w:r>
        <w:t xml:space="preserve">      int i = freeCellList[k][0];</w:t>
      </w:r>
    </w:p>
    <w:p w:rsidR="00853347" w:rsidRDefault="00853347" w:rsidP="00BA7C13">
      <w:r>
        <w:t xml:space="preserve">      int j = freeCellList[k][1];</w:t>
      </w:r>
    </w:p>
    <w:p w:rsidR="00853347" w:rsidRDefault="00853347" w:rsidP="00BA7C13">
      <w:r>
        <w:t xml:space="preserve">      if (grid[i][j] == 0)</w:t>
      </w:r>
    </w:p>
    <w:p w:rsidR="00853347" w:rsidRDefault="00853347" w:rsidP="00BA7C13">
      <w:r>
        <w:t xml:space="preserve">        grid[i][j] = 1; // Start with 1</w:t>
      </w:r>
    </w:p>
    <w:p w:rsidR="00853347" w:rsidRDefault="00853347" w:rsidP="00BA7C13"/>
    <w:p w:rsidR="00853347" w:rsidRDefault="00853347" w:rsidP="00BA7C13">
      <w:r>
        <w:t xml:space="preserve">      if (isValid(i, j, grid)) {</w:t>
      </w:r>
    </w:p>
    <w:p w:rsidR="00853347" w:rsidRDefault="00853347" w:rsidP="00BA7C13">
      <w:r>
        <w:t xml:space="preserve">        if (k + 1 == freeCellList.length) { // No more free cells</w:t>
      </w:r>
    </w:p>
    <w:p w:rsidR="00853347" w:rsidRDefault="00853347" w:rsidP="00BA7C13"/>
    <w:p w:rsidR="00853347" w:rsidRDefault="00853347" w:rsidP="00BA7C13">
      <w:r>
        <w:t xml:space="preserve">          // Multiple solutions: backtrack</w:t>
      </w:r>
    </w:p>
    <w:p w:rsidR="00853347" w:rsidRDefault="00853347" w:rsidP="00BA7C13">
      <w:r>
        <w:t xml:space="preserve">          count++;</w:t>
      </w:r>
    </w:p>
    <w:p w:rsidR="00853347" w:rsidRDefault="00853347" w:rsidP="00BA7C13"/>
    <w:p w:rsidR="00853347" w:rsidRDefault="00853347" w:rsidP="00BA7C13">
      <w:r>
        <w:t xml:space="preserve">          if (count &lt;= 3) {</w:t>
      </w:r>
    </w:p>
    <w:p w:rsidR="00853347" w:rsidRDefault="00853347" w:rsidP="00BA7C13">
      <w:r>
        <w:t xml:space="preserve">            System.out.println("Sample solution " + (count) + ":");</w:t>
      </w:r>
    </w:p>
    <w:p w:rsidR="00853347" w:rsidRDefault="00853347" w:rsidP="00BA7C13">
      <w:r>
        <w:t xml:space="preserve">            printGrid(grid); // Multiple solutions: print a solution</w:t>
      </w:r>
    </w:p>
    <w:p w:rsidR="00853347" w:rsidRDefault="00853347" w:rsidP="00BA7C13">
      <w:r>
        <w:t xml:space="preserve">          }</w:t>
      </w:r>
    </w:p>
    <w:p w:rsidR="00853347" w:rsidRDefault="00853347" w:rsidP="00BA7C13"/>
    <w:p w:rsidR="00853347" w:rsidRDefault="00853347" w:rsidP="00BA7C13">
      <w:r>
        <w:t xml:space="preserve">          if (grid[i][j] &lt; 9) {</w:t>
      </w:r>
    </w:p>
    <w:p w:rsidR="00853347" w:rsidRDefault="00853347" w:rsidP="00BA7C13">
      <w:r>
        <w:t xml:space="preserve">            grid[i][j] = grid[i][j] + 1; // Check the next possible value</w:t>
      </w:r>
    </w:p>
    <w:p w:rsidR="00853347" w:rsidRDefault="00853347" w:rsidP="00BA7C13">
      <w:r>
        <w:t xml:space="preserve">          } else {</w:t>
      </w:r>
    </w:p>
    <w:p w:rsidR="00853347" w:rsidRDefault="00853347" w:rsidP="00BA7C13">
      <w:r>
        <w:t xml:space="preserve">            while (grid[i][j] == 9) {</w:t>
      </w:r>
    </w:p>
    <w:p w:rsidR="00853347" w:rsidRDefault="00853347" w:rsidP="00BA7C13">
      <w:r>
        <w:t xml:space="preserve">              grid[i][j] = 0; // Reset to free cell</w:t>
      </w:r>
    </w:p>
    <w:p w:rsidR="00853347" w:rsidRDefault="00853347" w:rsidP="00BA7C13">
      <w:r>
        <w:t xml:space="preserve">              if (k == 0) {</w:t>
      </w:r>
    </w:p>
    <w:p w:rsidR="00853347" w:rsidRDefault="00853347" w:rsidP="00BA7C13">
      <w:r>
        <w:t xml:space="preserve">                return count; // No possible value</w:t>
      </w:r>
    </w:p>
    <w:p w:rsidR="00853347" w:rsidRDefault="00853347" w:rsidP="00BA7C13">
      <w:r>
        <w:t xml:space="preserve">              }</w:t>
      </w:r>
    </w:p>
    <w:p w:rsidR="00853347" w:rsidRDefault="00853347" w:rsidP="00BA7C13">
      <w:r>
        <w:t xml:space="preserve">              k--; // Backtrack</w:t>
      </w:r>
    </w:p>
    <w:p w:rsidR="00853347" w:rsidRDefault="00853347" w:rsidP="00BA7C13">
      <w:r>
        <w:t xml:space="preserve">              i = freeCellList[k][0];</w:t>
      </w:r>
    </w:p>
    <w:p w:rsidR="00853347" w:rsidRDefault="00853347" w:rsidP="00BA7C13">
      <w:r>
        <w:t xml:space="preserve">              j = freeCellList[k][1];</w:t>
      </w:r>
    </w:p>
    <w:p w:rsidR="00853347" w:rsidRDefault="00853347" w:rsidP="00BA7C13"/>
    <w:p w:rsidR="00853347" w:rsidRDefault="00853347" w:rsidP="00BA7C13">
      <w:r>
        <w:t xml:space="preserve">              grid[i][j] = grid[i][j] + 1; // Check the next possible value</w:t>
      </w:r>
    </w:p>
    <w:p w:rsidR="00853347" w:rsidRDefault="00853347" w:rsidP="00BA7C13">
      <w:r>
        <w:t xml:space="preserve">            }</w:t>
      </w:r>
    </w:p>
    <w:p w:rsidR="00853347" w:rsidRDefault="00853347" w:rsidP="00BA7C13"/>
    <w:p w:rsidR="00853347" w:rsidRDefault="00853347" w:rsidP="00BA7C13">
      <w:r>
        <w:t xml:space="preserve">            continue; // Stay in the loop</w:t>
      </w:r>
    </w:p>
    <w:p w:rsidR="00853347" w:rsidRDefault="00853347" w:rsidP="00BA7C13">
      <w:r>
        <w:t xml:space="preserve">          }</w:t>
      </w:r>
    </w:p>
    <w:p w:rsidR="00853347" w:rsidRDefault="00853347" w:rsidP="00BA7C13">
      <w:r>
        <w:t xml:space="preserve">        } else { // Move to the next free cell</w:t>
      </w:r>
    </w:p>
    <w:p w:rsidR="00853347" w:rsidRDefault="00853347" w:rsidP="00BA7C13">
      <w:r>
        <w:t xml:space="preserve">          k++;</w:t>
      </w:r>
    </w:p>
    <w:p w:rsidR="00853347" w:rsidRDefault="00853347" w:rsidP="00BA7C13">
      <w:r>
        <w:t xml:space="preserve">        }</w:t>
      </w:r>
    </w:p>
    <w:p w:rsidR="00853347" w:rsidRDefault="00853347" w:rsidP="00BA7C13">
      <w:r>
        <w:t xml:space="preserve">      } else if (grid[i][j] &lt; 9) {</w:t>
      </w:r>
    </w:p>
    <w:p w:rsidR="00853347" w:rsidRDefault="00853347" w:rsidP="00BA7C13">
      <w:r>
        <w:t xml:space="preserve">        grid[i][j] = grid[i][j] + 1; // Check the next possible value</w:t>
      </w:r>
    </w:p>
    <w:p w:rsidR="00853347" w:rsidRDefault="00853347" w:rsidP="00BA7C13">
      <w:r>
        <w:t xml:space="preserve">      } else { // grid[i][j] is 9, backtrack</w:t>
      </w:r>
    </w:p>
    <w:p w:rsidR="00853347" w:rsidRDefault="00853347" w:rsidP="00BA7C13">
      <w:r>
        <w:t xml:space="preserve">        while (grid[i][j] == 9) {</w:t>
      </w:r>
    </w:p>
    <w:p w:rsidR="00853347" w:rsidRDefault="00853347" w:rsidP="00BA7C13">
      <w:r>
        <w:t xml:space="preserve">          grid[i][j] = 0; // Reset to free cell</w:t>
      </w:r>
    </w:p>
    <w:p w:rsidR="00853347" w:rsidRDefault="00853347" w:rsidP="00BA7C13">
      <w:r>
        <w:t xml:space="preserve">          if (k == 0) {</w:t>
      </w:r>
    </w:p>
    <w:p w:rsidR="00853347" w:rsidRDefault="00853347" w:rsidP="00BA7C13">
      <w:r>
        <w:t xml:space="preserve">            return count; // No possible value</w:t>
      </w:r>
    </w:p>
    <w:p w:rsidR="00853347" w:rsidRDefault="00853347" w:rsidP="00BA7C13">
      <w:r>
        <w:t xml:space="preserve">          }</w:t>
      </w:r>
    </w:p>
    <w:p w:rsidR="00853347" w:rsidRDefault="00853347" w:rsidP="00BA7C13">
      <w:r>
        <w:t xml:space="preserve">          k--; // Backtrack</w:t>
      </w:r>
    </w:p>
    <w:p w:rsidR="00853347" w:rsidRDefault="00853347" w:rsidP="00BA7C13">
      <w:r>
        <w:t xml:space="preserve">          i = freeCellList[k][0];</w:t>
      </w:r>
    </w:p>
    <w:p w:rsidR="00853347" w:rsidRDefault="00853347" w:rsidP="00BA7C13">
      <w:r>
        <w:t xml:space="preserve">          j = freeCellList[k][1];</w:t>
      </w:r>
    </w:p>
    <w:p w:rsidR="00853347" w:rsidRDefault="00853347" w:rsidP="00BA7C13">
      <w:r>
        <w:t xml:space="preserve">        }</w:t>
      </w:r>
    </w:p>
    <w:p w:rsidR="00853347" w:rsidRDefault="00853347" w:rsidP="00BA7C13"/>
    <w:p w:rsidR="00853347" w:rsidRDefault="00853347" w:rsidP="00BA7C13">
      <w:r>
        <w:t xml:space="preserve">        grid[i][j] = grid[i][j] + 1; // Check the next possible value</w:t>
      </w:r>
    </w:p>
    <w:p w:rsidR="00853347" w:rsidRDefault="00853347" w:rsidP="00BA7C13">
      <w:r>
        <w:t xml:space="preserve">      }</w:t>
      </w:r>
    </w:p>
    <w:p w:rsidR="00853347" w:rsidRDefault="00853347" w:rsidP="00BA7C13">
      <w:r>
        <w:t xml:space="preserve">    }</w:t>
      </w:r>
    </w:p>
    <w:p w:rsidR="00853347" w:rsidRDefault="00853347" w:rsidP="00BA7C13"/>
    <w:p w:rsidR="00853347" w:rsidRDefault="00853347" w:rsidP="00BA7C13">
      <w:r>
        <w:t xml:space="preserve">    return count; // A solution is found</w:t>
      </w:r>
    </w:p>
    <w:p w:rsidR="00853347" w:rsidRDefault="00853347" w:rsidP="00BA7C13">
      <w:r>
        <w:t xml:space="preserve">  }</w:t>
      </w:r>
    </w:p>
    <w:p w:rsidR="00853347" w:rsidRDefault="00853347" w:rsidP="00BA7C13"/>
    <w:p w:rsidR="00853347" w:rsidRDefault="00853347" w:rsidP="00BA7C13">
      <w:r>
        <w:t xml:space="preserve">  /** Check whether grid[i][j] is valid in the grid */</w:t>
      </w:r>
    </w:p>
    <w:p w:rsidR="00853347" w:rsidRDefault="00853347" w:rsidP="00BA7C13">
      <w:r>
        <w:t xml:space="preserve">  public static boolean isValid(int i, int j, int[][] grid) {</w:t>
      </w:r>
    </w:p>
    <w:p w:rsidR="00853347" w:rsidRDefault="00853347" w:rsidP="00BA7C13">
      <w:r>
        <w:t xml:space="preserve">    // Check whether grid[i][j] is valid at the i's row</w:t>
      </w:r>
    </w:p>
    <w:p w:rsidR="00853347" w:rsidRDefault="00853347" w:rsidP="00BA7C13">
      <w:r>
        <w:t xml:space="preserve">    for (int column = 0; column &lt; 9; column++)</w:t>
      </w:r>
    </w:p>
    <w:p w:rsidR="00853347" w:rsidRDefault="00853347" w:rsidP="00BA7C13">
      <w:r>
        <w:t xml:space="preserve">      if (column != j &amp;&amp; grid[i][column] == grid[i][j])</w:t>
      </w:r>
    </w:p>
    <w:p w:rsidR="00853347" w:rsidRDefault="00853347" w:rsidP="00BA7C13">
      <w:r>
        <w:t xml:space="preserve">        return false;</w:t>
      </w:r>
    </w:p>
    <w:p w:rsidR="00853347" w:rsidRDefault="00853347" w:rsidP="00BA7C13"/>
    <w:p w:rsidR="00853347" w:rsidRDefault="00853347" w:rsidP="00BA7C13">
      <w:r>
        <w:t xml:space="preserve">    // Check whether grid[i][j] is valid at the j's column</w:t>
      </w:r>
    </w:p>
    <w:p w:rsidR="00853347" w:rsidRDefault="00853347" w:rsidP="00BA7C13">
      <w:r>
        <w:t xml:space="preserve">    for (int row = 0; row &lt; 9; row++)</w:t>
      </w:r>
    </w:p>
    <w:p w:rsidR="00853347" w:rsidRDefault="00853347" w:rsidP="00BA7C13">
      <w:r>
        <w:t xml:space="preserve">      if (row != i &amp;&amp; grid[row][j] == grid[i][j])</w:t>
      </w:r>
    </w:p>
    <w:p w:rsidR="00853347" w:rsidRDefault="00853347" w:rsidP="00BA7C13">
      <w:r>
        <w:t xml:space="preserve">        return false;</w:t>
      </w:r>
    </w:p>
    <w:p w:rsidR="00853347" w:rsidRDefault="00853347" w:rsidP="00BA7C13"/>
    <w:p w:rsidR="00853347" w:rsidRDefault="00853347" w:rsidP="00BA7C13">
      <w:r>
        <w:t xml:space="preserve">    // Check whether grid[i][j] is valid in the 3 by 3 box</w:t>
      </w:r>
    </w:p>
    <w:p w:rsidR="00853347" w:rsidRDefault="00853347" w:rsidP="00BA7C13">
      <w:r>
        <w:t xml:space="preserve">    for (int row = (i / 3) * 3; row &lt; (i / 3) * 3 + 3; row++)</w:t>
      </w:r>
    </w:p>
    <w:p w:rsidR="00853347" w:rsidRDefault="00853347" w:rsidP="00BA7C13">
      <w:r>
        <w:t xml:space="preserve">      for (int col = (j / 3) * 3; col &lt; (j / 3) * 3 + 3; col++)</w:t>
      </w:r>
    </w:p>
    <w:p w:rsidR="00853347" w:rsidRDefault="00853347" w:rsidP="00BA7C13">
      <w:r>
        <w:t xml:space="preserve">        if (row != i &amp;&amp; col != j &amp;&amp; grid[row][col] == grid[i][j])</w:t>
      </w:r>
    </w:p>
    <w:p w:rsidR="00853347" w:rsidRDefault="00853347" w:rsidP="00BA7C13">
      <w:r>
        <w:t xml:space="preserve">          return false;</w:t>
      </w:r>
    </w:p>
    <w:p w:rsidR="00853347" w:rsidRDefault="00853347" w:rsidP="00BA7C13"/>
    <w:p w:rsidR="00853347" w:rsidRDefault="00853347" w:rsidP="00BA7C13">
      <w:r>
        <w:t xml:space="preserve">    return true; // The current value at grid[i][j] is valid</w:t>
      </w:r>
    </w:p>
    <w:p w:rsidR="00853347" w:rsidRDefault="00853347" w:rsidP="00BA7C13">
      <w:r>
        <w:t xml:space="preserve">  }</w:t>
      </w:r>
    </w:p>
    <w:p w:rsidR="00853347" w:rsidRDefault="00853347" w:rsidP="00BA7C13"/>
    <w:p w:rsidR="00853347" w:rsidRDefault="00853347" w:rsidP="00BA7C13">
      <w:r>
        <w:t xml:space="preserve">  /** Check whether the fixed cells are valid in the grid */</w:t>
      </w:r>
    </w:p>
    <w:p w:rsidR="00853347" w:rsidRDefault="00853347" w:rsidP="00BA7C13">
      <w:r>
        <w:t xml:space="preserve">  public static boolean isValid(int[][] grid) {</w:t>
      </w:r>
    </w:p>
    <w:p w:rsidR="00853347" w:rsidRDefault="00853347" w:rsidP="00BA7C13">
      <w:r>
        <w:t xml:space="preserve">    for (int i = 0; i &lt; 9; i++)</w:t>
      </w:r>
    </w:p>
    <w:p w:rsidR="00853347" w:rsidRDefault="00853347" w:rsidP="00BA7C13">
      <w:r>
        <w:t xml:space="preserve">      for (int j = 0; j &lt; 9; j++)</w:t>
      </w:r>
    </w:p>
    <w:p w:rsidR="00853347" w:rsidRDefault="00853347" w:rsidP="00BA7C13">
      <w:r>
        <w:t xml:space="preserve">        if (grid[i][j] != 0 &amp;&amp; !isValid(i, j, grid))</w:t>
      </w:r>
    </w:p>
    <w:p w:rsidR="00853347" w:rsidRDefault="00853347" w:rsidP="00BA7C13">
      <w:r>
        <w:t xml:space="preserve">          return false;</w:t>
      </w:r>
    </w:p>
    <w:p w:rsidR="00853347" w:rsidRDefault="00853347" w:rsidP="00BA7C13"/>
    <w:p w:rsidR="00853347" w:rsidRDefault="00853347" w:rsidP="00BA7C13">
      <w:r>
        <w:t xml:space="preserve">    return true; // The fixed cells are valid</w:t>
      </w:r>
    </w:p>
    <w:p w:rsidR="00853347" w:rsidRDefault="00853347" w:rsidP="00BA7C13">
      <w:r>
        <w:t xml:space="preserve">  }</w:t>
      </w:r>
    </w:p>
    <w:p w:rsidR="00853347" w:rsidRDefault="00853347" w:rsidP="00BA7C13">
      <w:r>
        <w:t>}</w:t>
      </w:r>
    </w:p>
    <w:p w:rsidR="00853347" w:rsidRDefault="00853347" w:rsidP="00BA7C13">
      <w:r>
        <w:t>5 201</w:t>
      </w:r>
    </w:p>
    <w:p w:rsidR="00853347" w:rsidRDefault="00853347" w:rsidP="00BA7C13">
      <w:r>
        <w:t>25 2 1 100.5 4 320.5</w:t>
      </w:r>
    </w:p>
    <w:p w:rsidR="00853347" w:rsidRDefault="00853347" w:rsidP="00BA7C13">
      <w:r>
        <w:t>125 2 2 40 3 85</w:t>
      </w:r>
    </w:p>
    <w:p w:rsidR="00853347" w:rsidRDefault="00853347" w:rsidP="00BA7C13">
      <w:r>
        <w:t>175 2 0 125 3 75</w:t>
      </w:r>
    </w:p>
    <w:p w:rsidR="00853347" w:rsidRDefault="00853347" w:rsidP="00BA7C13">
      <w:r>
        <w:t xml:space="preserve">75 1 0 125 </w:t>
      </w:r>
    </w:p>
    <w:p w:rsidR="00853347" w:rsidRDefault="00853347" w:rsidP="00BA7C13">
      <w:r>
        <w:t>181 1 2 125</w:t>
      </w:r>
    </w:p>
    <w:sectPr w:rsidR="00853347" w:rsidSect="0092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097F"/>
    <w:rsid w:val="000C4A10"/>
    <w:rsid w:val="001E71A6"/>
    <w:rsid w:val="004000ED"/>
    <w:rsid w:val="006E6491"/>
    <w:rsid w:val="0084097F"/>
    <w:rsid w:val="00853347"/>
    <w:rsid w:val="0092534C"/>
    <w:rsid w:val="009566A6"/>
    <w:rsid w:val="00BA7C13"/>
    <w:rsid w:val="00CE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4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64</Pages>
  <Words>11755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USER</cp:lastModifiedBy>
  <cp:revision>2</cp:revision>
  <dcterms:created xsi:type="dcterms:W3CDTF">2012-09-17T12:13:00Z</dcterms:created>
  <dcterms:modified xsi:type="dcterms:W3CDTF">2012-10-29T12:55:00Z</dcterms:modified>
</cp:coreProperties>
</file>